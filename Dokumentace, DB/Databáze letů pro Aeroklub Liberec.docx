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5D017" w14:textId="77777777" w:rsidR="005561FB" w:rsidRDefault="00BF544C" w:rsidP="00BC280C">
      <w:r>
        <w:rPr>
          <w:noProof/>
        </w:rPr>
        <w:drawing>
          <wp:anchor distT="0" distB="0" distL="114300" distR="114300" simplePos="0" relativeHeight="251660800" behindDoc="0" locked="0" layoutInCell="1" allowOverlap="1" wp14:anchorId="60E47ABF" wp14:editId="3845DF62">
            <wp:simplePos x="0" y="0"/>
            <wp:positionH relativeFrom="column">
              <wp:posOffset>109220</wp:posOffset>
            </wp:positionH>
            <wp:positionV relativeFrom="paragraph">
              <wp:posOffset>172085</wp:posOffset>
            </wp:positionV>
            <wp:extent cx="1209675" cy="1209675"/>
            <wp:effectExtent l="0" t="0" r="9525" b="9525"/>
            <wp:wrapSquare wrapText="bothSides"/>
            <wp:docPr id="6" name="Grafický 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6B977EF3" wp14:editId="0DD33211">
                <wp:simplePos x="0" y="0"/>
                <wp:positionH relativeFrom="margin">
                  <wp:posOffset>4445</wp:posOffset>
                </wp:positionH>
                <wp:positionV relativeFrom="margin">
                  <wp:posOffset>7925435</wp:posOffset>
                </wp:positionV>
                <wp:extent cx="5114925" cy="151193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54F051" w14:textId="77777777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Autor"/>
                                <w:tag w:val=""/>
                                <w:id w:val="1736815080"/>
                                <w:placeholder>
                                  <w:docPart w:val="0DC92CFE96744D08B0CEEC57C7B4C46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55DCF">
                                  <w:rPr>
                                    <w:b/>
                                  </w:rPr>
                                  <w:t>Tomáš Kulhavý</w:t>
                                </w:r>
                              </w:sdtContent>
                            </w:sdt>
                          </w:p>
                          <w:p w14:paraId="76941F2D" w14:textId="5BC98297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 w:rsidR="00C55DCF">
                              <w:rPr>
                                <w:b/>
                              </w:rPr>
                              <w:t>Informační technologie</w:t>
                            </w:r>
                          </w:p>
                          <w:p w14:paraId="2B7CF3B1" w14:textId="3BF17679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>Ing</w:t>
                            </w:r>
                            <w:r w:rsidR="00C55DCF">
                              <w:rPr>
                                <w:b/>
                              </w:rPr>
                              <w:t xml:space="preserve">. Tomáš Kazda, </w:t>
                            </w:r>
                            <w:proofErr w:type="spellStart"/>
                            <w:r w:rsidR="00C55DCF">
                              <w:rPr>
                                <w:b/>
                              </w:rPr>
                              <w:t>DiS</w:t>
                            </w:r>
                            <w:proofErr w:type="spellEnd"/>
                            <w:r w:rsidR="00C55DCF">
                              <w:rPr>
                                <w:b/>
                              </w:rPr>
                              <w:t>.</w:t>
                            </w:r>
                          </w:p>
                          <w:p w14:paraId="739D87F8" w14:textId="108B4C4B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 w:rsidR="00520A0D">
                              <w:rPr>
                                <w:b/>
                              </w:rPr>
                              <w:t>20</w:t>
                            </w:r>
                            <w:r w:rsidR="00C55DCF">
                              <w:rPr>
                                <w:b/>
                              </w:rPr>
                              <w:t>20/2021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77EF3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.35pt;margin-top:624.05pt;width:402.75pt;height:119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" filled="f" stroked="f">
                <v:textbox>
                  <w:txbxContent>
                    <w:p w14:paraId="1554F051" w14:textId="77777777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sdt>
                        <w:sdtPr>
                          <w:rPr>
                            <w:b/>
                          </w:rPr>
                          <w:alias w:val="Autor"/>
                          <w:tag w:val=""/>
                          <w:id w:val="1736815080"/>
                          <w:placeholder>
                            <w:docPart w:val="0DC92CFE96744D08B0CEEC57C7B4C468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C55DCF">
                            <w:rPr>
                              <w:b/>
                            </w:rPr>
                            <w:t>Tomáš Kulhavý</w:t>
                          </w:r>
                        </w:sdtContent>
                      </w:sdt>
                    </w:p>
                    <w:p w14:paraId="76941F2D" w14:textId="5BC98297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 w:rsidR="00C55DCF">
                        <w:rPr>
                          <w:b/>
                        </w:rPr>
                        <w:t>Informační technologie</w:t>
                      </w:r>
                    </w:p>
                    <w:p w14:paraId="2B7CF3B1" w14:textId="3BF17679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>Ing</w:t>
                      </w:r>
                      <w:r w:rsidR="00C55DCF">
                        <w:rPr>
                          <w:b/>
                        </w:rPr>
                        <w:t xml:space="preserve">. Tomáš Kazda, </w:t>
                      </w:r>
                      <w:proofErr w:type="spellStart"/>
                      <w:r w:rsidR="00C55DCF">
                        <w:rPr>
                          <w:b/>
                        </w:rPr>
                        <w:t>DiS</w:t>
                      </w:r>
                      <w:proofErr w:type="spellEnd"/>
                      <w:r w:rsidR="00C55DCF">
                        <w:rPr>
                          <w:b/>
                        </w:rPr>
                        <w:t>.</w:t>
                      </w:r>
                    </w:p>
                    <w:p w14:paraId="739D87F8" w14:textId="108B4C4B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 w:rsidR="00520A0D">
                        <w:rPr>
                          <w:b/>
                        </w:rPr>
                        <w:t>20</w:t>
                      </w:r>
                      <w:r w:rsidR="00C55DCF">
                        <w:rPr>
                          <w:b/>
                        </w:rPr>
                        <w:t>20/2021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1" wp14:anchorId="264DCA6E" wp14:editId="115B9D0E">
                <wp:simplePos x="0" y="0"/>
                <wp:positionH relativeFrom="column">
                  <wp:posOffset>2102485</wp:posOffset>
                </wp:positionH>
                <wp:positionV relativeFrom="page">
                  <wp:posOffset>799465</wp:posOffset>
                </wp:positionV>
                <wp:extent cx="3731260" cy="835660"/>
                <wp:effectExtent l="0" t="0" r="0" b="3175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249C6" w14:textId="77777777" w:rsidR="0059226A" w:rsidRPr="007B3B4B" w:rsidRDefault="0059226A" w:rsidP="00BA4A26">
                            <w:pPr>
                              <w:spacing w:before="0"/>
                              <w:jc w:val="left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 xml:space="preserve">Střední průmyslová škola strojní </w:t>
                            </w:r>
                            <w:r w:rsidR="0003067F">
                              <w:rPr>
                                <w:rFonts w:ascii="Calibri" w:hAnsi="Calibri"/>
                                <w:sz w:val="32"/>
                              </w:rPr>
                              <w:br/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a elektrotechnická a</w:t>
                            </w:r>
                            <w:r w:rsidR="007B3B4B">
                              <w:rPr>
                                <w:rFonts w:ascii="Calibri" w:hAnsi="Calibri"/>
                                <w:sz w:val="32"/>
                              </w:rPr>
                              <w:t xml:space="preserve"> </w:t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Vyšší odborná škola, Liberec</w:t>
                            </w:r>
                            <w:r w:rsidR="007B3B4B" w:rsidRPr="007B3B4B">
                              <w:rPr>
                                <w:rFonts w:ascii="Calibri" w:hAnsi="Calibri"/>
                                <w:sz w:val="32"/>
                              </w:rPr>
                              <w:t> 1, Masarykova </w:t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4DCA6E" id="Text Box 18" o:spid="_x0000_s1027" type="#_x0000_t202" style="position:absolute;left:0;text-align:left;margin-left:165.55pt;margin-top:62.95pt;width:293.8pt;height:65.8pt;z-index:251654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" stroked="f">
                <v:textbox style="mso-fit-shape-to-text:t">
                  <w:txbxContent>
                    <w:p w14:paraId="367249C6" w14:textId="77777777" w:rsidR="0059226A" w:rsidRPr="007B3B4B" w:rsidRDefault="0059226A" w:rsidP="00BA4A26">
                      <w:pPr>
                        <w:spacing w:before="0"/>
                        <w:jc w:val="left"/>
                        <w:rPr>
                          <w:rFonts w:ascii="Calibri" w:hAnsi="Calibri"/>
                          <w:sz w:val="32"/>
                        </w:rPr>
                      </w:pPr>
                      <w:r w:rsidRPr="007B3B4B">
                        <w:rPr>
                          <w:rFonts w:ascii="Calibri" w:hAnsi="Calibri"/>
                          <w:sz w:val="32"/>
                        </w:rPr>
                        <w:t xml:space="preserve">Střední průmyslová škola strojní </w:t>
                      </w:r>
                      <w:r w:rsidR="0003067F">
                        <w:rPr>
                          <w:rFonts w:ascii="Calibri" w:hAnsi="Calibri"/>
                          <w:sz w:val="32"/>
                        </w:rPr>
                        <w:br/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a elektrotechnická a</w:t>
                      </w:r>
                      <w:r w:rsidR="007B3B4B">
                        <w:rPr>
                          <w:rFonts w:ascii="Calibri" w:hAnsi="Calibri"/>
                          <w:sz w:val="32"/>
                        </w:rPr>
                        <w:t xml:space="preserve"> </w:t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Vyšší odborná škola, Liberec</w:t>
                      </w:r>
                      <w:r w:rsidR="007B3B4B" w:rsidRPr="007B3B4B">
                        <w:rPr>
                          <w:rFonts w:ascii="Calibri" w:hAnsi="Calibri"/>
                          <w:sz w:val="32"/>
                        </w:rPr>
                        <w:t> 1, Masarykova </w:t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1" layoutInCell="1" allowOverlap="1" wp14:anchorId="02A4D351" wp14:editId="084B8ADE">
                <wp:simplePos x="0" y="0"/>
                <wp:positionH relativeFrom="column">
                  <wp:posOffset>2068830</wp:posOffset>
                </wp:positionH>
                <wp:positionV relativeFrom="page">
                  <wp:posOffset>4048125</wp:posOffset>
                </wp:positionV>
                <wp:extent cx="4391025" cy="1199515"/>
                <wp:effectExtent l="0" t="0" r="9525" b="635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19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Calibri" w:hAnsi="Calibri"/>
                                <w:caps/>
                                <w:sz w:val="48"/>
                                <w:szCs w:val="48"/>
                              </w:rPr>
                              <w:alias w:val="Název"/>
                              <w:tag w:val=""/>
                              <w:id w:val="-8307579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FFAF93D" w14:textId="517F4354" w:rsidR="007B3B4B" w:rsidRPr="0003067F" w:rsidRDefault="00C55DCF" w:rsidP="00BA4A26">
                                <w:pPr>
                                  <w:jc w:val="left"/>
                                  <w:rPr>
                                    <w:rFonts w:ascii="Calibri" w:hAnsi="Calibri"/>
                                    <w:cap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aps/>
                                    <w:sz w:val="48"/>
                                    <w:szCs w:val="48"/>
                                  </w:rPr>
                                  <w:t>Databáze letů pro aeroklub liberec</w:t>
                                </w:r>
                              </w:p>
                            </w:sdtContent>
                          </w:sdt>
                          <w:p w14:paraId="3A38728D" w14:textId="1A46D54B" w:rsidR="00535913" w:rsidRPr="007B3B4B" w:rsidRDefault="00BF544C" w:rsidP="00BA4A26">
                            <w:pPr>
                              <w:spacing w:before="600"/>
                              <w:jc w:val="left"/>
                              <w:rPr>
                                <w:rFonts w:ascii="Calibri" w:hAnsi="Calibri"/>
                                <w:sz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</w:rPr>
                              <w:t xml:space="preserve">Maturitní </w:t>
                            </w:r>
                            <w:r w:rsidR="0003067F">
                              <w:rPr>
                                <w:rFonts w:ascii="Calibri" w:hAnsi="Calibri"/>
                                <w:sz w:val="36"/>
                              </w:rPr>
                              <w:t>práce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A4D351" id="Text Box 19" o:spid="_x0000_s1028" type="#_x0000_t202" style="position:absolute;left:0;text-align:left;margin-left:162.9pt;margin-top:318.75pt;width:345.75pt;height:94.4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" stroked="f">
                <v:textbox style="mso-fit-shape-to-text:t">
                  <w:txbxContent>
                    <w:sdt>
                      <w:sdtPr>
                        <w:rPr>
                          <w:rFonts w:ascii="Calibri" w:hAnsi="Calibri"/>
                          <w:caps/>
                          <w:sz w:val="48"/>
                          <w:szCs w:val="48"/>
                        </w:rPr>
                        <w:alias w:val="Název"/>
                        <w:tag w:val=""/>
                        <w:id w:val="-83075792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5FFAF93D" w14:textId="517F4354" w:rsidR="007B3B4B" w:rsidRPr="0003067F" w:rsidRDefault="00C55DCF" w:rsidP="00BA4A26">
                          <w:pPr>
                            <w:jc w:val="left"/>
                            <w:rPr>
                              <w:rFonts w:ascii="Calibri" w:hAnsi="Calibri"/>
                              <w:caps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alibri" w:hAnsi="Calibri"/>
                              <w:caps/>
                              <w:sz w:val="48"/>
                              <w:szCs w:val="48"/>
                            </w:rPr>
                            <w:t>Databáze letů pro aeroklub liberec</w:t>
                          </w:r>
                        </w:p>
                      </w:sdtContent>
                    </w:sdt>
                    <w:p w14:paraId="3A38728D" w14:textId="1A46D54B" w:rsidR="00535913" w:rsidRPr="007B3B4B" w:rsidRDefault="00BF544C" w:rsidP="00BA4A26">
                      <w:pPr>
                        <w:spacing w:before="600"/>
                        <w:jc w:val="left"/>
                        <w:rPr>
                          <w:rFonts w:ascii="Calibri" w:hAnsi="Calibri"/>
                          <w:sz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</w:rPr>
                        <w:t xml:space="preserve">Maturitní </w:t>
                      </w:r>
                      <w:r w:rsidR="0003067F">
                        <w:rPr>
                          <w:rFonts w:ascii="Calibri" w:hAnsi="Calibri"/>
                          <w:sz w:val="36"/>
                        </w:rPr>
                        <w:t>práce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1" wp14:anchorId="551B2238" wp14:editId="0CFC9854">
                <wp:simplePos x="0" y="0"/>
                <wp:positionH relativeFrom="margin">
                  <wp:posOffset>1728470</wp:posOffset>
                </wp:positionH>
                <wp:positionV relativeFrom="margin">
                  <wp:posOffset>0</wp:posOffset>
                </wp:positionV>
                <wp:extent cx="0" cy="9391650"/>
                <wp:effectExtent l="19050" t="19050" r="19050" b="10795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type w14:anchorId="21DA35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36.1pt;margin-top:0;width:0;height:739.5pt;z-index:251656704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" strokecolor="#bfbfbf" strokeweight="3pt">
                <v:stroke dashstyle="1 1" endcap="round"/>
                <v:shadow color="#243f60" opacity=".5" offset="1pt"/>
                <w10:wrap anchorx="margin" anchory="margin"/>
                <w10:anchorlock/>
              </v:shape>
            </w:pict>
          </mc:Fallback>
        </mc:AlternateContent>
      </w:r>
    </w:p>
    <w:p w14:paraId="324CCF15" w14:textId="77777777" w:rsidR="005561FB" w:rsidRDefault="005561FB" w:rsidP="00BC280C">
      <w:pPr>
        <w:sectPr w:rsidR="005561FB" w:rsidSect="00E33E77">
          <w:pgSz w:w="11907" w:h="16840" w:code="9"/>
          <w:pgMar w:top="899" w:right="1418" w:bottom="1078" w:left="1418" w:header="709" w:footer="709" w:gutter="0"/>
          <w:pgNumType w:start="1"/>
          <w:cols w:space="708"/>
          <w:docGrid w:linePitch="360"/>
        </w:sectPr>
      </w:pPr>
    </w:p>
    <w:p w14:paraId="47B13278" w14:textId="77777777" w:rsidR="00442A7C" w:rsidRPr="00453AA3" w:rsidRDefault="00442A7C" w:rsidP="00BC280C">
      <w:pPr>
        <w:pStyle w:val="Sekce"/>
      </w:pPr>
      <w:r w:rsidRPr="00453AA3">
        <w:lastRenderedPageBreak/>
        <w:t>Anotace</w:t>
      </w:r>
      <w:r w:rsidR="00CB052F" w:rsidRPr="00453AA3">
        <w:t xml:space="preserve"> </w:t>
      </w:r>
      <w:r w:rsidRPr="00453AA3">
        <w:t>(Resumé)</w:t>
      </w:r>
    </w:p>
    <w:p w14:paraId="73E9F743" w14:textId="272382DD" w:rsidR="00442A7C" w:rsidRDefault="00C55DCF" w:rsidP="00E60C8B">
      <w:pPr>
        <w:pStyle w:val="Sta"/>
      </w:pPr>
      <w:r w:rsidRPr="00C55DCF">
        <w:t>Práce bude sloužit jako databáze pro přelety pro A</w:t>
      </w:r>
      <w:r w:rsidR="00050025">
        <w:t>eroklub</w:t>
      </w:r>
      <w:r w:rsidRPr="00C55DCF">
        <w:t xml:space="preserve"> Liberec. Piloti budou nahrávat své lety a poté budou vyhodnoceny a bodovány. Poslouží jako žebříček pilotů v klubu se statistikami.</w:t>
      </w:r>
    </w:p>
    <w:p w14:paraId="71BFC517" w14:textId="727EEED0" w:rsidR="00442A7C" w:rsidRDefault="00442A7C" w:rsidP="00E60C8B">
      <w:pPr>
        <w:pStyle w:val="Sta"/>
      </w:pPr>
      <w:r>
        <w:t xml:space="preserve">Vychází </w:t>
      </w:r>
      <w:r w:rsidR="00D5405A">
        <w:t>z</w:t>
      </w:r>
      <w:r w:rsidR="00C55DCF">
        <w:t xml:space="preserve"> Celostátní plachtařské soutěže tzv. </w:t>
      </w:r>
      <w:proofErr w:type="spellStart"/>
      <w:r w:rsidR="00C55DCF">
        <w:t>CPSka</w:t>
      </w:r>
      <w:proofErr w:type="spellEnd"/>
      <w:r w:rsidR="00C55DCF">
        <w:t xml:space="preserve">. </w:t>
      </w:r>
    </w:p>
    <w:p w14:paraId="64F8F804" w14:textId="3756570E" w:rsidR="00442A7C" w:rsidRDefault="00D5405A" w:rsidP="00E60C8B">
      <w:pPr>
        <w:pStyle w:val="Sta"/>
      </w:pPr>
      <w:r>
        <w:t xml:space="preserve">Přináší </w:t>
      </w:r>
      <w:r w:rsidR="00C55DCF">
        <w:t>pilotům v Aeroklubu Liberec přehled o statistikách a náletech pilotů. Může také posloužit při vybírání pilotů na velké závody jako je např. Plachtařské mistroství České republiky juniorů.</w:t>
      </w:r>
    </w:p>
    <w:p w14:paraId="3E4FAA9D" w14:textId="77777777" w:rsidR="00442A7C" w:rsidRPr="00340639" w:rsidRDefault="00EF60F8" w:rsidP="005A77CC">
      <w:pPr>
        <w:pStyle w:val="Nezaazovannadpis"/>
        <w:rPr>
          <w:lang w:val="en-US"/>
        </w:rPr>
      </w:pPr>
      <w:r w:rsidRPr="00340639">
        <w:rPr>
          <w:lang w:val="en-US"/>
        </w:rPr>
        <w:t>Summary</w:t>
      </w:r>
    </w:p>
    <w:p w14:paraId="115117DD" w14:textId="77777777" w:rsidR="00442A7C" w:rsidRPr="00340639" w:rsidRDefault="00D5405A" w:rsidP="00E60C8B">
      <w:pPr>
        <w:pStyle w:val="Sta"/>
        <w:rPr>
          <w:lang w:val="en-US"/>
        </w:rPr>
      </w:pPr>
      <w:r w:rsidRPr="00340639">
        <w:rPr>
          <w:lang w:val="en-US"/>
        </w:rPr>
        <w:t>This work ...</w:t>
      </w:r>
    </w:p>
    <w:p w14:paraId="6F0D300E" w14:textId="77777777" w:rsidR="00442A7C" w:rsidRPr="00453AA3" w:rsidRDefault="00442A7C" w:rsidP="005A77CC">
      <w:pPr>
        <w:pStyle w:val="Nezaazovannadpis"/>
      </w:pPr>
      <w:r w:rsidRPr="00453AA3">
        <w:t>Čestné prohlášení</w:t>
      </w:r>
    </w:p>
    <w:p w14:paraId="67F980D2" w14:textId="3845F95C" w:rsidR="00442A7C" w:rsidRDefault="00442A7C" w:rsidP="00E60C8B">
      <w:pPr>
        <w:pStyle w:val="Sta"/>
      </w:pPr>
      <w:r>
        <w:t xml:space="preserve">Prohlašuji, </w:t>
      </w:r>
      <w:r w:rsidR="00BF544C">
        <w:t>že jsem předkládanou</w:t>
      </w:r>
      <w:r>
        <w:t xml:space="preserve"> maturitní práci vypracoval</w:t>
      </w:r>
      <w:r w:rsidR="006A5CD8">
        <w:t xml:space="preserve"> </w:t>
      </w:r>
      <w:r>
        <w:t>sám</w:t>
      </w:r>
      <w:r w:rsidR="006A5CD8">
        <w:t xml:space="preserve"> </w:t>
      </w:r>
      <w:r>
        <w:t>a uvedl jsem veškerou použitou literaturu a bibliografické citace.</w:t>
      </w:r>
    </w:p>
    <w:p w14:paraId="69CFDC51" w14:textId="77777777" w:rsidR="00D5405A" w:rsidRDefault="009C2343" w:rsidP="0003067F">
      <w:pPr>
        <w:pStyle w:val="Podpisovdek"/>
      </w:pPr>
      <w:r>
        <w:t>V </w:t>
      </w:r>
      <w:r w:rsidR="009B3D6A">
        <w:t xml:space="preserve">Liberci dne </w:t>
      </w:r>
      <w:r w:rsidR="00D75F72">
        <w:fldChar w:fldCharType="begin"/>
      </w:r>
      <w:r w:rsidR="00D75F72">
        <w:instrText xml:space="preserve"> DATE   \* MERGEFORMAT </w:instrText>
      </w:r>
      <w:r w:rsidR="00D75F72">
        <w:fldChar w:fldCharType="separate"/>
      </w:r>
      <w:r w:rsidR="00C55DCF">
        <w:rPr>
          <w:noProof/>
        </w:rPr>
        <w:t>07.01.2021</w:t>
      </w:r>
      <w:r w:rsidR="00D75F72">
        <w:rPr>
          <w:noProof/>
        </w:rPr>
        <w:fldChar w:fldCharType="end"/>
      </w:r>
      <w:r w:rsidR="009B3D6A">
        <w:tab/>
      </w:r>
      <w:r w:rsidR="009B3D6A">
        <w:tab/>
      </w:r>
    </w:p>
    <w:p w14:paraId="6643FC12" w14:textId="77777777" w:rsidR="009B3D6A" w:rsidRPr="00075D20" w:rsidRDefault="009B3D6A" w:rsidP="00CB1CD9">
      <w:pPr>
        <w:pStyle w:val="Jmnopodpodpisovmdkem"/>
      </w:pPr>
      <w:r>
        <w:tab/>
      </w:r>
      <w:sdt>
        <w:sdtPr>
          <w:alias w:val="Autor"/>
          <w:tag w:val=""/>
          <w:id w:val="172458754"/>
          <w:placeholder>
            <w:docPart w:val="E0C1649F91D04B73A2FA33DA646D9BF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55DCF">
            <w:t>Tomáš Kulhavý</w:t>
          </w:r>
        </w:sdtContent>
      </w:sdt>
    </w:p>
    <w:p w14:paraId="592A26EA" w14:textId="77777777" w:rsidR="00CB49D1" w:rsidRDefault="00CB1CD9" w:rsidP="00CB1CD9">
      <w:pPr>
        <w:pStyle w:val="Sekce"/>
      </w:pPr>
      <w:r>
        <w:lastRenderedPageBreak/>
        <w:t>Obsah</w:t>
      </w:r>
    </w:p>
    <w:p w14:paraId="4123B9D2" w14:textId="77777777" w:rsidR="005A62F9" w:rsidRDefault="00ED52D8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fldChar w:fldCharType="begin"/>
      </w:r>
      <w:r>
        <w:instrText xml:space="preserve"> TOC \h \z \u \t "Nečíslovaná kapitola;1;Kapitola;1;Podkapitola;2;Podpodkapitola;3;Příloha;1" </w:instrText>
      </w:r>
      <w:r>
        <w:fldChar w:fldCharType="separate"/>
      </w:r>
      <w:hyperlink w:anchor="_Toc459976514" w:history="1">
        <w:r w:rsidR="005A62F9" w:rsidRPr="00FA5D00">
          <w:rPr>
            <w:rStyle w:val="Hypertextovodkaz"/>
            <w:noProof/>
          </w:rPr>
          <w:t>Úvod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_Toc459976514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129C8CD3" w14:textId="77777777" w:rsidR="005A62F9" w:rsidRDefault="00D75F72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15" w:history="1">
        <w:r w:rsidR="005A62F9" w:rsidRPr="00FA5D00">
          <w:rPr>
            <w:rStyle w:val="Hypertextovodkaz"/>
            <w:noProof/>
          </w:rPr>
          <w:t>1</w:t>
        </w:r>
        <w:r w:rsidR="005A62F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První 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_Toc459976515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1AD344D5" w14:textId="77777777" w:rsidR="005A62F9" w:rsidRDefault="00D75F72">
      <w:pPr>
        <w:pStyle w:val="Obsah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976516" w:history="1">
        <w:r w:rsidR="005A62F9" w:rsidRPr="00FA5D00">
          <w:rPr>
            <w:rStyle w:val="Hypertextovodkaz"/>
            <w:noProof/>
          </w:rPr>
          <w:t>1.1</w:t>
        </w:r>
        <w:r w:rsidR="005A62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První 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_Toc459976516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3604727A" w14:textId="77777777" w:rsidR="005A62F9" w:rsidRDefault="00D75F72">
      <w:pPr>
        <w:pStyle w:val="Obsah3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59976517" w:history="1">
        <w:r w:rsidR="005A62F9" w:rsidRPr="00FA5D00">
          <w:rPr>
            <w:rStyle w:val="Hypertextovodkaz"/>
            <w:noProof/>
          </w:rPr>
          <w:t>1.1.1</w:t>
        </w:r>
        <w:r w:rsidR="005A62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První podpodkapitola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_Toc459976517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63A876A7" w14:textId="77777777" w:rsidR="005A62F9" w:rsidRDefault="00D75F72">
      <w:pPr>
        <w:pStyle w:val="Obsah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976518" w:history="1">
        <w:r w:rsidR="005A62F9" w:rsidRPr="00FA5D00">
          <w:rPr>
            <w:rStyle w:val="Hypertextovodkaz"/>
            <w:noProof/>
          </w:rPr>
          <w:t>1.2</w:t>
        </w:r>
        <w:r w:rsidR="005A62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Druhá 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_Toc459976518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50DCD7AF" w14:textId="77777777" w:rsidR="005A62F9" w:rsidRDefault="00D75F72">
      <w:pPr>
        <w:pStyle w:val="Obsah3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59976519" w:history="1">
        <w:r w:rsidR="005A62F9" w:rsidRPr="00FA5D00">
          <w:rPr>
            <w:rStyle w:val="Hypertextovodkaz"/>
            <w:noProof/>
          </w:rPr>
          <w:t>1.2.1</w:t>
        </w:r>
        <w:r w:rsidR="005A62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Další podpodkapitola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_Toc459976519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434B2772" w14:textId="77777777" w:rsidR="005A62F9" w:rsidRDefault="00D75F72">
      <w:pPr>
        <w:pStyle w:val="Obsah3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59976520" w:history="1">
        <w:r w:rsidR="005A62F9" w:rsidRPr="00FA5D00">
          <w:rPr>
            <w:rStyle w:val="Hypertextovodkaz"/>
            <w:noProof/>
          </w:rPr>
          <w:t>1.2.2</w:t>
        </w:r>
        <w:r w:rsidR="005A62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Ještě další podpodkapitola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_Toc459976520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35351635" w14:textId="77777777" w:rsidR="005A62F9" w:rsidRDefault="00D75F72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1" w:history="1">
        <w:r w:rsidR="005A62F9" w:rsidRPr="00FA5D00">
          <w:rPr>
            <w:rStyle w:val="Hypertextovodkaz"/>
            <w:noProof/>
          </w:rPr>
          <w:t>2</w:t>
        </w:r>
        <w:r w:rsidR="005A62F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_Toc459976521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35066299" w14:textId="510169BD" w:rsidR="00050025" w:rsidRPr="00050025" w:rsidRDefault="00D75F72" w:rsidP="00050025">
      <w:pPr>
        <w:pStyle w:val="Obsah2"/>
        <w:tabs>
          <w:tab w:val="left" w:pos="720"/>
          <w:tab w:val="right" w:leader="dot" w:pos="9061"/>
        </w:tabs>
        <w:rPr>
          <w:noProof/>
        </w:rPr>
      </w:pPr>
      <w:hyperlink w:anchor="_Toc459976522" w:history="1">
        <w:r w:rsidR="005A62F9" w:rsidRPr="00FA5D00">
          <w:rPr>
            <w:rStyle w:val="Hypertextovodkaz"/>
            <w:noProof/>
          </w:rPr>
          <w:t>2.1</w:t>
        </w:r>
        <w:r w:rsidR="005A62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_Toc459976522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698CD0D0" w14:textId="77777777" w:rsidR="005A62F9" w:rsidRDefault="00D75F72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3" w:history="1">
        <w:r w:rsidR="005A62F9" w:rsidRPr="00FA5D00">
          <w:rPr>
            <w:rStyle w:val="Hypertextovodkaz"/>
            <w:noProof/>
          </w:rPr>
          <w:t>Závěr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_Toc459976523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5A339BEB" w14:textId="77777777" w:rsidR="005A62F9" w:rsidRDefault="00D75F72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4" w:history="1">
        <w:r w:rsidR="005A62F9" w:rsidRPr="00FA5D00">
          <w:rPr>
            <w:rStyle w:val="Hypertextovodkaz"/>
            <w:noProof/>
          </w:rPr>
          <w:t>Seznam obrázků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_Toc459976524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08F176D8" w14:textId="77777777" w:rsidR="005A62F9" w:rsidRDefault="00D75F72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5" w:history="1">
        <w:r w:rsidR="005A62F9" w:rsidRPr="00FA5D00">
          <w:rPr>
            <w:rStyle w:val="Hypertextovodkaz"/>
            <w:noProof/>
          </w:rPr>
          <w:t>Použitá literatura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_Toc459976525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3268E23C" w14:textId="77777777" w:rsidR="005A62F9" w:rsidRDefault="00D75F72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6" w:history="1">
        <w:r w:rsidR="005A62F9" w:rsidRPr="00FA5D00">
          <w:rPr>
            <w:rStyle w:val="Hypertextovodkaz"/>
            <w:noProof/>
          </w:rPr>
          <w:t>A.</w:t>
        </w:r>
        <w:r w:rsidR="005A62F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Seznam přiložených souborů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_Toc459976526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7CBBE040" w14:textId="77777777" w:rsidR="005A62F9" w:rsidRDefault="00D75F72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7" w:history="1">
        <w:r w:rsidR="005A62F9" w:rsidRPr="00FA5D00">
          <w:rPr>
            <w:rStyle w:val="Hypertextovodkaz"/>
            <w:noProof/>
          </w:rPr>
          <w:t>B.</w:t>
        </w:r>
        <w:r w:rsidR="005A62F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Další příloha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_Toc459976527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4E96E9E4" w14:textId="77777777" w:rsidR="005561FB" w:rsidRDefault="00ED52D8">
      <w:r>
        <w:fldChar w:fldCharType="end"/>
      </w:r>
    </w:p>
    <w:p w14:paraId="0E97A660" w14:textId="77777777" w:rsidR="00ED52D8" w:rsidRDefault="00ED52D8"/>
    <w:p w14:paraId="6AD65C7B" w14:textId="77777777" w:rsidR="005561FB" w:rsidRDefault="005561FB">
      <w:pPr>
        <w:sectPr w:rsidR="005561FB" w:rsidSect="00E33E77">
          <w:headerReference w:type="default" r:id="rId10"/>
          <w:footerReference w:type="default" r:id="rId11"/>
          <w:pgSz w:w="11907" w:h="16840" w:code="9"/>
          <w:pgMar w:top="899" w:right="1418" w:bottom="1078" w:left="1418" w:header="709" w:footer="709" w:gutter="0"/>
          <w:pgNumType w:start="1"/>
          <w:cols w:space="708"/>
          <w:docGrid w:linePitch="360"/>
        </w:sectPr>
      </w:pPr>
    </w:p>
    <w:p w14:paraId="3CA6CFF2" w14:textId="77777777" w:rsidR="00CB1CD9" w:rsidRDefault="004F5DCD" w:rsidP="004F5DCD">
      <w:pPr>
        <w:pStyle w:val="Neslovankapitola"/>
      </w:pPr>
      <w:bookmarkStart w:id="0" w:name="_Toc286557227"/>
      <w:bookmarkStart w:id="1" w:name="_Toc286561880"/>
      <w:bookmarkStart w:id="2" w:name="_Toc459976514"/>
      <w:r>
        <w:lastRenderedPageBreak/>
        <w:t>Úvod</w:t>
      </w:r>
      <w:bookmarkEnd w:id="0"/>
      <w:bookmarkEnd w:id="1"/>
      <w:bookmarkEnd w:id="2"/>
    </w:p>
    <w:p w14:paraId="66845B17" w14:textId="77777777" w:rsidR="004F5DCD" w:rsidRDefault="004F5DCD" w:rsidP="00E60C8B">
      <w:pPr>
        <w:pStyle w:val="Sta"/>
      </w:pPr>
      <w:r>
        <w:t>Proč já vlastně tuhle práci píšu?</w:t>
      </w:r>
    </w:p>
    <w:p w14:paraId="7EA77BEF" w14:textId="77777777" w:rsidR="005A2F14" w:rsidRDefault="005A2F14" w:rsidP="005A2F14">
      <w:pPr>
        <w:pStyle w:val="Nezaazovannadpis"/>
      </w:pPr>
      <w:r>
        <w:t>Použití šablony</w:t>
      </w:r>
    </w:p>
    <w:p w14:paraId="7A4A8651" w14:textId="1C3FC013" w:rsidR="005A2F14" w:rsidRDefault="005A2F14" w:rsidP="005A2F14">
      <w:r>
        <w:t>Nastavte název dokumentu a autora</w:t>
      </w:r>
      <w:r w:rsidR="00C53B2B">
        <w:t xml:space="preserve"> </w:t>
      </w:r>
      <w:r>
        <w:t xml:space="preserve"> v nabídce Soubor/Vlastnosti.</w:t>
      </w:r>
    </w:p>
    <w:p w14:paraId="180FD36E" w14:textId="77777777" w:rsidR="005A2F14" w:rsidRPr="005A2F14" w:rsidRDefault="005A2F14" w:rsidP="005A2F14">
      <w:r>
        <w:t>Pro vkládání zdrojů použijte Reference/Spravovat prameny.</w:t>
      </w:r>
    </w:p>
    <w:p w14:paraId="322EDC22" w14:textId="77777777" w:rsidR="004F5DCD" w:rsidRDefault="004F5DCD" w:rsidP="00411E8C">
      <w:pPr>
        <w:pStyle w:val="Kapitola"/>
      </w:pPr>
      <w:bookmarkStart w:id="3" w:name="_Toc286557228"/>
      <w:bookmarkStart w:id="4" w:name="_Toc286561881"/>
      <w:bookmarkStart w:id="5" w:name="_Toc459976515"/>
      <w:r>
        <w:lastRenderedPageBreak/>
        <w:t>První kapitola</w:t>
      </w:r>
      <w:bookmarkEnd w:id="3"/>
      <w:bookmarkEnd w:id="4"/>
      <w:bookmarkEnd w:id="5"/>
    </w:p>
    <w:p w14:paraId="4ABFCE88" w14:textId="77777777" w:rsidR="005C77F7" w:rsidRDefault="005C77F7" w:rsidP="00E60C8B">
      <w:pPr>
        <w:pStyle w:val="Sta"/>
      </w:pPr>
      <w:r>
        <w:t>Jakou má tenhle projekt historii?</w:t>
      </w:r>
    </w:p>
    <w:p w14:paraId="3B630A81" w14:textId="77777777" w:rsidR="005C77F7" w:rsidRDefault="0072471D" w:rsidP="00411E8C">
      <w:pPr>
        <w:pStyle w:val="Podkapitola"/>
        <w:numPr>
          <w:ilvl w:val="1"/>
          <w:numId w:val="8"/>
        </w:numPr>
      </w:pPr>
      <w:bookmarkStart w:id="6" w:name="_Toc286557229"/>
      <w:bookmarkStart w:id="7" w:name="_Toc286561882"/>
      <w:bookmarkStart w:id="8" w:name="_Toc459976516"/>
      <w:r>
        <w:t>První podkapitola</w:t>
      </w:r>
      <w:bookmarkEnd w:id="6"/>
      <w:bookmarkEnd w:id="7"/>
      <w:bookmarkEnd w:id="8"/>
    </w:p>
    <w:p w14:paraId="6196BB32" w14:textId="77777777" w:rsidR="0072471D" w:rsidRDefault="0072471D" w:rsidP="00E60C8B">
      <w:pPr>
        <w:pStyle w:val="Sta"/>
      </w:pPr>
      <w:r>
        <w:t>Text</w:t>
      </w:r>
    </w:p>
    <w:p w14:paraId="6E98602D" w14:textId="77777777" w:rsidR="0072471D" w:rsidRDefault="0072471D" w:rsidP="00411E8C">
      <w:pPr>
        <w:pStyle w:val="Podpodkapitola"/>
      </w:pPr>
      <w:bookmarkStart w:id="9" w:name="_Toc286557230"/>
      <w:bookmarkStart w:id="10" w:name="_Toc286561883"/>
      <w:bookmarkStart w:id="11" w:name="_Toc459976517"/>
      <w:r>
        <w:t xml:space="preserve">První </w:t>
      </w:r>
      <w:proofErr w:type="spellStart"/>
      <w:r>
        <w:t>podpodkapitola</w:t>
      </w:r>
      <w:bookmarkEnd w:id="9"/>
      <w:bookmarkEnd w:id="10"/>
      <w:bookmarkEnd w:id="11"/>
      <w:proofErr w:type="spellEnd"/>
    </w:p>
    <w:p w14:paraId="66AE9794" w14:textId="77777777" w:rsidR="0072471D" w:rsidRDefault="0072471D" w:rsidP="00E60C8B">
      <w:pPr>
        <w:pStyle w:val="Sta"/>
      </w:pPr>
      <w:r>
        <w:t>Text</w:t>
      </w:r>
    </w:p>
    <w:p w14:paraId="52FA0512" w14:textId="77777777" w:rsidR="001A43DE" w:rsidRDefault="001A43DE" w:rsidP="00411E8C">
      <w:pPr>
        <w:pStyle w:val="Podkapitola"/>
      </w:pPr>
      <w:bookmarkStart w:id="12" w:name="_Toc286557231"/>
      <w:bookmarkStart w:id="13" w:name="_Toc286561884"/>
      <w:bookmarkStart w:id="14" w:name="_Toc459976518"/>
      <w:r>
        <w:t>Druhá podkapitola</w:t>
      </w:r>
      <w:bookmarkEnd w:id="12"/>
      <w:bookmarkEnd w:id="13"/>
      <w:bookmarkEnd w:id="14"/>
    </w:p>
    <w:p w14:paraId="5CA16A7D" w14:textId="77777777" w:rsidR="001A43DE" w:rsidRDefault="001A43DE" w:rsidP="00411E8C">
      <w:pPr>
        <w:pStyle w:val="Podpodkapitola"/>
      </w:pPr>
      <w:bookmarkStart w:id="15" w:name="_Toc286557232"/>
      <w:bookmarkStart w:id="16" w:name="_Toc286561885"/>
      <w:bookmarkStart w:id="17" w:name="_Toc459976519"/>
      <w:r>
        <w:t xml:space="preserve">Další </w:t>
      </w:r>
      <w:proofErr w:type="spellStart"/>
      <w:r>
        <w:t>podpodkapitola</w:t>
      </w:r>
      <w:bookmarkEnd w:id="15"/>
      <w:bookmarkEnd w:id="16"/>
      <w:bookmarkEnd w:id="17"/>
      <w:proofErr w:type="spellEnd"/>
    </w:p>
    <w:p w14:paraId="377F2D47" w14:textId="77777777" w:rsidR="001A43DE" w:rsidRDefault="001A43DE" w:rsidP="00E60C8B">
      <w:pPr>
        <w:pStyle w:val="Sta"/>
      </w:pPr>
      <w:r>
        <w:t>Text</w:t>
      </w:r>
    </w:p>
    <w:p w14:paraId="24F8DDE7" w14:textId="77777777" w:rsidR="001A43DE" w:rsidRDefault="001A43DE" w:rsidP="00411E8C">
      <w:pPr>
        <w:pStyle w:val="Podpodkapitola"/>
      </w:pPr>
      <w:bookmarkStart w:id="18" w:name="_Toc286557233"/>
      <w:bookmarkStart w:id="19" w:name="_Toc286561886"/>
      <w:bookmarkStart w:id="20" w:name="_Toc459976520"/>
      <w:r>
        <w:t xml:space="preserve">Ještě další </w:t>
      </w:r>
      <w:proofErr w:type="spellStart"/>
      <w:r>
        <w:t>podpodkapitola</w:t>
      </w:r>
      <w:bookmarkEnd w:id="18"/>
      <w:bookmarkEnd w:id="19"/>
      <w:bookmarkEnd w:id="20"/>
      <w:proofErr w:type="spellEnd"/>
    </w:p>
    <w:p w14:paraId="7A65A9FA" w14:textId="77777777" w:rsidR="001A43DE" w:rsidRDefault="001A43DE" w:rsidP="00E60C8B">
      <w:pPr>
        <w:pStyle w:val="Sta"/>
      </w:pPr>
      <w:r>
        <w:t>Text</w:t>
      </w:r>
    </w:p>
    <w:p w14:paraId="2936CB77" w14:textId="77777777" w:rsidR="001A43DE" w:rsidRDefault="001A43DE" w:rsidP="00411E8C">
      <w:pPr>
        <w:pStyle w:val="Kapitola"/>
      </w:pPr>
      <w:bookmarkStart w:id="21" w:name="_Toc286557234"/>
      <w:bookmarkStart w:id="22" w:name="_Toc286561887"/>
      <w:bookmarkStart w:id="23" w:name="_Toc459976521"/>
      <w:r>
        <w:lastRenderedPageBreak/>
        <w:t>Kapitola</w:t>
      </w:r>
      <w:bookmarkEnd w:id="21"/>
      <w:bookmarkEnd w:id="22"/>
      <w:bookmarkEnd w:id="23"/>
    </w:p>
    <w:p w14:paraId="36286095" w14:textId="77777777" w:rsidR="001A43DE" w:rsidRDefault="001A43DE" w:rsidP="00E60C8B">
      <w:pPr>
        <w:pStyle w:val="Sta"/>
      </w:pPr>
      <w:r w:rsidRPr="003635F8">
        <w:t>Text</w:t>
      </w:r>
    </w:p>
    <w:p w14:paraId="460E117D" w14:textId="77777777" w:rsidR="003635F8" w:rsidRDefault="003635F8" w:rsidP="00E60C8B">
      <w:pPr>
        <w:pStyle w:val="Sta"/>
        <w:numPr>
          <w:ilvl w:val="0"/>
          <w:numId w:val="9"/>
        </w:numPr>
      </w:pPr>
      <w:r>
        <w:t>Číslovaný seznam</w:t>
      </w:r>
    </w:p>
    <w:p w14:paraId="24C1CEB0" w14:textId="77777777" w:rsidR="006B0A99" w:rsidRDefault="006B0A99" w:rsidP="006B0A99">
      <w:pPr>
        <w:pStyle w:val="Sta"/>
        <w:numPr>
          <w:ilvl w:val="1"/>
          <w:numId w:val="9"/>
        </w:numPr>
      </w:pPr>
      <w:r>
        <w:t>Další úroveň</w:t>
      </w:r>
    </w:p>
    <w:p w14:paraId="3A230D74" w14:textId="77777777" w:rsidR="006B0A99" w:rsidRDefault="006B0A99" w:rsidP="006B0A99">
      <w:pPr>
        <w:pStyle w:val="Sta"/>
        <w:numPr>
          <w:ilvl w:val="1"/>
          <w:numId w:val="9"/>
        </w:numPr>
      </w:pPr>
      <w:r>
        <w:t>Další úroveň</w:t>
      </w:r>
    </w:p>
    <w:p w14:paraId="6DC7FAF9" w14:textId="77777777" w:rsidR="006B0A99" w:rsidRDefault="000203DC" w:rsidP="006B0A99">
      <w:pPr>
        <w:pStyle w:val="Sta"/>
        <w:numPr>
          <w:ilvl w:val="0"/>
          <w:numId w:val="9"/>
        </w:numPr>
      </w:pPr>
      <w:r>
        <w:t>Číslovaný seznam</w:t>
      </w:r>
    </w:p>
    <w:p w14:paraId="2BF40883" w14:textId="77777777" w:rsidR="000203DC" w:rsidRDefault="000203DC" w:rsidP="000203DC">
      <w:pPr>
        <w:pStyle w:val="Sta"/>
        <w:numPr>
          <w:ilvl w:val="0"/>
          <w:numId w:val="9"/>
        </w:numPr>
      </w:pPr>
      <w:r>
        <w:t>Číslovaný seznam</w:t>
      </w:r>
    </w:p>
    <w:p w14:paraId="4BF74C5A" w14:textId="77777777" w:rsidR="003635F8" w:rsidRDefault="003635F8" w:rsidP="000203DC">
      <w:pPr>
        <w:pStyle w:val="Sta"/>
      </w:pPr>
      <w:r>
        <w:t>Text</w:t>
      </w:r>
    </w:p>
    <w:p w14:paraId="6938EC77" w14:textId="77777777" w:rsidR="005A62F9" w:rsidRDefault="005A62F9" w:rsidP="005A62F9">
      <w:pPr>
        <w:pStyle w:val="Podkapitola"/>
      </w:pPr>
      <w:bookmarkStart w:id="24" w:name="_Toc459976522"/>
      <w:r>
        <w:t>Podkapitola</w:t>
      </w:r>
      <w:bookmarkEnd w:id="24"/>
    </w:p>
    <w:p w14:paraId="47D46DEB" w14:textId="77777777" w:rsidR="003635F8" w:rsidRDefault="003635F8" w:rsidP="00E60C8B">
      <w:pPr>
        <w:pStyle w:val="Sta"/>
        <w:numPr>
          <w:ilvl w:val="0"/>
          <w:numId w:val="10"/>
        </w:numPr>
      </w:pPr>
      <w:r>
        <w:t>Odrážky</w:t>
      </w:r>
    </w:p>
    <w:p w14:paraId="3B899E4C" w14:textId="77777777" w:rsidR="006B0A99" w:rsidRDefault="006B0A99" w:rsidP="006B0A99">
      <w:pPr>
        <w:pStyle w:val="Sta"/>
        <w:numPr>
          <w:ilvl w:val="1"/>
          <w:numId w:val="10"/>
        </w:numPr>
      </w:pPr>
      <w:r>
        <w:t>Další odrážky</w:t>
      </w:r>
    </w:p>
    <w:p w14:paraId="298A9FDB" w14:textId="77777777" w:rsidR="006B0A99" w:rsidRDefault="006B0A99" w:rsidP="006B0A99">
      <w:pPr>
        <w:pStyle w:val="Sta"/>
        <w:numPr>
          <w:ilvl w:val="2"/>
          <w:numId w:val="10"/>
        </w:numPr>
      </w:pPr>
      <w:r>
        <w:t>Další, další odrážky</w:t>
      </w:r>
    </w:p>
    <w:p w14:paraId="46234AA8" w14:textId="77777777" w:rsidR="006B0A99" w:rsidRDefault="006B0A99" w:rsidP="006B0A99">
      <w:pPr>
        <w:pStyle w:val="Sta"/>
        <w:numPr>
          <w:ilvl w:val="2"/>
          <w:numId w:val="10"/>
        </w:numPr>
      </w:pPr>
      <w:r>
        <w:t>Další, další odrážky</w:t>
      </w:r>
    </w:p>
    <w:p w14:paraId="52F3EE6A" w14:textId="77777777" w:rsidR="006B0A99" w:rsidRDefault="006B0A99" w:rsidP="006B0A99">
      <w:pPr>
        <w:pStyle w:val="Sta"/>
        <w:numPr>
          <w:ilvl w:val="1"/>
          <w:numId w:val="10"/>
        </w:numPr>
      </w:pPr>
      <w:r>
        <w:t>Další odrážky</w:t>
      </w:r>
    </w:p>
    <w:p w14:paraId="730E3B1C" w14:textId="77777777" w:rsidR="003635F8" w:rsidRDefault="003635F8" w:rsidP="00E60C8B">
      <w:pPr>
        <w:pStyle w:val="Sta"/>
        <w:numPr>
          <w:ilvl w:val="0"/>
          <w:numId w:val="10"/>
        </w:numPr>
      </w:pPr>
      <w:r>
        <w:t>Odrážky</w:t>
      </w:r>
    </w:p>
    <w:p w14:paraId="03FEA2E0" w14:textId="77777777" w:rsidR="008868F3" w:rsidRDefault="003635F8" w:rsidP="00E60C8B">
      <w:pPr>
        <w:pStyle w:val="Sta"/>
        <w:numPr>
          <w:ilvl w:val="0"/>
          <w:numId w:val="10"/>
        </w:numPr>
      </w:pPr>
      <w:r>
        <w:t>Odrážky</w:t>
      </w:r>
    </w:p>
    <w:p w14:paraId="5ABB2F09" w14:textId="77777777" w:rsidR="003635F8" w:rsidRDefault="003635F8" w:rsidP="00E60C8B">
      <w:pPr>
        <w:pStyle w:val="Sta"/>
      </w:pPr>
      <w:r>
        <w:t>Text</w:t>
      </w:r>
    </w:p>
    <w:p w14:paraId="5A0846EE" w14:textId="77777777" w:rsidR="006B0A99" w:rsidRDefault="008868F3" w:rsidP="006B0A99">
      <w:pPr>
        <w:pStyle w:val="Sta"/>
        <w:numPr>
          <w:ilvl w:val="0"/>
          <w:numId w:val="11"/>
        </w:numPr>
      </w:pPr>
      <w:r>
        <w:t>Jiný seznam</w:t>
      </w:r>
    </w:p>
    <w:p w14:paraId="0A96106D" w14:textId="77777777" w:rsidR="008868F3" w:rsidRDefault="008868F3" w:rsidP="00E60C8B">
      <w:pPr>
        <w:pStyle w:val="Sta"/>
        <w:numPr>
          <w:ilvl w:val="0"/>
          <w:numId w:val="11"/>
        </w:numPr>
      </w:pPr>
      <w:r>
        <w:t>Jiný seznam</w:t>
      </w:r>
    </w:p>
    <w:p w14:paraId="3A00D1A8" w14:textId="77777777" w:rsidR="008868F3" w:rsidRDefault="008868F3" w:rsidP="00E60C8B">
      <w:pPr>
        <w:pStyle w:val="Sta"/>
        <w:numPr>
          <w:ilvl w:val="0"/>
          <w:numId w:val="11"/>
        </w:numPr>
      </w:pPr>
      <w:r>
        <w:t>Jiný seznam</w:t>
      </w:r>
    </w:p>
    <w:p w14:paraId="4C77EC61" w14:textId="77777777" w:rsidR="008868F3" w:rsidRDefault="008868F3" w:rsidP="00E60C8B">
      <w:pPr>
        <w:pStyle w:val="Sta"/>
      </w:pPr>
      <w:r>
        <w:t>Text</w:t>
      </w:r>
    </w:p>
    <w:p w14:paraId="2FB4109E" w14:textId="77777777" w:rsidR="008868F3" w:rsidRDefault="008868F3" w:rsidP="008868F3">
      <w:pPr>
        <w:pStyle w:val="Pkladkdu"/>
      </w:pPr>
      <w:r>
        <w:t>Zdrojový kód nebo jiná ukázka strojového výpisu</w:t>
      </w:r>
    </w:p>
    <w:p w14:paraId="29EE4CE6" w14:textId="77777777" w:rsidR="008868F3" w:rsidRDefault="008868F3" w:rsidP="008868F3">
      <w:pPr>
        <w:pStyle w:val="Pkladkdu"/>
      </w:pPr>
      <w:r>
        <w:t>Děleno i na více kapitol…</w:t>
      </w:r>
    </w:p>
    <w:p w14:paraId="3608E2AE" w14:textId="77777777" w:rsidR="008868F3" w:rsidRDefault="008868F3" w:rsidP="00E60C8B">
      <w:pPr>
        <w:pStyle w:val="Sta"/>
      </w:pPr>
      <w:r>
        <w:t>Text</w:t>
      </w:r>
    </w:p>
    <w:p w14:paraId="0DECFFDC" w14:textId="77777777" w:rsidR="006B0A99" w:rsidRDefault="006B0A99" w:rsidP="006B0A99">
      <w:pPr>
        <w:pStyle w:val="Sta"/>
        <w:numPr>
          <w:ilvl w:val="0"/>
          <w:numId w:val="19"/>
        </w:numPr>
      </w:pPr>
      <w:r>
        <w:t>klasický seznam</w:t>
      </w:r>
    </w:p>
    <w:p w14:paraId="58205BCF" w14:textId="77777777" w:rsidR="006B0A99" w:rsidRDefault="006B0A99" w:rsidP="006B0A99">
      <w:pPr>
        <w:pStyle w:val="Sta"/>
        <w:numPr>
          <w:ilvl w:val="1"/>
          <w:numId w:val="19"/>
        </w:numPr>
      </w:pPr>
      <w:r>
        <w:t>víceúrovňový</w:t>
      </w:r>
    </w:p>
    <w:p w14:paraId="6C6EF993" w14:textId="77777777" w:rsidR="001A43DE" w:rsidRDefault="001A43DE" w:rsidP="001A43DE">
      <w:pPr>
        <w:pStyle w:val="Neslovankapitola"/>
      </w:pPr>
      <w:bookmarkStart w:id="25" w:name="_Toc286557235"/>
      <w:bookmarkStart w:id="26" w:name="_Toc286561888"/>
      <w:bookmarkStart w:id="27" w:name="_Toc459976523"/>
      <w:r>
        <w:lastRenderedPageBreak/>
        <w:t>Závěr</w:t>
      </w:r>
      <w:bookmarkEnd w:id="25"/>
      <w:bookmarkEnd w:id="26"/>
      <w:bookmarkEnd w:id="27"/>
    </w:p>
    <w:p w14:paraId="78697363" w14:textId="77777777" w:rsidR="001A43DE" w:rsidRPr="001D7BF6" w:rsidRDefault="00E33E77" w:rsidP="00E60C8B">
      <w:pPr>
        <w:pStyle w:val="Sta"/>
      </w:pPr>
      <w:r w:rsidRPr="001D7BF6">
        <w:t>Tak jsem to dokázal!</w:t>
      </w:r>
      <w:r w:rsidR="001D7BF6" w:rsidRPr="001D7BF6">
        <w:t xml:space="preserve"> A teď ještě, co jsem mohl udělat jinak a jak by se dalo v práci pokračovat.</w:t>
      </w:r>
    </w:p>
    <w:p w14:paraId="007C87E4" w14:textId="77777777" w:rsidR="001D7BF6" w:rsidRDefault="001D7BF6" w:rsidP="001D7BF6">
      <w:pPr>
        <w:pStyle w:val="Neslovankapitola"/>
      </w:pPr>
      <w:bookmarkStart w:id="28" w:name="_Toc459976524"/>
      <w:r>
        <w:lastRenderedPageBreak/>
        <w:t>Seznam obrázků</w:t>
      </w:r>
      <w:bookmarkEnd w:id="28"/>
    </w:p>
    <w:p w14:paraId="4475F119" w14:textId="77777777" w:rsidR="001D7BF6" w:rsidRPr="001D7BF6" w:rsidRDefault="00D75F72" w:rsidP="001D7BF6">
      <w:pPr>
        <w:pStyle w:val="Sta"/>
      </w:pPr>
      <w:r>
        <w:fldChar w:fldCharType="begin"/>
      </w:r>
      <w:r>
        <w:instrText xml:space="preserve"> TOC \h \z \c "Obrázek" </w:instrText>
      </w:r>
      <w:r>
        <w:fldChar w:fldCharType="separate"/>
      </w:r>
      <w:r w:rsidR="001D7BF6">
        <w:rPr>
          <w:b/>
          <w:bCs/>
          <w:noProof/>
        </w:rPr>
        <w:t>Nenalezena položka seznamu obrázků.</w:t>
      </w:r>
      <w:r>
        <w:rPr>
          <w:b/>
          <w:bCs/>
          <w:noProof/>
        </w:rPr>
        <w:fldChar w:fldCharType="end"/>
      </w:r>
    </w:p>
    <w:p w14:paraId="7BAF198E" w14:textId="77777777" w:rsidR="00EC3F4F" w:rsidRDefault="001D7BF6" w:rsidP="001D7BF6">
      <w:pPr>
        <w:pStyle w:val="Neslovankapitola"/>
      </w:pPr>
      <w:bookmarkStart w:id="29" w:name="_Toc459976525"/>
      <w:r>
        <w:lastRenderedPageBreak/>
        <w:t>Použitá literatura</w:t>
      </w:r>
      <w:bookmarkEnd w:id="29"/>
    </w:p>
    <w:p w14:paraId="07746136" w14:textId="77777777" w:rsidR="005A2F14" w:rsidRDefault="001D7BF6" w:rsidP="005A2F14">
      <w:pPr>
        <w:pStyle w:val="Bibliografie"/>
        <w:rPr>
          <w:noProof/>
        </w:rPr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5A2F14">
        <w:rPr>
          <w:noProof/>
        </w:rPr>
        <w:t xml:space="preserve">1. </w:t>
      </w:r>
      <w:r w:rsidR="005A2F14">
        <w:rPr>
          <w:b/>
          <w:bCs/>
          <w:noProof/>
        </w:rPr>
        <w:t>učitelé SPŠSE.</w:t>
      </w:r>
      <w:r w:rsidR="005A2F14">
        <w:rPr>
          <w:noProof/>
        </w:rPr>
        <w:t xml:space="preserve"> Úvod. </w:t>
      </w:r>
      <w:r w:rsidR="005A2F14">
        <w:rPr>
          <w:i/>
          <w:iCs/>
          <w:noProof/>
        </w:rPr>
        <w:t xml:space="preserve">SPŠSE a VOŠ Liberec. </w:t>
      </w:r>
      <w:r w:rsidR="005A2F14">
        <w:rPr>
          <w:noProof/>
        </w:rPr>
        <w:t>[Online] 01. 09 2016. [Citace: 01. 09 2016.] https://www.pslib.cz.</w:t>
      </w:r>
    </w:p>
    <w:p w14:paraId="16C21B94" w14:textId="77777777" w:rsidR="001D7BF6" w:rsidRPr="001D7BF6" w:rsidRDefault="001D7BF6" w:rsidP="005A2F14">
      <w:pPr>
        <w:pStyle w:val="Sta"/>
      </w:pPr>
      <w:r>
        <w:fldChar w:fldCharType="end"/>
      </w:r>
    </w:p>
    <w:p w14:paraId="2FA8B0C4" w14:textId="77777777" w:rsidR="001D7BF6" w:rsidRDefault="001D7BF6" w:rsidP="00E60C8B">
      <w:pPr>
        <w:pStyle w:val="Sta"/>
      </w:pPr>
    </w:p>
    <w:p w14:paraId="75922B49" w14:textId="77777777" w:rsidR="00EC3F4F" w:rsidRPr="00EC3F4F" w:rsidRDefault="00EC3F4F" w:rsidP="00E60C8B">
      <w:pPr>
        <w:pStyle w:val="Sta"/>
        <w:sectPr w:rsidR="00EC3F4F" w:rsidRPr="00EC3F4F" w:rsidSect="00E33E77">
          <w:headerReference w:type="even" r:id="rId12"/>
          <w:footerReference w:type="default" r:id="rId13"/>
          <w:pgSz w:w="11907" w:h="16840" w:code="9"/>
          <w:pgMar w:top="899" w:right="1418" w:bottom="1078" w:left="1418" w:header="709" w:footer="709" w:gutter="0"/>
          <w:pgNumType w:start="1"/>
          <w:cols w:space="708"/>
          <w:docGrid w:linePitch="360"/>
        </w:sectPr>
      </w:pPr>
    </w:p>
    <w:p w14:paraId="039398CB" w14:textId="77777777" w:rsidR="00A30F80" w:rsidRDefault="001D7BF6" w:rsidP="00A30F80">
      <w:pPr>
        <w:pStyle w:val="Ploha"/>
      </w:pPr>
      <w:bookmarkStart w:id="30" w:name="_Toc459976526"/>
      <w:r>
        <w:lastRenderedPageBreak/>
        <w:t>Seznam přiložených souborů</w:t>
      </w:r>
      <w:bookmarkEnd w:id="30"/>
    </w:p>
    <w:p w14:paraId="50594E3B" w14:textId="77777777" w:rsidR="008A58B3" w:rsidRDefault="008A58B3" w:rsidP="00E60C8B">
      <w:pPr>
        <w:pStyle w:val="Sta"/>
      </w:pPr>
      <w:r>
        <w:t>Text</w:t>
      </w:r>
    </w:p>
    <w:p w14:paraId="0D1B06E7" w14:textId="77777777" w:rsidR="008A58B3" w:rsidRPr="00A30F80" w:rsidRDefault="008A58B3" w:rsidP="008A58B3">
      <w:pPr>
        <w:pStyle w:val="Ploha"/>
      </w:pPr>
      <w:bookmarkStart w:id="31" w:name="_Toc459976527"/>
      <w:r>
        <w:lastRenderedPageBreak/>
        <w:t>Další příloha</w:t>
      </w:r>
      <w:bookmarkEnd w:id="31"/>
    </w:p>
    <w:sectPr w:rsidR="008A58B3" w:rsidRPr="00A30F80" w:rsidSect="00E33E77">
      <w:footerReference w:type="default" r:id="rId14"/>
      <w:pgSz w:w="11907" w:h="16840" w:code="9"/>
      <w:pgMar w:top="899" w:right="1418" w:bottom="107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E8315" w14:textId="77777777" w:rsidR="00D75F72" w:rsidRDefault="00D75F72">
      <w:r>
        <w:separator/>
      </w:r>
    </w:p>
  </w:endnote>
  <w:endnote w:type="continuationSeparator" w:id="0">
    <w:p w14:paraId="79C08770" w14:textId="77777777" w:rsidR="00D75F72" w:rsidRDefault="00D75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07FC6" w14:textId="77777777" w:rsidR="005561FB" w:rsidRDefault="005561FB">
    <w:pPr>
      <w:pStyle w:val="Zpat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5FD12" w14:textId="77777777" w:rsidR="007A1263" w:rsidRDefault="005561FB" w:rsidP="003E5E15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8328A"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ED28B" w14:textId="77777777" w:rsidR="00EC3F4F" w:rsidRDefault="00EC3F4F" w:rsidP="003E5E15">
    <w:pPr>
      <w:pStyle w:val="Zpat"/>
      <w:jc w:val="right"/>
    </w:pPr>
    <w:r>
      <w:fldChar w:fldCharType="begin"/>
    </w:r>
    <w:r>
      <w:instrText xml:space="preserve"> PAGE  \* ROMAN  \* MERGEFORMAT </w:instrText>
    </w:r>
    <w:r>
      <w:fldChar w:fldCharType="separate"/>
    </w:r>
    <w:r w:rsidR="0048328A">
      <w:rPr>
        <w:noProof/>
      </w:rPr>
      <w:t>II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558AC" w14:textId="77777777" w:rsidR="00D75F72" w:rsidRDefault="00D75F72">
      <w:r>
        <w:separator/>
      </w:r>
    </w:p>
  </w:footnote>
  <w:footnote w:type="continuationSeparator" w:id="0">
    <w:p w14:paraId="795501A3" w14:textId="77777777" w:rsidR="00D75F72" w:rsidRDefault="00D75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82D53" w14:textId="6B4A9A7C" w:rsidR="005561FB" w:rsidRDefault="005561FB" w:rsidP="00C55DCF">
    <w:pPr>
      <w:pStyle w:val="Zhlav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91266" w14:textId="77777777" w:rsidR="00965687" w:rsidRDefault="009656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4A7A"/>
    <w:multiLevelType w:val="hybridMultilevel"/>
    <w:tmpl w:val="F5F8C530"/>
    <w:lvl w:ilvl="0" w:tplc="C62C3FB2">
      <w:start w:val="1"/>
      <w:numFmt w:val="upperLetter"/>
      <w:pStyle w:val="Ploha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43518"/>
    <w:multiLevelType w:val="multilevel"/>
    <w:tmpl w:val="C958B55C"/>
    <w:styleLink w:val="seznam-odrky"/>
    <w:lvl w:ilvl="0">
      <w:start w:val="1"/>
      <w:numFmt w:val="bullet"/>
      <w:lvlText w:val="–"/>
      <w:lvlJc w:val="left"/>
      <w:pPr>
        <w:ind w:left="851" w:hanging="567"/>
      </w:pPr>
      <w:rPr>
        <w:rFonts w:ascii="Cambria" w:hAnsi="Cambria" w:hint="default"/>
        <w:sz w:val="24"/>
      </w:rPr>
    </w:lvl>
    <w:lvl w:ilvl="1">
      <w:start w:val="1"/>
      <w:numFmt w:val="bullet"/>
      <w:lvlText w:val="–"/>
      <w:lvlJc w:val="left"/>
      <w:pPr>
        <w:ind w:left="1418" w:hanging="567"/>
      </w:pPr>
      <w:rPr>
        <w:rFonts w:ascii="Cambria" w:hAnsi="Cambria" w:hint="default"/>
      </w:rPr>
    </w:lvl>
    <w:lvl w:ilvl="2">
      <w:start w:val="1"/>
      <w:numFmt w:val="bullet"/>
      <w:lvlText w:val="–"/>
      <w:lvlJc w:val="left"/>
      <w:pPr>
        <w:ind w:left="1985" w:hanging="567"/>
      </w:pPr>
      <w:rPr>
        <w:rFonts w:ascii="Cambria" w:hAnsi="Cambria" w:hint="default"/>
      </w:rPr>
    </w:lvl>
    <w:lvl w:ilvl="3">
      <w:start w:val="1"/>
      <w:numFmt w:val="bullet"/>
      <w:lvlText w:val="–"/>
      <w:lvlJc w:val="left"/>
      <w:pPr>
        <w:ind w:left="2552" w:hanging="567"/>
      </w:pPr>
      <w:rPr>
        <w:rFonts w:ascii="Cambria" w:hAnsi="Cambria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D4445"/>
    <w:multiLevelType w:val="multilevel"/>
    <w:tmpl w:val="D4766E82"/>
    <w:numStyleLink w:val="slaKapitol"/>
  </w:abstractNum>
  <w:abstractNum w:abstractNumId="3" w15:restartNumberingAfterBreak="0">
    <w:nsid w:val="0EF04CE1"/>
    <w:multiLevelType w:val="multilevel"/>
    <w:tmpl w:val="0D548B94"/>
    <w:styleLink w:val="selnseznam"/>
    <w:lvl w:ilvl="0">
      <w:start w:val="1"/>
      <w:numFmt w:val="decimal"/>
      <w:lvlText w:val="%1)"/>
      <w:lvlJc w:val="left"/>
      <w:pPr>
        <w:ind w:left="851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18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18"/>
        </w:tabs>
        <w:ind w:left="1985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5081B02"/>
    <w:multiLevelType w:val="multilevel"/>
    <w:tmpl w:val="8B2C87D4"/>
    <w:styleLink w:val="seznam-abecedn"/>
    <w:lvl w:ilvl="0">
      <w:start w:val="1"/>
      <w:numFmt w:val="lowerLetter"/>
      <w:lvlText w:val="%1)"/>
      <w:lvlJc w:val="left"/>
      <w:pPr>
        <w:ind w:left="851" w:hanging="567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1418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B0545F9"/>
    <w:multiLevelType w:val="multilevel"/>
    <w:tmpl w:val="3FA4C320"/>
    <w:numStyleLink w:val="seznam-slovan"/>
  </w:abstractNum>
  <w:abstractNum w:abstractNumId="6" w15:restartNumberingAfterBreak="0">
    <w:nsid w:val="1B3E3E97"/>
    <w:multiLevelType w:val="multilevel"/>
    <w:tmpl w:val="3FA4C320"/>
    <w:styleLink w:val="seznam-slovan"/>
    <w:lvl w:ilvl="0">
      <w:start w:val="1"/>
      <w:numFmt w:val="decimal"/>
      <w:lvlText w:val="%1)"/>
      <w:lvlJc w:val="left"/>
      <w:pPr>
        <w:ind w:left="851" w:hanging="567"/>
      </w:pPr>
      <w:rPr>
        <w:rFonts w:ascii="Cambria" w:hAnsi="Cambria" w:hint="default"/>
        <w:color w:val="000000"/>
        <w:sz w:val="24"/>
      </w:rPr>
    </w:lvl>
    <w:lvl w:ilvl="1">
      <w:start w:val="1"/>
      <w:numFmt w:val="upperRoman"/>
      <w:lvlText w:val="%2)"/>
      <w:lvlJc w:val="left"/>
      <w:pPr>
        <w:ind w:left="1418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5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5F439B4"/>
    <w:multiLevelType w:val="multilevel"/>
    <w:tmpl w:val="D4766E82"/>
    <w:styleLink w:val="slaKapitol"/>
    <w:lvl w:ilvl="0">
      <w:start w:val="1"/>
      <w:numFmt w:val="decimal"/>
      <w:pStyle w:val="Kapitola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Podkapitola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Podpodkapitola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24B15A9"/>
    <w:multiLevelType w:val="multilevel"/>
    <w:tmpl w:val="0D548B94"/>
    <w:numStyleLink w:val="selnseznam"/>
  </w:abstractNum>
  <w:abstractNum w:abstractNumId="9" w15:restartNumberingAfterBreak="0">
    <w:nsid w:val="336B5013"/>
    <w:multiLevelType w:val="multilevel"/>
    <w:tmpl w:val="0D548B94"/>
    <w:numStyleLink w:val="selnseznam"/>
  </w:abstractNum>
  <w:abstractNum w:abstractNumId="10" w15:restartNumberingAfterBreak="0">
    <w:nsid w:val="372549C1"/>
    <w:multiLevelType w:val="multilevel"/>
    <w:tmpl w:val="C958B55C"/>
    <w:numStyleLink w:val="seznam-odrky"/>
  </w:abstractNum>
  <w:abstractNum w:abstractNumId="11" w15:restartNumberingAfterBreak="0">
    <w:nsid w:val="3E5F0EB8"/>
    <w:multiLevelType w:val="hybridMultilevel"/>
    <w:tmpl w:val="BDF849F0"/>
    <w:lvl w:ilvl="0" w:tplc="0F546E9A">
      <w:start w:val="1"/>
      <w:numFmt w:val="decimal"/>
      <w:pStyle w:val="Zdroj"/>
      <w:lvlText w:val="[%1]"/>
      <w:lvlJc w:val="left"/>
      <w:pPr>
        <w:ind w:left="128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3C52B8E"/>
    <w:multiLevelType w:val="multilevel"/>
    <w:tmpl w:val="8B2C87D4"/>
    <w:numStyleLink w:val="seznam-abecedn"/>
  </w:abstractNum>
  <w:abstractNum w:abstractNumId="13" w15:restartNumberingAfterBreak="0">
    <w:nsid w:val="45273C7F"/>
    <w:multiLevelType w:val="multilevel"/>
    <w:tmpl w:val="56A8012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50D48"/>
    <w:multiLevelType w:val="multilevel"/>
    <w:tmpl w:val="D4766E82"/>
    <w:numStyleLink w:val="slaKapitol"/>
  </w:abstractNum>
  <w:abstractNum w:abstractNumId="15" w15:restartNumberingAfterBreak="0">
    <w:nsid w:val="6756147F"/>
    <w:multiLevelType w:val="multilevel"/>
    <w:tmpl w:val="3FA4C320"/>
    <w:numStyleLink w:val="seznam-slovan"/>
  </w:abstractNum>
  <w:abstractNum w:abstractNumId="16" w15:restartNumberingAfterBreak="0">
    <w:nsid w:val="6CAD70F3"/>
    <w:multiLevelType w:val="multilevel"/>
    <w:tmpl w:val="4B04587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8C9044C"/>
    <w:multiLevelType w:val="multilevel"/>
    <w:tmpl w:val="8A58E52E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8DB4BB6"/>
    <w:multiLevelType w:val="multilevel"/>
    <w:tmpl w:val="3FA4C320"/>
    <w:numStyleLink w:val="seznam-slovan"/>
  </w:abstractNum>
  <w:abstractNum w:abstractNumId="19" w15:restartNumberingAfterBreak="0">
    <w:nsid w:val="7BE56500"/>
    <w:multiLevelType w:val="multilevel"/>
    <w:tmpl w:val="3FA4C320"/>
    <w:numStyleLink w:val="seznam-slovan"/>
  </w:abstractNum>
  <w:num w:numId="1">
    <w:abstractNumId w:val="17"/>
  </w:num>
  <w:num w:numId="2">
    <w:abstractNumId w:val="4"/>
  </w:num>
  <w:num w:numId="3">
    <w:abstractNumId w:val="3"/>
  </w:num>
  <w:num w:numId="4">
    <w:abstractNumId w:val="1"/>
  </w:num>
  <w:num w:numId="5">
    <w:abstractNumId w:val="11"/>
  </w:num>
  <w:num w:numId="6">
    <w:abstractNumId w:val="0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12"/>
  </w:num>
  <w:num w:numId="12">
    <w:abstractNumId w:val="14"/>
  </w:num>
  <w:num w:numId="13">
    <w:abstractNumId w:val="6"/>
  </w:num>
  <w:num w:numId="14">
    <w:abstractNumId w:val="9"/>
  </w:num>
  <w:num w:numId="15">
    <w:abstractNumId w:val="15"/>
  </w:num>
  <w:num w:numId="16">
    <w:abstractNumId w:val="19"/>
  </w:num>
  <w:num w:numId="17">
    <w:abstractNumId w:val="18"/>
  </w:num>
  <w:num w:numId="18">
    <w:abstractNumId w:val="13"/>
  </w:num>
  <w:num w:numId="19">
    <w:abstractNumId w:val="8"/>
  </w:num>
  <w:num w:numId="20">
    <w:abstractNumId w:val="2"/>
  </w:num>
  <w:num w:numId="21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mirrorMargins/>
  <w:activeWritingStyle w:appName="MSWord" w:lang="en-US" w:vendorID="64" w:dllVersion="6" w:nlCheck="1" w:checkStyle="0"/>
  <w:activeWritingStyle w:appName="MSWord" w:lang="cs-CZ" w:vendorID="64" w:dllVersion="0" w:nlCheck="1" w:checkStyle="0"/>
  <w:activeWritingStyle w:appName="MSWord" w:lang="en-US" w:vendorID="64" w:dllVersion="0" w:nlCheck="1" w:checkStyle="0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CF"/>
    <w:rsid w:val="000203DC"/>
    <w:rsid w:val="00025085"/>
    <w:rsid w:val="00030236"/>
    <w:rsid w:val="0003067F"/>
    <w:rsid w:val="00036EC8"/>
    <w:rsid w:val="00046727"/>
    <w:rsid w:val="00050025"/>
    <w:rsid w:val="00054C93"/>
    <w:rsid w:val="00055221"/>
    <w:rsid w:val="00056291"/>
    <w:rsid w:val="0005661A"/>
    <w:rsid w:val="00075CBB"/>
    <w:rsid w:val="00075D20"/>
    <w:rsid w:val="00082D7E"/>
    <w:rsid w:val="00085236"/>
    <w:rsid w:val="00087938"/>
    <w:rsid w:val="00091B48"/>
    <w:rsid w:val="00093B51"/>
    <w:rsid w:val="00095D10"/>
    <w:rsid w:val="000A562D"/>
    <w:rsid w:val="000D0F81"/>
    <w:rsid w:val="000E5F67"/>
    <w:rsid w:val="000E71FE"/>
    <w:rsid w:val="000E7372"/>
    <w:rsid w:val="00114007"/>
    <w:rsid w:val="001146EA"/>
    <w:rsid w:val="00114F7F"/>
    <w:rsid w:val="00127B0B"/>
    <w:rsid w:val="00141D80"/>
    <w:rsid w:val="0018305E"/>
    <w:rsid w:val="001A43DE"/>
    <w:rsid w:val="001A660C"/>
    <w:rsid w:val="001B5E60"/>
    <w:rsid w:val="001D4070"/>
    <w:rsid w:val="001D7BF6"/>
    <w:rsid w:val="001E5146"/>
    <w:rsid w:val="001F1BAE"/>
    <w:rsid w:val="00220608"/>
    <w:rsid w:val="0022273D"/>
    <w:rsid w:val="002458BC"/>
    <w:rsid w:val="00251A40"/>
    <w:rsid w:val="00261547"/>
    <w:rsid w:val="00270B4D"/>
    <w:rsid w:val="00276A1C"/>
    <w:rsid w:val="00291F71"/>
    <w:rsid w:val="002942DE"/>
    <w:rsid w:val="00295BF5"/>
    <w:rsid w:val="0029679D"/>
    <w:rsid w:val="002D2817"/>
    <w:rsid w:val="002D2EEB"/>
    <w:rsid w:val="002D3981"/>
    <w:rsid w:val="002F1DEA"/>
    <w:rsid w:val="002F7869"/>
    <w:rsid w:val="003145BD"/>
    <w:rsid w:val="0032013D"/>
    <w:rsid w:val="00340639"/>
    <w:rsid w:val="003635F8"/>
    <w:rsid w:val="00383A36"/>
    <w:rsid w:val="0038529A"/>
    <w:rsid w:val="003A5441"/>
    <w:rsid w:val="003C622E"/>
    <w:rsid w:val="003E5E15"/>
    <w:rsid w:val="003E6E62"/>
    <w:rsid w:val="003F1ED2"/>
    <w:rsid w:val="00411E8C"/>
    <w:rsid w:val="00413D59"/>
    <w:rsid w:val="00415B01"/>
    <w:rsid w:val="00435B96"/>
    <w:rsid w:val="004407A2"/>
    <w:rsid w:val="00441419"/>
    <w:rsid w:val="00442A7C"/>
    <w:rsid w:val="00443C66"/>
    <w:rsid w:val="00453405"/>
    <w:rsid w:val="00453AA3"/>
    <w:rsid w:val="00471333"/>
    <w:rsid w:val="004739D5"/>
    <w:rsid w:val="00474EAD"/>
    <w:rsid w:val="004809F4"/>
    <w:rsid w:val="0048328A"/>
    <w:rsid w:val="004C29BB"/>
    <w:rsid w:val="004D1E6A"/>
    <w:rsid w:val="004E24A5"/>
    <w:rsid w:val="004F37E5"/>
    <w:rsid w:val="004F5DCD"/>
    <w:rsid w:val="00500A9B"/>
    <w:rsid w:val="00503D22"/>
    <w:rsid w:val="00513B01"/>
    <w:rsid w:val="005166D3"/>
    <w:rsid w:val="00520A0D"/>
    <w:rsid w:val="00520FD4"/>
    <w:rsid w:val="00534C49"/>
    <w:rsid w:val="00535913"/>
    <w:rsid w:val="0054695E"/>
    <w:rsid w:val="005547FE"/>
    <w:rsid w:val="005561FB"/>
    <w:rsid w:val="005570E6"/>
    <w:rsid w:val="00564697"/>
    <w:rsid w:val="005648E8"/>
    <w:rsid w:val="00565DA0"/>
    <w:rsid w:val="00570DCB"/>
    <w:rsid w:val="00582F24"/>
    <w:rsid w:val="00583D8A"/>
    <w:rsid w:val="0059226A"/>
    <w:rsid w:val="005A2F14"/>
    <w:rsid w:val="005A62F9"/>
    <w:rsid w:val="005A77CC"/>
    <w:rsid w:val="005C4575"/>
    <w:rsid w:val="005C5455"/>
    <w:rsid w:val="005C77F7"/>
    <w:rsid w:val="005E17F2"/>
    <w:rsid w:val="005E347B"/>
    <w:rsid w:val="005F3017"/>
    <w:rsid w:val="00602F5A"/>
    <w:rsid w:val="00607112"/>
    <w:rsid w:val="0061344C"/>
    <w:rsid w:val="006138AE"/>
    <w:rsid w:val="00613AC9"/>
    <w:rsid w:val="00613ACA"/>
    <w:rsid w:val="00621C3C"/>
    <w:rsid w:val="00644DB5"/>
    <w:rsid w:val="00646F0B"/>
    <w:rsid w:val="00656EC7"/>
    <w:rsid w:val="00661AA4"/>
    <w:rsid w:val="00673929"/>
    <w:rsid w:val="00687711"/>
    <w:rsid w:val="00696ECF"/>
    <w:rsid w:val="006A3A2B"/>
    <w:rsid w:val="006A4334"/>
    <w:rsid w:val="006A5CD8"/>
    <w:rsid w:val="006B0A99"/>
    <w:rsid w:val="006C1226"/>
    <w:rsid w:val="006D21B4"/>
    <w:rsid w:val="006E0892"/>
    <w:rsid w:val="006E357A"/>
    <w:rsid w:val="006F2E71"/>
    <w:rsid w:val="00707B5F"/>
    <w:rsid w:val="007152DA"/>
    <w:rsid w:val="007202EA"/>
    <w:rsid w:val="0072471D"/>
    <w:rsid w:val="007253F5"/>
    <w:rsid w:val="007575DF"/>
    <w:rsid w:val="00760626"/>
    <w:rsid w:val="00760A85"/>
    <w:rsid w:val="00760E5B"/>
    <w:rsid w:val="0077073E"/>
    <w:rsid w:val="00775239"/>
    <w:rsid w:val="007802D6"/>
    <w:rsid w:val="00785573"/>
    <w:rsid w:val="00785BEF"/>
    <w:rsid w:val="007A1263"/>
    <w:rsid w:val="007B3B4B"/>
    <w:rsid w:val="007E20CC"/>
    <w:rsid w:val="007E7C7E"/>
    <w:rsid w:val="007F2B46"/>
    <w:rsid w:val="00805B4B"/>
    <w:rsid w:val="008120A9"/>
    <w:rsid w:val="008203EB"/>
    <w:rsid w:val="00852F00"/>
    <w:rsid w:val="008538EE"/>
    <w:rsid w:val="0087558B"/>
    <w:rsid w:val="008824FB"/>
    <w:rsid w:val="008868F3"/>
    <w:rsid w:val="008A58B3"/>
    <w:rsid w:val="008C736C"/>
    <w:rsid w:val="008D5B82"/>
    <w:rsid w:val="008E744B"/>
    <w:rsid w:val="008F6172"/>
    <w:rsid w:val="00914671"/>
    <w:rsid w:val="00915D71"/>
    <w:rsid w:val="0093185D"/>
    <w:rsid w:val="00931F0C"/>
    <w:rsid w:val="0093260E"/>
    <w:rsid w:val="009450FF"/>
    <w:rsid w:val="0094689A"/>
    <w:rsid w:val="00965687"/>
    <w:rsid w:val="00965F8C"/>
    <w:rsid w:val="009838C5"/>
    <w:rsid w:val="009A2BBB"/>
    <w:rsid w:val="009B3D6A"/>
    <w:rsid w:val="009C2343"/>
    <w:rsid w:val="009D048F"/>
    <w:rsid w:val="009E77F1"/>
    <w:rsid w:val="009F2EF7"/>
    <w:rsid w:val="00A0476C"/>
    <w:rsid w:val="00A23FC2"/>
    <w:rsid w:val="00A2777B"/>
    <w:rsid w:val="00A30F80"/>
    <w:rsid w:val="00A43963"/>
    <w:rsid w:val="00A4569B"/>
    <w:rsid w:val="00A47DDA"/>
    <w:rsid w:val="00A96F5E"/>
    <w:rsid w:val="00AA0F62"/>
    <w:rsid w:val="00AA3C54"/>
    <w:rsid w:val="00AC429C"/>
    <w:rsid w:val="00AE02EA"/>
    <w:rsid w:val="00AE5FCD"/>
    <w:rsid w:val="00AE6935"/>
    <w:rsid w:val="00B003CF"/>
    <w:rsid w:val="00B50A8F"/>
    <w:rsid w:val="00B91F70"/>
    <w:rsid w:val="00BA4A26"/>
    <w:rsid w:val="00BA5F61"/>
    <w:rsid w:val="00BB1A75"/>
    <w:rsid w:val="00BC280C"/>
    <w:rsid w:val="00BE529E"/>
    <w:rsid w:val="00BF21E5"/>
    <w:rsid w:val="00BF544C"/>
    <w:rsid w:val="00C03B0E"/>
    <w:rsid w:val="00C4739C"/>
    <w:rsid w:val="00C53B2B"/>
    <w:rsid w:val="00C55DCF"/>
    <w:rsid w:val="00C56068"/>
    <w:rsid w:val="00C71CEB"/>
    <w:rsid w:val="00C75AD8"/>
    <w:rsid w:val="00C85480"/>
    <w:rsid w:val="00C90369"/>
    <w:rsid w:val="00C90719"/>
    <w:rsid w:val="00C949D7"/>
    <w:rsid w:val="00CB052F"/>
    <w:rsid w:val="00CB1CD9"/>
    <w:rsid w:val="00CB49D1"/>
    <w:rsid w:val="00CC7055"/>
    <w:rsid w:val="00CD2E1B"/>
    <w:rsid w:val="00CD3E5E"/>
    <w:rsid w:val="00CD6207"/>
    <w:rsid w:val="00CE3736"/>
    <w:rsid w:val="00D033F8"/>
    <w:rsid w:val="00D1241E"/>
    <w:rsid w:val="00D21A3C"/>
    <w:rsid w:val="00D3059C"/>
    <w:rsid w:val="00D422AC"/>
    <w:rsid w:val="00D47329"/>
    <w:rsid w:val="00D5405A"/>
    <w:rsid w:val="00D618D3"/>
    <w:rsid w:val="00D669E2"/>
    <w:rsid w:val="00D66BCE"/>
    <w:rsid w:val="00D7523F"/>
    <w:rsid w:val="00D75F72"/>
    <w:rsid w:val="00D8521F"/>
    <w:rsid w:val="00DA0B6C"/>
    <w:rsid w:val="00DD604F"/>
    <w:rsid w:val="00DE1A55"/>
    <w:rsid w:val="00E231DA"/>
    <w:rsid w:val="00E257A4"/>
    <w:rsid w:val="00E3097F"/>
    <w:rsid w:val="00E33E77"/>
    <w:rsid w:val="00E47270"/>
    <w:rsid w:val="00E57F55"/>
    <w:rsid w:val="00E60C8B"/>
    <w:rsid w:val="00E87ABD"/>
    <w:rsid w:val="00E92B5D"/>
    <w:rsid w:val="00EB4EE0"/>
    <w:rsid w:val="00EC02C7"/>
    <w:rsid w:val="00EC29D4"/>
    <w:rsid w:val="00EC3F4F"/>
    <w:rsid w:val="00EC533D"/>
    <w:rsid w:val="00ED348C"/>
    <w:rsid w:val="00ED52D8"/>
    <w:rsid w:val="00ED545B"/>
    <w:rsid w:val="00ED6428"/>
    <w:rsid w:val="00ED6D47"/>
    <w:rsid w:val="00ED7868"/>
    <w:rsid w:val="00EF60F8"/>
    <w:rsid w:val="00EF63B2"/>
    <w:rsid w:val="00F17F39"/>
    <w:rsid w:val="00F274FF"/>
    <w:rsid w:val="00F3161E"/>
    <w:rsid w:val="00F47418"/>
    <w:rsid w:val="00F65E79"/>
    <w:rsid w:val="00F73D64"/>
    <w:rsid w:val="00FA7B06"/>
    <w:rsid w:val="00FB3A98"/>
    <w:rsid w:val="00FC67B7"/>
    <w:rsid w:val="00FF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startarrow="block" endarrow="block"/>
    </o:shapedefaults>
    <o:shapelayout v:ext="edit">
      <o:idmap v:ext="edit" data="1"/>
    </o:shapelayout>
  </w:shapeDefaults>
  <w:decimalSymbol w:val=","/>
  <w:listSeparator w:val=";"/>
  <w14:docId w14:val="16EA25A3"/>
  <w15:docId w15:val="{7065ED6A-F126-4C29-A1A5-B975F3FE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E231DA"/>
    <w:pPr>
      <w:spacing w:before="120"/>
      <w:jc w:val="both"/>
    </w:pPr>
    <w:rPr>
      <w:rFonts w:ascii="Cambria" w:hAnsi="Cambria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0A562D"/>
    <w:pPr>
      <w:keepNext/>
      <w:numPr>
        <w:numId w:val="1"/>
      </w:numPr>
      <w:spacing w:before="600" w:after="60"/>
      <w:ind w:left="431" w:hanging="431"/>
      <w:outlineLvl w:val="0"/>
    </w:pPr>
    <w:rPr>
      <w:rFonts w:ascii="Calibri" w:hAnsi="Calibri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autoRedefine/>
    <w:qFormat/>
    <w:rsid w:val="00E257A4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2D281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5A62F9"/>
    <w:pPr>
      <w:keepNext/>
      <w:numPr>
        <w:ilvl w:val="3"/>
        <w:numId w:val="7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5A62F9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2D281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2D281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Nadpis8">
    <w:name w:val="heading 8"/>
    <w:basedOn w:val="Normln"/>
    <w:next w:val="Normln"/>
    <w:qFormat/>
    <w:rsid w:val="002D281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Nadpis9">
    <w:name w:val="heading 9"/>
    <w:basedOn w:val="Normln"/>
    <w:next w:val="Normln"/>
    <w:qFormat/>
    <w:rsid w:val="002D281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rsid w:val="00E33E77"/>
    <w:pPr>
      <w:pBdr>
        <w:bottom w:val="single" w:sz="8" w:space="1" w:color="auto"/>
      </w:pBdr>
      <w:tabs>
        <w:tab w:val="center" w:pos="4536"/>
        <w:tab w:val="right" w:pos="9072"/>
      </w:tabs>
      <w:spacing w:after="120"/>
      <w:jc w:val="right"/>
    </w:pPr>
    <w:rPr>
      <w:rFonts w:ascii="Calibri" w:hAnsi="Calibri"/>
      <w:sz w:val="32"/>
      <w:szCs w:val="20"/>
    </w:rPr>
  </w:style>
  <w:style w:type="paragraph" w:styleId="Zkladntext">
    <w:name w:val="Body Text"/>
    <w:basedOn w:val="Normln"/>
    <w:rsid w:val="001A660C"/>
    <w:pPr>
      <w:widowControl w:val="0"/>
      <w:autoSpaceDE w:val="0"/>
      <w:autoSpaceDN w:val="0"/>
      <w:adjustRightInd w:val="0"/>
      <w:spacing w:line="196" w:lineRule="atLeast"/>
    </w:pPr>
    <w:rPr>
      <w:rFonts w:cs="Arial"/>
      <w:sz w:val="14"/>
      <w:szCs w:val="14"/>
    </w:rPr>
  </w:style>
  <w:style w:type="character" w:styleId="Hypertextovodkaz">
    <w:name w:val="Hyperlink"/>
    <w:basedOn w:val="Standardnpsmoodstavce"/>
    <w:uiPriority w:val="99"/>
    <w:rsid w:val="001A660C"/>
    <w:rPr>
      <w:color w:val="0000FF"/>
      <w:u w:val="single"/>
    </w:rPr>
  </w:style>
  <w:style w:type="paragraph" w:styleId="Zpat">
    <w:name w:val="footer"/>
    <w:basedOn w:val="Normln"/>
    <w:link w:val="ZpatChar"/>
    <w:uiPriority w:val="99"/>
    <w:rsid w:val="001B5E60"/>
    <w:pPr>
      <w:tabs>
        <w:tab w:val="center" w:pos="4536"/>
        <w:tab w:val="right" w:pos="9072"/>
      </w:tabs>
    </w:pPr>
  </w:style>
  <w:style w:type="numbering" w:customStyle="1" w:styleId="slaKapitol">
    <w:name w:val="Čísla Kapitol"/>
    <w:uiPriority w:val="99"/>
    <w:rsid w:val="005A62F9"/>
    <w:pPr>
      <w:numPr>
        <w:numId w:val="7"/>
      </w:numPr>
    </w:pPr>
  </w:style>
  <w:style w:type="numbering" w:customStyle="1" w:styleId="seznam-abecedn">
    <w:name w:val="seznam - abecední"/>
    <w:basedOn w:val="Bezseznamu"/>
    <w:rsid w:val="006B0A99"/>
    <w:pPr>
      <w:numPr>
        <w:numId w:val="2"/>
      </w:numPr>
    </w:pPr>
  </w:style>
  <w:style w:type="numbering" w:customStyle="1" w:styleId="selnseznam">
    <w:name w:val="Číselný seznam"/>
    <w:basedOn w:val="Bezseznamu"/>
    <w:rsid w:val="006B0A99"/>
    <w:pPr>
      <w:numPr>
        <w:numId w:val="3"/>
      </w:numPr>
    </w:pPr>
  </w:style>
  <w:style w:type="paragraph" w:styleId="Obsah1">
    <w:name w:val="toc 1"/>
    <w:basedOn w:val="Normln"/>
    <w:next w:val="Normln"/>
    <w:autoRedefine/>
    <w:uiPriority w:val="39"/>
    <w:rsid w:val="005A62F9"/>
    <w:pPr>
      <w:tabs>
        <w:tab w:val="right" w:leader="dot" w:pos="9061"/>
      </w:tabs>
      <w:jc w:val="left"/>
    </w:pPr>
    <w:rPr>
      <w:bCs/>
      <w:szCs w:val="20"/>
    </w:rPr>
  </w:style>
  <w:style w:type="paragraph" w:styleId="Obsah2">
    <w:name w:val="toc 2"/>
    <w:basedOn w:val="Normln"/>
    <w:next w:val="Normln"/>
    <w:autoRedefine/>
    <w:uiPriority w:val="39"/>
    <w:rsid w:val="00453405"/>
    <w:pPr>
      <w:spacing w:before="0"/>
      <w:jc w:val="left"/>
    </w:pPr>
    <w:rPr>
      <w:szCs w:val="20"/>
    </w:rPr>
  </w:style>
  <w:style w:type="paragraph" w:styleId="Obsah3">
    <w:name w:val="toc 3"/>
    <w:basedOn w:val="Normln"/>
    <w:next w:val="Normln"/>
    <w:autoRedefine/>
    <w:uiPriority w:val="39"/>
    <w:rsid w:val="00453405"/>
    <w:pPr>
      <w:spacing w:before="0"/>
      <w:jc w:val="left"/>
    </w:pPr>
    <w:rPr>
      <w:iCs/>
      <w:szCs w:val="20"/>
    </w:rPr>
  </w:style>
  <w:style w:type="paragraph" w:styleId="Obsah4">
    <w:name w:val="toc 4"/>
    <w:basedOn w:val="Normln"/>
    <w:next w:val="Normln"/>
    <w:autoRedefine/>
    <w:semiHidden/>
    <w:rsid w:val="00CC7055"/>
    <w:pPr>
      <w:spacing w:before="0"/>
      <w:ind w:left="720"/>
      <w:jc w:val="left"/>
    </w:pPr>
    <w:rPr>
      <w:sz w:val="18"/>
      <w:szCs w:val="18"/>
    </w:rPr>
  </w:style>
  <w:style w:type="paragraph" w:styleId="Obsah5">
    <w:name w:val="toc 5"/>
    <w:basedOn w:val="Normln"/>
    <w:next w:val="Normln"/>
    <w:autoRedefine/>
    <w:semiHidden/>
    <w:rsid w:val="00CC7055"/>
    <w:pPr>
      <w:spacing w:before="0"/>
      <w:ind w:left="960"/>
      <w:jc w:val="left"/>
    </w:pPr>
    <w:rPr>
      <w:sz w:val="18"/>
      <w:szCs w:val="18"/>
    </w:rPr>
  </w:style>
  <w:style w:type="paragraph" w:styleId="Obsah6">
    <w:name w:val="toc 6"/>
    <w:basedOn w:val="Normln"/>
    <w:next w:val="Normln"/>
    <w:autoRedefine/>
    <w:semiHidden/>
    <w:rsid w:val="00CC7055"/>
    <w:pPr>
      <w:spacing w:before="0"/>
      <w:ind w:left="1200"/>
      <w:jc w:val="left"/>
    </w:pPr>
    <w:rPr>
      <w:sz w:val="18"/>
      <w:szCs w:val="18"/>
    </w:rPr>
  </w:style>
  <w:style w:type="paragraph" w:styleId="Obsah7">
    <w:name w:val="toc 7"/>
    <w:basedOn w:val="Normln"/>
    <w:next w:val="Normln"/>
    <w:autoRedefine/>
    <w:semiHidden/>
    <w:rsid w:val="00CC7055"/>
    <w:pPr>
      <w:spacing w:before="0"/>
      <w:ind w:left="1440"/>
      <w:jc w:val="left"/>
    </w:pPr>
    <w:rPr>
      <w:sz w:val="18"/>
      <w:szCs w:val="18"/>
    </w:rPr>
  </w:style>
  <w:style w:type="paragraph" w:styleId="Obsah8">
    <w:name w:val="toc 8"/>
    <w:basedOn w:val="Normln"/>
    <w:next w:val="Normln"/>
    <w:autoRedefine/>
    <w:semiHidden/>
    <w:rsid w:val="00CC7055"/>
    <w:pPr>
      <w:spacing w:before="0"/>
      <w:ind w:left="1680"/>
      <w:jc w:val="left"/>
    </w:pPr>
    <w:rPr>
      <w:sz w:val="18"/>
      <w:szCs w:val="18"/>
    </w:rPr>
  </w:style>
  <w:style w:type="paragraph" w:styleId="Obsah9">
    <w:name w:val="toc 9"/>
    <w:basedOn w:val="Normln"/>
    <w:next w:val="Normln"/>
    <w:autoRedefine/>
    <w:semiHidden/>
    <w:rsid w:val="00CC7055"/>
    <w:pPr>
      <w:spacing w:before="0"/>
      <w:ind w:left="1920"/>
      <w:jc w:val="left"/>
    </w:pPr>
    <w:rPr>
      <w:sz w:val="18"/>
      <w:szCs w:val="18"/>
    </w:rPr>
  </w:style>
  <w:style w:type="paragraph" w:customStyle="1" w:styleId="Zdroj">
    <w:name w:val="Zdroj"/>
    <w:basedOn w:val="Sta"/>
    <w:qFormat/>
    <w:rsid w:val="005561FB"/>
    <w:pPr>
      <w:numPr>
        <w:numId w:val="5"/>
      </w:numPr>
      <w:ind w:left="567" w:hanging="567"/>
      <w:jc w:val="left"/>
    </w:pPr>
  </w:style>
  <w:style w:type="character" w:customStyle="1" w:styleId="Autor">
    <w:name w:val="Autor"/>
    <w:basedOn w:val="Standardnpsmoodstavce"/>
    <w:qFormat/>
    <w:rsid w:val="0022273D"/>
    <w:rPr>
      <w:smallCaps/>
    </w:rPr>
  </w:style>
  <w:style w:type="character" w:customStyle="1" w:styleId="Nzevdla">
    <w:name w:val="Název díla"/>
    <w:basedOn w:val="Standardnpsmoodstavce"/>
    <w:qFormat/>
    <w:rsid w:val="0022273D"/>
    <w:rPr>
      <w:i/>
    </w:rPr>
  </w:style>
  <w:style w:type="table" w:styleId="Mkatabulky">
    <w:name w:val="Table Grid"/>
    <w:basedOn w:val="Normlntabulka"/>
    <w:rsid w:val="00D66B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bubliny">
    <w:name w:val="Balloon Text"/>
    <w:basedOn w:val="Normln"/>
    <w:link w:val="TextbublinyChar"/>
    <w:rsid w:val="0059226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59226A"/>
    <w:rPr>
      <w:rFonts w:ascii="Tahoma" w:hAnsi="Tahoma" w:cs="Tahoma"/>
      <w:sz w:val="16"/>
      <w:szCs w:val="16"/>
    </w:rPr>
  </w:style>
  <w:style w:type="paragraph" w:customStyle="1" w:styleId="InformaceTitulnstrany">
    <w:name w:val="Informace Titulní strany"/>
    <w:basedOn w:val="Normln"/>
    <w:qFormat/>
    <w:rsid w:val="00B003CF"/>
    <w:pPr>
      <w:tabs>
        <w:tab w:val="right" w:pos="2127"/>
        <w:tab w:val="left" w:pos="2552"/>
      </w:tabs>
    </w:pPr>
    <w:rPr>
      <w:rFonts w:ascii="Calibri" w:hAnsi="Calibri" w:cs="Calibri"/>
    </w:rPr>
  </w:style>
  <w:style w:type="character" w:styleId="Zstupntext">
    <w:name w:val="Placeholder Text"/>
    <w:basedOn w:val="Standardnpsmoodstavce"/>
    <w:uiPriority w:val="99"/>
    <w:semiHidden/>
    <w:rsid w:val="007253F5"/>
    <w:rPr>
      <w:color w:val="808080"/>
    </w:rPr>
  </w:style>
  <w:style w:type="paragraph" w:customStyle="1" w:styleId="Pkladkdu">
    <w:name w:val="Příklad kódu"/>
    <w:basedOn w:val="Normln"/>
    <w:qFormat/>
    <w:rsid w:val="0054695E"/>
    <w:pPr>
      <w:pBdr>
        <w:top w:val="dashSmallGap" w:sz="4" w:space="1" w:color="auto"/>
        <w:bottom w:val="dashSmallGap" w:sz="4" w:space="1" w:color="auto"/>
      </w:pBdr>
      <w:ind w:left="567" w:right="567"/>
      <w:jc w:val="left"/>
    </w:pPr>
    <w:rPr>
      <w:rFonts w:ascii="Consolas" w:hAnsi="Consolas"/>
    </w:rPr>
  </w:style>
  <w:style w:type="paragraph" w:customStyle="1" w:styleId="Sta">
    <w:name w:val="Stať"/>
    <w:basedOn w:val="Normln"/>
    <w:qFormat/>
    <w:rsid w:val="00E60C8B"/>
    <w:pPr>
      <w:spacing w:line="360" w:lineRule="auto"/>
    </w:pPr>
    <w:rPr>
      <w:rFonts w:cs="Arial"/>
      <w:color w:val="000000"/>
      <w:szCs w:val="20"/>
    </w:rPr>
  </w:style>
  <w:style w:type="paragraph" w:customStyle="1" w:styleId="Podpisovdek">
    <w:name w:val="Podpisový řádek"/>
    <w:basedOn w:val="Normln"/>
    <w:rsid w:val="005A77CC"/>
    <w:pPr>
      <w:tabs>
        <w:tab w:val="left" w:pos="5103"/>
        <w:tab w:val="left" w:leader="dot" w:pos="7938"/>
      </w:tabs>
      <w:spacing w:before="360"/>
    </w:pPr>
    <w:rPr>
      <w:szCs w:val="20"/>
    </w:rPr>
  </w:style>
  <w:style w:type="paragraph" w:customStyle="1" w:styleId="Nezaazovannadpis">
    <w:name w:val="Nezařazovaný nadpis"/>
    <w:next w:val="Sta"/>
    <w:autoRedefine/>
    <w:qFormat/>
    <w:rsid w:val="00E60C8B"/>
    <w:pPr>
      <w:keepNext/>
      <w:keepLines/>
      <w:spacing w:before="400" w:after="120" w:line="360" w:lineRule="auto"/>
    </w:pPr>
    <w:rPr>
      <w:rFonts w:ascii="Calibri" w:hAnsi="Calibri" w:cs="Arial"/>
      <w:b/>
      <w:bCs/>
      <w:kern w:val="32"/>
      <w:sz w:val="40"/>
      <w:szCs w:val="32"/>
    </w:rPr>
  </w:style>
  <w:style w:type="paragraph" w:customStyle="1" w:styleId="Jmnopodpodpisovmdkem">
    <w:name w:val="Jméno pod podpisovým řádkem"/>
    <w:basedOn w:val="Normln"/>
    <w:next w:val="Sta"/>
    <w:qFormat/>
    <w:rsid w:val="00CB1CD9"/>
    <w:pPr>
      <w:tabs>
        <w:tab w:val="center" w:pos="6521"/>
      </w:tabs>
      <w:spacing w:before="0" w:after="120"/>
    </w:pPr>
    <w:rPr>
      <w:bCs/>
    </w:rPr>
  </w:style>
  <w:style w:type="paragraph" w:customStyle="1" w:styleId="Sekce">
    <w:name w:val="Sekce"/>
    <w:basedOn w:val="Nezaazovannadpis"/>
    <w:next w:val="Sta"/>
    <w:qFormat/>
    <w:rsid w:val="00CB1CD9"/>
    <w:pPr>
      <w:pageBreakBefore/>
    </w:pPr>
  </w:style>
  <w:style w:type="paragraph" w:styleId="Nadpisobsahu">
    <w:name w:val="TOC Heading"/>
    <w:basedOn w:val="Sekce"/>
    <w:next w:val="Normln"/>
    <w:uiPriority w:val="39"/>
    <w:qFormat/>
    <w:rsid w:val="003635F8"/>
    <w:pPr>
      <w:spacing w:after="0" w:line="276" w:lineRule="auto"/>
    </w:pPr>
    <w:rPr>
      <w:rFonts w:cs="Times New Roman"/>
      <w:kern w:val="0"/>
      <w:szCs w:val="28"/>
      <w:lang w:eastAsia="en-US"/>
    </w:rPr>
  </w:style>
  <w:style w:type="paragraph" w:customStyle="1" w:styleId="Neslovankapitola">
    <w:name w:val="Nečíslovaná kapitola"/>
    <w:basedOn w:val="Sekce"/>
    <w:next w:val="Sta"/>
    <w:autoRedefine/>
    <w:qFormat/>
    <w:rsid w:val="004F5DCD"/>
    <w:pPr>
      <w:outlineLvl w:val="0"/>
    </w:pPr>
  </w:style>
  <w:style w:type="paragraph" w:customStyle="1" w:styleId="Kapitola">
    <w:name w:val="Kapitola"/>
    <w:basedOn w:val="Neslovankapitola"/>
    <w:next w:val="Sta"/>
    <w:autoRedefine/>
    <w:qFormat/>
    <w:rsid w:val="005A62F9"/>
    <w:pPr>
      <w:numPr>
        <w:numId w:val="7"/>
      </w:numPr>
      <w:spacing w:before="120"/>
    </w:pPr>
  </w:style>
  <w:style w:type="paragraph" w:customStyle="1" w:styleId="Podkapitola">
    <w:name w:val="Podkapitola"/>
    <w:next w:val="Sta"/>
    <w:autoRedefine/>
    <w:qFormat/>
    <w:rsid w:val="005A62F9"/>
    <w:pPr>
      <w:keepNext/>
      <w:numPr>
        <w:ilvl w:val="1"/>
        <w:numId w:val="7"/>
      </w:numPr>
      <w:tabs>
        <w:tab w:val="left" w:pos="4111"/>
      </w:tabs>
      <w:spacing w:before="320" w:after="120" w:line="360" w:lineRule="auto"/>
      <w:outlineLvl w:val="1"/>
    </w:pPr>
    <w:rPr>
      <w:rFonts w:ascii="Calibri" w:hAnsi="Calibri" w:cs="Arial"/>
      <w:b/>
      <w:bCs/>
      <w:kern w:val="32"/>
      <w:sz w:val="32"/>
      <w:szCs w:val="24"/>
    </w:rPr>
  </w:style>
  <w:style w:type="paragraph" w:customStyle="1" w:styleId="Podpodkapitola">
    <w:name w:val="Podpodkapitola"/>
    <w:next w:val="Sta"/>
    <w:autoRedefine/>
    <w:qFormat/>
    <w:rsid w:val="005A62F9"/>
    <w:pPr>
      <w:keepNext/>
      <w:numPr>
        <w:ilvl w:val="2"/>
        <w:numId w:val="7"/>
      </w:numPr>
      <w:spacing w:before="240" w:line="360" w:lineRule="auto"/>
      <w:outlineLvl w:val="2"/>
    </w:pPr>
    <w:rPr>
      <w:rFonts w:ascii="Calibri" w:hAnsi="Calibri"/>
      <w:b/>
      <w:sz w:val="24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E33E77"/>
    <w:rPr>
      <w:rFonts w:ascii="Calibri" w:hAnsi="Calibri"/>
      <w:sz w:val="32"/>
    </w:rPr>
  </w:style>
  <w:style w:type="character" w:customStyle="1" w:styleId="ZpatChar">
    <w:name w:val="Zápatí Char"/>
    <w:basedOn w:val="Standardnpsmoodstavce"/>
    <w:link w:val="Zpat"/>
    <w:uiPriority w:val="99"/>
    <w:rsid w:val="00E33E77"/>
    <w:rPr>
      <w:rFonts w:ascii="Cambria" w:hAnsi="Cambria"/>
      <w:sz w:val="24"/>
      <w:szCs w:val="24"/>
    </w:rPr>
  </w:style>
  <w:style w:type="numbering" w:customStyle="1" w:styleId="seznam-odrky">
    <w:name w:val="seznam - odrážky"/>
    <w:basedOn w:val="Bezseznamu"/>
    <w:rsid w:val="000203DC"/>
    <w:pPr>
      <w:numPr>
        <w:numId w:val="4"/>
      </w:numPr>
    </w:pPr>
  </w:style>
  <w:style w:type="paragraph" w:customStyle="1" w:styleId="Ploha">
    <w:name w:val="Příloha"/>
    <w:basedOn w:val="Neslovankapitola"/>
    <w:next w:val="Sta"/>
    <w:qFormat/>
    <w:rsid w:val="00A30F80"/>
    <w:pPr>
      <w:numPr>
        <w:numId w:val="6"/>
      </w:numPr>
      <w:ind w:left="567" w:hanging="567"/>
    </w:pPr>
  </w:style>
  <w:style w:type="character" w:styleId="Sledovanodkaz">
    <w:name w:val="FollowedHyperlink"/>
    <w:basedOn w:val="Standardnpsmoodstavce"/>
    <w:rsid w:val="00E231DA"/>
    <w:rPr>
      <w:color w:val="800080" w:themeColor="followedHyperlink"/>
      <w:u w:val="single"/>
    </w:rPr>
  </w:style>
  <w:style w:type="numbering" w:customStyle="1" w:styleId="seznam-slovan">
    <w:name w:val="seznam - číslovaný"/>
    <w:basedOn w:val="Bezseznamu"/>
    <w:rsid w:val="000203DC"/>
    <w:pPr>
      <w:numPr>
        <w:numId w:val="13"/>
      </w:numPr>
    </w:pPr>
  </w:style>
  <w:style w:type="character" w:customStyle="1" w:styleId="Nadpis1Char">
    <w:name w:val="Nadpis 1 Char"/>
    <w:basedOn w:val="Standardnpsmoodstavce"/>
    <w:link w:val="Nadpis1"/>
    <w:uiPriority w:val="9"/>
    <w:rsid w:val="001D7BF6"/>
    <w:rPr>
      <w:rFonts w:ascii="Calibri" w:hAnsi="Calibri" w:cs="Arial"/>
      <w:b/>
      <w:bCs/>
      <w:kern w:val="32"/>
      <w:sz w:val="32"/>
      <w:szCs w:val="32"/>
    </w:rPr>
  </w:style>
  <w:style w:type="paragraph" w:styleId="Bibliografie">
    <w:name w:val="Bibliography"/>
    <w:basedOn w:val="Normln"/>
    <w:next w:val="Normln"/>
    <w:uiPriority w:val="37"/>
    <w:unhideWhenUsed/>
    <w:rsid w:val="001D7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3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TURITA%202021\&#352;ablona%20MP-RP%20201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0C1649F91D04B73A2FA33DA646D9BF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26A3BBD-17A3-4839-8DE0-05FA8E04B675}"/>
      </w:docPartPr>
      <w:docPartBody>
        <w:p w:rsidR="00000000" w:rsidRDefault="00DB459E">
          <w:pPr>
            <w:pStyle w:val="E0C1649F91D04B73A2FA33DA646D9BF2"/>
          </w:pPr>
          <w:r w:rsidRPr="00DC335D">
            <w:rPr>
              <w:rStyle w:val="Zstupntext"/>
            </w:rPr>
            <w:t>[Autor]</w:t>
          </w:r>
        </w:p>
      </w:docPartBody>
    </w:docPart>
    <w:docPart>
      <w:docPartPr>
        <w:name w:val="0DC92CFE96744D08B0CEEC57C7B4C46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9BA22BA-5AFA-493B-9DBE-2313E00649BA}"/>
      </w:docPartPr>
      <w:docPartBody>
        <w:p w:rsidR="00000000" w:rsidRDefault="00DB459E">
          <w:pPr>
            <w:pStyle w:val="0DC92CFE96744D08B0CEEC57C7B4C468"/>
          </w:pPr>
          <w:r w:rsidRPr="00DC335D"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9E"/>
    <w:rsid w:val="00DB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E0C1649F91D04B73A2FA33DA646D9BF2">
    <w:name w:val="E0C1649F91D04B73A2FA33DA646D9BF2"/>
  </w:style>
  <w:style w:type="paragraph" w:customStyle="1" w:styleId="0DC92CFE96744D08B0CEEC57C7B4C468">
    <w:name w:val="0DC92CFE96744D08B0CEEC57C7B4C4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uči16</b:Tag>
    <b:SourceType>InternetSite</b:SourceType>
    <b:Guid>{FCBA6FEA-960A-4F5B-A79F-8014F228A71B}</b:Guid>
    <b:Author>
      <b:Author>
        <b:Corporate>učitelé SPŠSE</b:Corporate>
      </b:Author>
    </b:Author>
    <b:Title>Úvod</b:Title>
    <b:Year>2016</b:Year>
    <b:City>Liberec</b:City>
    <b:Publisher>SPŠSE a VOŠ Liberec</b:Publisher>
    <b:InternetSiteTitle>SPŠSE a VOŠ Liberec</b:InternetSiteTitle>
    <b:Month>09</b:Month>
    <b:Day>01</b:Day>
    <b:YearAccessed>2016</b:YearAccessed>
    <b:MonthAccessed>09</b:MonthAccessed>
    <b:DayAccessed>01</b:DayAccessed>
    <b:URL>https://www.pslib.cz</b:URL>
    <b:RefOrder>1</b:RefOrder>
  </b:Source>
</b:Sources>
</file>

<file path=customXml/itemProps1.xml><?xml version="1.0" encoding="utf-8"?>
<ds:datastoreItem xmlns:ds="http://schemas.openxmlformats.org/officeDocument/2006/customXml" ds:itemID="{17AC45B1-DBCE-405E-BD47-3DA220BB5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MP-RP 2017</Template>
  <TotalTime>68</TotalTime>
  <Pages>12</Pages>
  <Words>446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Databáze letů pro aeroklub liberec</vt:lpstr>
    </vt:vector>
  </TitlesOfParts>
  <Company>SPŠSE a VOŠ</Company>
  <LinksUpToDate>false</LinksUpToDate>
  <CharactersWithSpaces>3076</CharactersWithSpaces>
  <SharedDoc>false</SharedDoc>
  <HLinks>
    <vt:vector size="72" baseType="variant">
      <vt:variant>
        <vt:i4>4325407</vt:i4>
      </vt:variant>
      <vt:variant>
        <vt:i4>72</vt:i4>
      </vt:variant>
      <vt:variant>
        <vt:i4>0</vt:i4>
      </vt:variant>
      <vt:variant>
        <vt:i4>5</vt:i4>
      </vt:variant>
      <vt:variant>
        <vt:lpwstr>http://cs.wikipedia.org/w/index.php?title=St%C5%99edn%C3%AD_pr%C5%AFmyslov%C3%A1_%C5%A1kola_strojn%C3%AD_a_elektrotechnick%C3%A1_a_Vy%C5%A1%C5%A1%C3%AD_odborn%C3%A1_%C5%A1kola_Liberec&amp;oldid=5808505</vt:lpwstr>
      </vt:variant>
      <vt:variant>
        <vt:lpwstr/>
      </vt:variant>
      <vt:variant>
        <vt:i4>1769527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_Toc286558690</vt:lpwstr>
      </vt:variant>
      <vt:variant>
        <vt:i4>1703991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_Toc286558689</vt:lpwstr>
      </vt:variant>
      <vt:variant>
        <vt:i4>1703991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_Toc286558688</vt:lpwstr>
      </vt:variant>
      <vt:variant>
        <vt:i4>1703991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_Toc286558687</vt:lpwstr>
      </vt:variant>
      <vt:variant>
        <vt:i4>1703991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_Toc286558686</vt:lpwstr>
      </vt:variant>
      <vt:variant>
        <vt:i4>1703991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_Toc286558685</vt:lpwstr>
      </vt:variant>
      <vt:variant>
        <vt:i4>1703991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_Toc286558684</vt:lpwstr>
      </vt:variant>
      <vt:variant>
        <vt:i4>1703991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_Toc286558683</vt:lpwstr>
      </vt:variant>
      <vt:variant>
        <vt:i4>1703991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_Toc286558682</vt:lpwstr>
      </vt:variant>
      <vt:variant>
        <vt:i4>1703991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_Toc286558681</vt:lpwstr>
      </vt:variant>
      <vt:variant>
        <vt:i4>1703991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_Toc286558680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Databáze letů pro aeroklub liberec</dc:title>
  <dc:creator>Tomáš Kulhavý</dc:creator>
  <cp:lastModifiedBy>Kulhavý Tomáš</cp:lastModifiedBy>
  <cp:revision>2</cp:revision>
  <cp:lastPrinted>2010-11-16T15:22:00Z</cp:lastPrinted>
  <dcterms:created xsi:type="dcterms:W3CDTF">2021-01-07T07:28:00Z</dcterms:created>
  <dcterms:modified xsi:type="dcterms:W3CDTF">2021-01-07T08:44:00Z</dcterms:modified>
</cp:coreProperties>
</file>
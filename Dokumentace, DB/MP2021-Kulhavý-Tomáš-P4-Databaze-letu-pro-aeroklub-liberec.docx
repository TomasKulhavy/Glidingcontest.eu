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45D017" w14:textId="77777777" w:rsidR="005561FB" w:rsidRDefault="00BF544C" w:rsidP="00BC280C">
      <w:r>
        <w:rPr>
          <w:noProof/>
        </w:rPr>
        <w:drawing>
          <wp:anchor distT="0" distB="0" distL="114300" distR="114300" simplePos="0" relativeHeight="251660800" behindDoc="0" locked="0" layoutInCell="1" allowOverlap="1" wp14:anchorId="60E47ABF" wp14:editId="3845DF62">
            <wp:simplePos x="0" y="0"/>
            <wp:positionH relativeFrom="column">
              <wp:posOffset>109220</wp:posOffset>
            </wp:positionH>
            <wp:positionV relativeFrom="paragraph">
              <wp:posOffset>172085</wp:posOffset>
            </wp:positionV>
            <wp:extent cx="1209675" cy="1209675"/>
            <wp:effectExtent l="0" t="0" r="9525" b="9525"/>
            <wp:wrapSquare wrapText="bothSides"/>
            <wp:docPr id="6" name="Grafický 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209675" cy="1209675"/>
                    </a:xfrm>
                    <a:prstGeom prst="rect">
                      <a:avLst/>
                    </a:prstGeom>
                  </pic:spPr>
                </pic:pic>
              </a:graphicData>
            </a:graphic>
            <wp14:sizeRelH relativeFrom="margin">
              <wp14:pctWidth>0</wp14:pctWidth>
            </wp14:sizeRelH>
            <wp14:sizeRelV relativeFrom="margin">
              <wp14:pctHeight>0</wp14:pctHeight>
            </wp14:sizeRelV>
          </wp:anchor>
        </w:drawing>
      </w:r>
      <w:r w:rsidR="003E5E15">
        <w:rPr>
          <w:noProof/>
        </w:rPr>
        <mc:AlternateContent>
          <mc:Choice Requires="wps">
            <w:drawing>
              <wp:anchor distT="0" distB="0" distL="114300" distR="114300" simplePos="0" relativeHeight="251657728" behindDoc="0" locked="1" layoutInCell="1" allowOverlap="1" wp14:anchorId="6B977EF3" wp14:editId="0DD33211">
                <wp:simplePos x="0" y="0"/>
                <wp:positionH relativeFrom="margin">
                  <wp:posOffset>4445</wp:posOffset>
                </wp:positionH>
                <wp:positionV relativeFrom="margin">
                  <wp:posOffset>7925435</wp:posOffset>
                </wp:positionV>
                <wp:extent cx="5114925" cy="1511935"/>
                <wp:effectExtent l="0" t="0" r="0" b="0"/>
                <wp:wrapNone/>
                <wp:docPr id="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14925" cy="15119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4F051" w14:textId="77777777" w:rsidR="00CB052F" w:rsidRPr="00B003CF" w:rsidRDefault="00CB052F" w:rsidP="005A2F14">
                            <w:pPr>
                              <w:pStyle w:val="InformaceTitulnstrany"/>
                              <w:tabs>
                                <w:tab w:val="clear" w:pos="2127"/>
                                <w:tab w:val="clear" w:pos="2552"/>
                                <w:tab w:val="right" w:pos="2268"/>
                                <w:tab w:val="left" w:pos="2977"/>
                              </w:tabs>
                            </w:pPr>
                            <w:r w:rsidRPr="00B003CF">
                              <w:tab/>
                              <w:t>Autor</w:t>
                            </w:r>
                            <w:r w:rsidRPr="00B003CF">
                              <w:tab/>
                            </w:r>
                            <w:sdt>
                              <w:sdtPr>
                                <w:rPr>
                                  <w:b/>
                                </w:rPr>
                                <w:alias w:val="Autor"/>
                                <w:tag w:val=""/>
                                <w:id w:val="1736815080"/>
                                <w:placeholder>
                                  <w:docPart w:val="0DC92CFE96744D08B0CEEC57C7B4C468"/>
                                </w:placeholder>
                                <w:dataBinding w:prefixMappings="xmlns:ns0='http://purl.org/dc/elements/1.1/' xmlns:ns1='http://schemas.openxmlformats.org/package/2006/metadata/core-properties' " w:xpath="/ns1:coreProperties[1]/ns0:creator[1]" w:storeItemID="{6C3C8BC8-F283-45AE-878A-BAB7291924A1}"/>
                                <w:text/>
                              </w:sdtPr>
                              <w:sdtEndPr/>
                              <w:sdtContent>
                                <w:r w:rsidR="00C55DCF">
                                  <w:rPr>
                                    <w:b/>
                                  </w:rPr>
                                  <w:t>Tomáš Kulhavý</w:t>
                                </w:r>
                              </w:sdtContent>
                            </w:sdt>
                          </w:p>
                          <w:p w14:paraId="76941F2D" w14:textId="5BC98297" w:rsidR="00CB052F" w:rsidRPr="00B003CF" w:rsidRDefault="00CB052F" w:rsidP="005A2F14">
                            <w:pPr>
                              <w:pStyle w:val="InformaceTitulnstrany"/>
                              <w:tabs>
                                <w:tab w:val="clear" w:pos="2127"/>
                                <w:tab w:val="clear" w:pos="2552"/>
                                <w:tab w:val="right" w:pos="2268"/>
                                <w:tab w:val="left" w:pos="2977"/>
                              </w:tabs>
                            </w:pPr>
                            <w:r w:rsidRPr="00B003CF">
                              <w:tab/>
                              <w:t>Obor</w:t>
                            </w:r>
                            <w:r w:rsidRPr="00B003CF">
                              <w:tab/>
                            </w:r>
                            <w:r w:rsidR="00C55DCF">
                              <w:rPr>
                                <w:b/>
                              </w:rPr>
                              <w:t>Informační technologie</w:t>
                            </w:r>
                          </w:p>
                          <w:p w14:paraId="2B7CF3B1" w14:textId="3BF17679" w:rsidR="00CB052F" w:rsidRPr="00B003CF" w:rsidRDefault="00CB052F" w:rsidP="005A2F14">
                            <w:pPr>
                              <w:pStyle w:val="InformaceTitulnstrany"/>
                              <w:tabs>
                                <w:tab w:val="clear" w:pos="2127"/>
                                <w:tab w:val="clear" w:pos="2552"/>
                                <w:tab w:val="right" w:pos="2268"/>
                                <w:tab w:val="left" w:pos="2977"/>
                              </w:tabs>
                            </w:pPr>
                            <w:r w:rsidRPr="00B003CF">
                              <w:tab/>
                              <w:t>Vedoucí práce</w:t>
                            </w:r>
                            <w:r w:rsidRPr="00B003CF">
                              <w:tab/>
                            </w:r>
                            <w:r w:rsidRPr="00B003CF">
                              <w:rPr>
                                <w:b/>
                              </w:rPr>
                              <w:t>Ing</w:t>
                            </w:r>
                            <w:r w:rsidR="00C55DCF">
                              <w:rPr>
                                <w:b/>
                              </w:rPr>
                              <w:t>. Tomáš Kazda, DiS.</w:t>
                            </w:r>
                          </w:p>
                          <w:p w14:paraId="739D87F8" w14:textId="108B4C4B" w:rsidR="00CB052F" w:rsidRPr="00B003CF" w:rsidRDefault="00CB052F" w:rsidP="005A2F14">
                            <w:pPr>
                              <w:pStyle w:val="InformaceTitulnstrany"/>
                              <w:tabs>
                                <w:tab w:val="clear" w:pos="2127"/>
                                <w:tab w:val="clear" w:pos="2552"/>
                                <w:tab w:val="right" w:pos="2268"/>
                                <w:tab w:val="left" w:pos="2977"/>
                              </w:tabs>
                            </w:pPr>
                            <w:r w:rsidRPr="00B003CF">
                              <w:tab/>
                              <w:t>Školní rok</w:t>
                            </w:r>
                            <w:r w:rsidRPr="00B003CF">
                              <w:tab/>
                            </w:r>
                            <w:r w:rsidR="00520A0D">
                              <w:rPr>
                                <w:b/>
                              </w:rPr>
                              <w:t>20</w:t>
                            </w:r>
                            <w:r w:rsidR="00C55DCF">
                              <w:rPr>
                                <w:b/>
                              </w:rPr>
                              <w:t>20/2021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B977EF3" id="_x0000_t202" coordsize="21600,21600" o:spt="202" path="m,l,21600r21600,l21600,xe">
                <v:stroke joinstyle="miter"/>
                <v:path gradientshapeok="t" o:connecttype="rect"/>
              </v:shapetype>
              <v:shape id="Text Box 43" o:spid="_x0000_s1026" type="#_x0000_t202" style="position:absolute;left:0;text-align:left;margin-left:.35pt;margin-top:624.05pt;width:402.75pt;height:119.05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" filled="f" stroked="f">
                <v:textbox>
                  <w:txbxContent>
                    <w:p w14:paraId="1554F051" w14:textId="77777777" w:rsidR="00CB052F" w:rsidRPr="00B003CF" w:rsidRDefault="00CB052F" w:rsidP="005A2F14">
                      <w:pPr>
                        <w:pStyle w:val="InformaceTitulnstrany"/>
                        <w:tabs>
                          <w:tab w:val="clear" w:pos="2127"/>
                          <w:tab w:val="clear" w:pos="2552"/>
                          <w:tab w:val="right" w:pos="2268"/>
                          <w:tab w:val="left" w:pos="2977"/>
                        </w:tabs>
                      </w:pPr>
                      <w:r w:rsidRPr="00B003CF">
                        <w:tab/>
                        <w:t>Autor</w:t>
                      </w:r>
                      <w:r w:rsidRPr="00B003CF">
                        <w:tab/>
                      </w:r>
                      <w:sdt>
                        <w:sdtPr>
                          <w:rPr>
                            <w:b/>
                          </w:rPr>
                          <w:alias w:val="Autor"/>
                          <w:tag w:val=""/>
                          <w:id w:val="1736815080"/>
                          <w:placeholder>
                            <w:docPart w:val="0DC92CFE96744D08B0CEEC57C7B4C468"/>
                          </w:placeholder>
                          <w:dataBinding w:prefixMappings="xmlns:ns0='http://purl.org/dc/elements/1.1/' xmlns:ns1='http://schemas.openxmlformats.org/package/2006/metadata/core-properties' " w:xpath="/ns1:coreProperties[1]/ns0:creator[1]" w:storeItemID="{6C3C8BC8-F283-45AE-878A-BAB7291924A1}"/>
                          <w:text/>
                        </w:sdtPr>
                        <w:sdtEndPr/>
                        <w:sdtContent>
                          <w:r w:rsidR="00C55DCF">
                            <w:rPr>
                              <w:b/>
                            </w:rPr>
                            <w:t>Tomáš Kulhavý</w:t>
                          </w:r>
                        </w:sdtContent>
                      </w:sdt>
                    </w:p>
                    <w:p w14:paraId="76941F2D" w14:textId="5BC98297" w:rsidR="00CB052F" w:rsidRPr="00B003CF" w:rsidRDefault="00CB052F" w:rsidP="005A2F14">
                      <w:pPr>
                        <w:pStyle w:val="InformaceTitulnstrany"/>
                        <w:tabs>
                          <w:tab w:val="clear" w:pos="2127"/>
                          <w:tab w:val="clear" w:pos="2552"/>
                          <w:tab w:val="right" w:pos="2268"/>
                          <w:tab w:val="left" w:pos="2977"/>
                        </w:tabs>
                      </w:pPr>
                      <w:r w:rsidRPr="00B003CF">
                        <w:tab/>
                        <w:t>Obor</w:t>
                      </w:r>
                      <w:r w:rsidRPr="00B003CF">
                        <w:tab/>
                      </w:r>
                      <w:r w:rsidR="00C55DCF">
                        <w:rPr>
                          <w:b/>
                        </w:rPr>
                        <w:t>Informační technologie</w:t>
                      </w:r>
                    </w:p>
                    <w:p w14:paraId="2B7CF3B1" w14:textId="3BF17679" w:rsidR="00CB052F" w:rsidRPr="00B003CF" w:rsidRDefault="00CB052F" w:rsidP="005A2F14">
                      <w:pPr>
                        <w:pStyle w:val="InformaceTitulnstrany"/>
                        <w:tabs>
                          <w:tab w:val="clear" w:pos="2127"/>
                          <w:tab w:val="clear" w:pos="2552"/>
                          <w:tab w:val="right" w:pos="2268"/>
                          <w:tab w:val="left" w:pos="2977"/>
                        </w:tabs>
                      </w:pPr>
                      <w:r w:rsidRPr="00B003CF">
                        <w:tab/>
                        <w:t>Vedoucí práce</w:t>
                      </w:r>
                      <w:r w:rsidRPr="00B003CF">
                        <w:tab/>
                      </w:r>
                      <w:r w:rsidRPr="00B003CF">
                        <w:rPr>
                          <w:b/>
                        </w:rPr>
                        <w:t>Ing</w:t>
                      </w:r>
                      <w:r w:rsidR="00C55DCF">
                        <w:rPr>
                          <w:b/>
                        </w:rPr>
                        <w:t>. Tomáš Kazda, DiS.</w:t>
                      </w:r>
                    </w:p>
                    <w:p w14:paraId="739D87F8" w14:textId="108B4C4B" w:rsidR="00CB052F" w:rsidRPr="00B003CF" w:rsidRDefault="00CB052F" w:rsidP="005A2F14">
                      <w:pPr>
                        <w:pStyle w:val="InformaceTitulnstrany"/>
                        <w:tabs>
                          <w:tab w:val="clear" w:pos="2127"/>
                          <w:tab w:val="clear" w:pos="2552"/>
                          <w:tab w:val="right" w:pos="2268"/>
                          <w:tab w:val="left" w:pos="2977"/>
                        </w:tabs>
                      </w:pPr>
                      <w:r w:rsidRPr="00B003CF">
                        <w:tab/>
                        <w:t>Školní rok</w:t>
                      </w:r>
                      <w:r w:rsidRPr="00B003CF">
                        <w:tab/>
                      </w:r>
                      <w:r w:rsidR="00520A0D">
                        <w:rPr>
                          <w:b/>
                        </w:rPr>
                        <w:t>20</w:t>
                      </w:r>
                      <w:r w:rsidR="00C55DCF">
                        <w:rPr>
                          <w:b/>
                        </w:rPr>
                        <w:t>20/2021</w:t>
                      </w:r>
                    </w:p>
                  </w:txbxContent>
                </v:textbox>
                <w10:wrap anchorx="margin" anchory="margin"/>
                <w10:anchorlock/>
              </v:shape>
            </w:pict>
          </mc:Fallback>
        </mc:AlternateContent>
      </w:r>
      <w:r w:rsidR="003E5E15">
        <w:rPr>
          <w:noProof/>
        </w:rPr>
        <mc:AlternateContent>
          <mc:Choice Requires="wps">
            <w:drawing>
              <wp:anchor distT="0" distB="0" distL="114300" distR="114300" simplePos="0" relativeHeight="251654656" behindDoc="0" locked="1" layoutInCell="1" allowOverlap="1" wp14:anchorId="264DCA6E" wp14:editId="115B9D0E">
                <wp:simplePos x="0" y="0"/>
                <wp:positionH relativeFrom="column">
                  <wp:posOffset>2102485</wp:posOffset>
                </wp:positionH>
                <wp:positionV relativeFrom="page">
                  <wp:posOffset>799465</wp:posOffset>
                </wp:positionV>
                <wp:extent cx="3731260" cy="835660"/>
                <wp:effectExtent l="0" t="0" r="0" b="3175"/>
                <wp:wrapNone/>
                <wp:docPr id="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1260" cy="8356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7249C6" w14:textId="77777777" w:rsidR="0059226A" w:rsidRPr="007B3B4B" w:rsidRDefault="0059226A" w:rsidP="00BA4A26">
                            <w:pPr>
                              <w:spacing w:before="0"/>
                              <w:jc w:val="left"/>
                              <w:rPr>
                                <w:rFonts w:ascii="Calibri" w:hAnsi="Calibri"/>
                                <w:sz w:val="32"/>
                              </w:rPr>
                            </w:pPr>
                            <w:r w:rsidRPr="007B3B4B">
                              <w:rPr>
                                <w:rFonts w:ascii="Calibri" w:hAnsi="Calibri"/>
                                <w:sz w:val="32"/>
                              </w:rPr>
                              <w:t xml:space="preserve">Střední průmyslová škola strojní </w:t>
                            </w:r>
                            <w:r w:rsidR="0003067F">
                              <w:rPr>
                                <w:rFonts w:ascii="Calibri" w:hAnsi="Calibri"/>
                                <w:sz w:val="32"/>
                              </w:rPr>
                              <w:br/>
                            </w:r>
                            <w:r w:rsidRPr="007B3B4B">
                              <w:rPr>
                                <w:rFonts w:ascii="Calibri" w:hAnsi="Calibri"/>
                                <w:sz w:val="32"/>
                              </w:rPr>
                              <w:t>a elektrotechnická a</w:t>
                            </w:r>
                            <w:r w:rsidR="007B3B4B">
                              <w:rPr>
                                <w:rFonts w:ascii="Calibri" w:hAnsi="Calibri"/>
                                <w:sz w:val="32"/>
                              </w:rPr>
                              <w:t xml:space="preserve"> </w:t>
                            </w:r>
                            <w:r w:rsidRPr="007B3B4B">
                              <w:rPr>
                                <w:rFonts w:ascii="Calibri" w:hAnsi="Calibri"/>
                                <w:sz w:val="32"/>
                              </w:rPr>
                              <w:t>Vyšší odborná škola, Liberec</w:t>
                            </w:r>
                            <w:r w:rsidR="007B3B4B" w:rsidRPr="007B3B4B">
                              <w:rPr>
                                <w:rFonts w:ascii="Calibri" w:hAnsi="Calibri"/>
                                <w:sz w:val="32"/>
                              </w:rPr>
                              <w:t> 1, Masarykova </w:t>
                            </w:r>
                            <w:r w:rsidRPr="007B3B4B">
                              <w:rPr>
                                <w:rFonts w:ascii="Calibri" w:hAnsi="Calibri"/>
                                <w:sz w:val="32"/>
                              </w:rPr>
                              <w:t>3</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264DCA6E" id="Text Box 18" o:spid="_x0000_s1027" type="#_x0000_t202" style="position:absolute;left:0;text-align:left;margin-left:165.55pt;margin-top:62.95pt;width:293.8pt;height:65.8pt;z-index:251654656;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" stroked="f">
                <v:textbox style="mso-fit-shape-to-text:t">
                  <w:txbxContent>
                    <w:p w14:paraId="367249C6" w14:textId="77777777" w:rsidR="0059226A" w:rsidRPr="007B3B4B" w:rsidRDefault="0059226A" w:rsidP="00BA4A26">
                      <w:pPr>
                        <w:spacing w:before="0"/>
                        <w:jc w:val="left"/>
                        <w:rPr>
                          <w:rFonts w:ascii="Calibri" w:hAnsi="Calibri"/>
                          <w:sz w:val="32"/>
                        </w:rPr>
                      </w:pPr>
                      <w:r w:rsidRPr="007B3B4B">
                        <w:rPr>
                          <w:rFonts w:ascii="Calibri" w:hAnsi="Calibri"/>
                          <w:sz w:val="32"/>
                        </w:rPr>
                        <w:t xml:space="preserve">Střední průmyslová škola strojní </w:t>
                      </w:r>
                      <w:r w:rsidR="0003067F">
                        <w:rPr>
                          <w:rFonts w:ascii="Calibri" w:hAnsi="Calibri"/>
                          <w:sz w:val="32"/>
                        </w:rPr>
                        <w:br/>
                      </w:r>
                      <w:r w:rsidRPr="007B3B4B">
                        <w:rPr>
                          <w:rFonts w:ascii="Calibri" w:hAnsi="Calibri"/>
                          <w:sz w:val="32"/>
                        </w:rPr>
                        <w:t>a elektrotechnická a</w:t>
                      </w:r>
                      <w:r w:rsidR="007B3B4B">
                        <w:rPr>
                          <w:rFonts w:ascii="Calibri" w:hAnsi="Calibri"/>
                          <w:sz w:val="32"/>
                        </w:rPr>
                        <w:t xml:space="preserve"> </w:t>
                      </w:r>
                      <w:r w:rsidRPr="007B3B4B">
                        <w:rPr>
                          <w:rFonts w:ascii="Calibri" w:hAnsi="Calibri"/>
                          <w:sz w:val="32"/>
                        </w:rPr>
                        <w:t>Vyšší odborná škola, Liberec</w:t>
                      </w:r>
                      <w:r w:rsidR="007B3B4B" w:rsidRPr="007B3B4B">
                        <w:rPr>
                          <w:rFonts w:ascii="Calibri" w:hAnsi="Calibri"/>
                          <w:sz w:val="32"/>
                        </w:rPr>
                        <w:t> 1, Masarykova </w:t>
                      </w:r>
                      <w:r w:rsidRPr="007B3B4B">
                        <w:rPr>
                          <w:rFonts w:ascii="Calibri" w:hAnsi="Calibri"/>
                          <w:sz w:val="32"/>
                        </w:rPr>
                        <w:t>3</w:t>
                      </w:r>
                    </w:p>
                  </w:txbxContent>
                </v:textbox>
                <w10:wrap anchory="page"/>
                <w10:anchorlock/>
              </v:shape>
            </w:pict>
          </mc:Fallback>
        </mc:AlternateContent>
      </w:r>
      <w:r w:rsidR="003E5E15">
        <w:rPr>
          <w:noProof/>
        </w:rPr>
        <mc:AlternateContent>
          <mc:Choice Requires="wps">
            <w:drawing>
              <wp:anchor distT="0" distB="0" distL="114300" distR="114300" simplePos="0" relativeHeight="251655680" behindDoc="0" locked="1" layoutInCell="1" allowOverlap="1" wp14:anchorId="02A4D351" wp14:editId="084B8ADE">
                <wp:simplePos x="0" y="0"/>
                <wp:positionH relativeFrom="column">
                  <wp:posOffset>2068830</wp:posOffset>
                </wp:positionH>
                <wp:positionV relativeFrom="page">
                  <wp:posOffset>4048125</wp:posOffset>
                </wp:positionV>
                <wp:extent cx="4391025" cy="1199515"/>
                <wp:effectExtent l="0" t="0" r="9525" b="635"/>
                <wp:wrapNone/>
                <wp:docPr id="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91025" cy="11995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Calibri" w:hAnsi="Calibr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5FFAF93D" w14:textId="517F4354" w:rsidR="007B3B4B" w:rsidRPr="0003067F" w:rsidRDefault="00C55DCF" w:rsidP="00BA4A26">
                                <w:pPr>
                                  <w:jc w:val="left"/>
                                  <w:rPr>
                                    <w:rFonts w:ascii="Calibri" w:hAnsi="Calibri"/>
                                    <w:caps/>
                                    <w:sz w:val="48"/>
                                    <w:szCs w:val="48"/>
                                  </w:rPr>
                                </w:pPr>
                                <w:r>
                                  <w:rPr>
                                    <w:rFonts w:ascii="Calibri" w:hAnsi="Calibri"/>
                                    <w:caps/>
                                    <w:sz w:val="48"/>
                                    <w:szCs w:val="48"/>
                                  </w:rPr>
                                  <w:t>Databáze letů pro aeroklub liberec</w:t>
                                </w:r>
                              </w:p>
                            </w:sdtContent>
                          </w:sdt>
                          <w:p w14:paraId="3A38728D" w14:textId="1A46D54B" w:rsidR="00535913" w:rsidRPr="007B3B4B" w:rsidRDefault="00BF544C" w:rsidP="00BA4A26">
                            <w:pPr>
                              <w:spacing w:before="600"/>
                              <w:jc w:val="left"/>
                              <w:rPr>
                                <w:rFonts w:ascii="Calibri" w:hAnsi="Calibri"/>
                                <w:sz w:val="36"/>
                              </w:rPr>
                            </w:pPr>
                            <w:r>
                              <w:rPr>
                                <w:rFonts w:ascii="Calibri" w:hAnsi="Calibri"/>
                                <w:sz w:val="36"/>
                              </w:rPr>
                              <w:t xml:space="preserve">Maturitní </w:t>
                            </w:r>
                            <w:r w:rsidR="0003067F">
                              <w:rPr>
                                <w:rFonts w:ascii="Calibri" w:hAnsi="Calibri"/>
                                <w:sz w:val="36"/>
                              </w:rPr>
                              <w:t>práce</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2A4D351" id="Text Box 19" o:spid="_x0000_s1028" type="#_x0000_t202" style="position:absolute;left:0;text-align:left;margin-left:162.9pt;margin-top:318.75pt;width:345.75pt;height:94.45pt;z-index:251655680;visibility:visible;mso-wrap-style:square;mso-width-percent:0;mso-height-percent:200;mso-wrap-distance-left:9pt;mso-wrap-distance-top:0;mso-wrap-distance-right:9pt;mso-wrap-distance-bottom:0;mso-position-horizontal:absolute;mso-position-horizontal-relative:text;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" stroked="f">
                <v:textbox style="mso-fit-shape-to-text:t">
                  <w:txbxContent>
                    <w:sdt>
                      <w:sdtPr>
                        <w:rPr>
                          <w:rFonts w:ascii="Calibri" w:hAnsi="Calibri"/>
                          <w:caps/>
                          <w:sz w:val="48"/>
                          <w:szCs w:val="48"/>
                        </w:rPr>
                        <w:alias w:val="Název"/>
                        <w:tag w:val=""/>
                        <w:id w:val="-830757928"/>
                        <w:dataBinding w:prefixMappings="xmlns:ns0='http://purl.org/dc/elements/1.1/' xmlns:ns1='http://schemas.openxmlformats.org/package/2006/metadata/core-properties' " w:xpath="/ns1:coreProperties[1]/ns0:title[1]" w:storeItemID="{6C3C8BC8-F283-45AE-878A-BAB7291924A1}"/>
                        <w:text/>
                      </w:sdtPr>
                      <w:sdtEndPr/>
                      <w:sdtContent>
                        <w:p w14:paraId="5FFAF93D" w14:textId="517F4354" w:rsidR="007B3B4B" w:rsidRPr="0003067F" w:rsidRDefault="00C55DCF" w:rsidP="00BA4A26">
                          <w:pPr>
                            <w:jc w:val="left"/>
                            <w:rPr>
                              <w:rFonts w:ascii="Calibri" w:hAnsi="Calibri"/>
                              <w:caps/>
                              <w:sz w:val="48"/>
                              <w:szCs w:val="48"/>
                            </w:rPr>
                          </w:pPr>
                          <w:r>
                            <w:rPr>
                              <w:rFonts w:ascii="Calibri" w:hAnsi="Calibri"/>
                              <w:caps/>
                              <w:sz w:val="48"/>
                              <w:szCs w:val="48"/>
                            </w:rPr>
                            <w:t>Databáze letů pro aeroklub liberec</w:t>
                          </w:r>
                        </w:p>
                      </w:sdtContent>
                    </w:sdt>
                    <w:p w14:paraId="3A38728D" w14:textId="1A46D54B" w:rsidR="00535913" w:rsidRPr="007B3B4B" w:rsidRDefault="00BF544C" w:rsidP="00BA4A26">
                      <w:pPr>
                        <w:spacing w:before="600"/>
                        <w:jc w:val="left"/>
                        <w:rPr>
                          <w:rFonts w:ascii="Calibri" w:hAnsi="Calibri"/>
                          <w:sz w:val="36"/>
                        </w:rPr>
                      </w:pPr>
                      <w:r>
                        <w:rPr>
                          <w:rFonts w:ascii="Calibri" w:hAnsi="Calibri"/>
                          <w:sz w:val="36"/>
                        </w:rPr>
                        <w:t xml:space="preserve">Maturitní </w:t>
                      </w:r>
                      <w:r w:rsidR="0003067F">
                        <w:rPr>
                          <w:rFonts w:ascii="Calibri" w:hAnsi="Calibri"/>
                          <w:sz w:val="36"/>
                        </w:rPr>
                        <w:t>práce</w:t>
                      </w:r>
                    </w:p>
                  </w:txbxContent>
                </v:textbox>
                <w10:wrap anchory="page"/>
                <w10:anchorlock/>
              </v:shape>
            </w:pict>
          </mc:Fallback>
        </mc:AlternateContent>
      </w:r>
      <w:r w:rsidR="003E5E15">
        <w:rPr>
          <w:noProof/>
        </w:rPr>
        <mc:AlternateContent>
          <mc:Choice Requires="wps">
            <w:drawing>
              <wp:anchor distT="0" distB="0" distL="114300" distR="114300" simplePos="0" relativeHeight="251656704" behindDoc="0" locked="1" layoutInCell="1" allowOverlap="1" wp14:anchorId="551B2238" wp14:editId="0CFC9854">
                <wp:simplePos x="0" y="0"/>
                <wp:positionH relativeFrom="margin">
                  <wp:posOffset>1728470</wp:posOffset>
                </wp:positionH>
                <wp:positionV relativeFrom="margin">
                  <wp:posOffset>0</wp:posOffset>
                </wp:positionV>
                <wp:extent cx="0" cy="9391650"/>
                <wp:effectExtent l="19050" t="19050" r="19050" b="10795"/>
                <wp:wrapNone/>
                <wp:docPr id="1"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91650"/>
                        </a:xfrm>
                        <a:prstGeom prst="straightConnector1">
                          <a:avLst/>
                        </a:prstGeom>
                        <a:noFill/>
                        <a:ln w="38100" cap="rnd">
                          <a:solidFill>
                            <a:srgbClr val="BFBFBF"/>
                          </a:solidFill>
                          <a:prstDash val="sysDot"/>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rgbClr val="243F60">
                                    <a:alpha val="50000"/>
                                  </a:srgbClr>
                                </a:outerShdw>
                              </a:effectLst>
                            </a14:hiddenEffects>
                          </a:ext>
                        </a:extLst>
                      </wps:spPr>
                      <wps:bodyPr/>
                    </wps:wsp>
                  </a:graphicData>
                </a:graphic>
                <wp14:sizeRelH relativeFrom="page">
                  <wp14:pctWidth>0</wp14:pctWidth>
                </wp14:sizeRelH>
                <wp14:sizeRelV relativeFrom="margin">
                  <wp14:pctHeight>100000</wp14:pctHeight>
                </wp14:sizeRelV>
              </wp:anchor>
            </w:drawing>
          </mc:Choice>
          <mc:Fallback>
            <w:pict>
              <v:shapetype w14:anchorId="21DA3537" id="_x0000_t32" coordsize="21600,21600" o:spt="32" o:oned="t" path="m,l21600,21600e" filled="f">
                <v:path arrowok="t" fillok="f" o:connecttype="none"/>
                <o:lock v:ext="edit" shapetype="t"/>
              </v:shapetype>
              <v:shape id="AutoShape 20" o:spid="_x0000_s1026" type="#_x0000_t32" style="position:absolute;margin-left:136.1pt;margin-top:0;width:0;height:739.5pt;z-index:251656704;visibility:visible;mso-wrap-style:square;mso-width-percent:0;mso-height-percent:1000;mso-wrap-distance-left:9pt;mso-wrap-distance-top:0;mso-wrap-distance-right:9pt;mso-wrap-distance-bottom:0;mso-position-horizontal:absolute;mso-position-horizontal-relative:margin;mso-position-vertical:absolute;mso-position-vertical-relative:margin;mso-width-percent:0;mso-height-percent:1000;mso-width-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" strokecolor="#bfbfbf" strokeweight="3pt">
                <v:stroke dashstyle="1 1" endcap="round"/>
                <v:shadow color="#243f60" opacity=".5" offset="1pt"/>
                <w10:wrap anchorx="margin" anchory="margin"/>
                <w10:anchorlock/>
              </v:shape>
            </w:pict>
          </mc:Fallback>
        </mc:AlternateContent>
      </w:r>
    </w:p>
    <w:p w14:paraId="324CCF15" w14:textId="77777777" w:rsidR="005561FB" w:rsidRDefault="005561FB" w:rsidP="00BC280C">
      <w:pPr>
        <w:sectPr w:rsidR="005561FB" w:rsidSect="00E33E77">
          <w:pgSz w:w="11907" w:h="16840" w:code="9"/>
          <w:pgMar w:top="899" w:right="1418" w:bottom="1078" w:left="1418" w:header="709" w:footer="709" w:gutter="0"/>
          <w:pgNumType w:start="1"/>
          <w:cols w:space="708"/>
          <w:docGrid w:linePitch="360"/>
        </w:sectPr>
      </w:pPr>
    </w:p>
    <w:p w14:paraId="47B13278" w14:textId="77777777" w:rsidR="00442A7C" w:rsidRPr="00453AA3" w:rsidRDefault="00442A7C" w:rsidP="00BC280C">
      <w:pPr>
        <w:pStyle w:val="Sekce"/>
      </w:pPr>
      <w:r w:rsidRPr="00453AA3">
        <w:lastRenderedPageBreak/>
        <w:t>Anotace</w:t>
      </w:r>
      <w:r w:rsidR="00CB052F" w:rsidRPr="00453AA3">
        <w:t xml:space="preserve"> </w:t>
      </w:r>
      <w:r w:rsidRPr="00453AA3">
        <w:t>(Resumé)</w:t>
      </w:r>
    </w:p>
    <w:p w14:paraId="73E9F743" w14:textId="272382DD" w:rsidR="00442A7C" w:rsidRDefault="00C55DCF" w:rsidP="00E60C8B">
      <w:pPr>
        <w:pStyle w:val="Sta"/>
      </w:pPr>
      <w:r w:rsidRPr="00C55DCF">
        <w:t>Práce bude sloužit jako databáze pro přelety pro A</w:t>
      </w:r>
      <w:r w:rsidR="00050025">
        <w:t>eroklub</w:t>
      </w:r>
      <w:r w:rsidRPr="00C55DCF">
        <w:t xml:space="preserve"> Liberec. Piloti budou nahrávat své lety a poté budou vyhodnoceny a bodovány. Poslouží jako žebříček pilotů v klubu se statistikami.</w:t>
      </w:r>
    </w:p>
    <w:p w14:paraId="71BFC517" w14:textId="727EEED0" w:rsidR="00442A7C" w:rsidRDefault="00442A7C" w:rsidP="00E60C8B">
      <w:pPr>
        <w:pStyle w:val="Sta"/>
      </w:pPr>
      <w:r>
        <w:t xml:space="preserve">Vychází </w:t>
      </w:r>
      <w:r w:rsidR="00D5405A">
        <w:t>z</w:t>
      </w:r>
      <w:r w:rsidR="00C55DCF">
        <w:t xml:space="preserve"> Celostátní plachtařské soutěže tzv. CPSka. </w:t>
      </w:r>
    </w:p>
    <w:p w14:paraId="64F8F804" w14:textId="3756570E" w:rsidR="00442A7C" w:rsidRDefault="00D5405A" w:rsidP="00E60C8B">
      <w:pPr>
        <w:pStyle w:val="Sta"/>
      </w:pPr>
      <w:r>
        <w:t xml:space="preserve">Přináší </w:t>
      </w:r>
      <w:r w:rsidR="00C55DCF">
        <w:t>pilotům v Aeroklubu Liberec přehled o statistikách a náletech pilotů. Může také posloužit při vybírání pilotů na velké závody jako je např. Plachtařské mistroství České republiky juniorů.</w:t>
      </w:r>
    </w:p>
    <w:p w14:paraId="3E4FAA9D" w14:textId="77777777" w:rsidR="00442A7C" w:rsidRPr="00340639" w:rsidRDefault="00EF60F8" w:rsidP="005A77CC">
      <w:pPr>
        <w:pStyle w:val="Nezaazovannadpis"/>
        <w:rPr>
          <w:lang w:val="en-US"/>
        </w:rPr>
      </w:pPr>
      <w:r w:rsidRPr="00340639">
        <w:rPr>
          <w:lang w:val="en-US"/>
        </w:rPr>
        <w:t>Summary</w:t>
      </w:r>
    </w:p>
    <w:p w14:paraId="268D1136" w14:textId="77777777" w:rsidR="00200AD6" w:rsidRPr="00200AD6" w:rsidRDefault="00200AD6" w:rsidP="00200AD6">
      <w:pPr>
        <w:pStyle w:val="Nezaazovannadpis"/>
        <w:rPr>
          <w:rFonts w:ascii="Cambria" w:hAnsi="Cambria"/>
          <w:b w:val="0"/>
          <w:bCs w:val="0"/>
          <w:color w:val="000000"/>
          <w:kern w:val="0"/>
          <w:sz w:val="24"/>
          <w:szCs w:val="20"/>
          <w:lang w:val="en-US"/>
        </w:rPr>
      </w:pPr>
      <w:r w:rsidRPr="00200AD6">
        <w:rPr>
          <w:rFonts w:ascii="Cambria" w:hAnsi="Cambria"/>
          <w:b w:val="0"/>
          <w:bCs w:val="0"/>
          <w:color w:val="000000"/>
          <w:kern w:val="0"/>
          <w:sz w:val="24"/>
          <w:szCs w:val="20"/>
          <w:lang w:val="en-US"/>
        </w:rPr>
        <w:t>The work will serve as a database for flights for Aeroklub Liberec. Pilots will record their flights and then be evaluated and scored. It will serve as a ranking of pilots in the club with statistics.</w:t>
      </w:r>
    </w:p>
    <w:p w14:paraId="0CDA1D7C" w14:textId="77777777" w:rsidR="00200AD6" w:rsidRPr="00200AD6" w:rsidRDefault="00200AD6" w:rsidP="00200AD6">
      <w:pPr>
        <w:pStyle w:val="Nezaazovannadpis"/>
        <w:rPr>
          <w:rFonts w:ascii="Cambria" w:hAnsi="Cambria"/>
          <w:b w:val="0"/>
          <w:bCs w:val="0"/>
          <w:color w:val="000000"/>
          <w:kern w:val="0"/>
          <w:sz w:val="24"/>
          <w:szCs w:val="20"/>
          <w:lang w:val="en-US"/>
        </w:rPr>
      </w:pPr>
      <w:r w:rsidRPr="00200AD6">
        <w:rPr>
          <w:rFonts w:ascii="Cambria" w:hAnsi="Cambria"/>
          <w:b w:val="0"/>
          <w:bCs w:val="0"/>
          <w:color w:val="000000"/>
          <w:kern w:val="0"/>
          <w:sz w:val="24"/>
          <w:szCs w:val="20"/>
          <w:lang w:val="en-US"/>
        </w:rPr>
        <w:t>It is based on the National Gliding Competition, the so-called CPSka.</w:t>
      </w:r>
    </w:p>
    <w:p w14:paraId="0EF87DBA" w14:textId="77777777" w:rsidR="00200AD6" w:rsidRDefault="00200AD6" w:rsidP="00200AD6">
      <w:pPr>
        <w:pStyle w:val="Nezaazovannadpis"/>
        <w:rPr>
          <w:rFonts w:ascii="Cambria" w:hAnsi="Cambria"/>
          <w:b w:val="0"/>
          <w:bCs w:val="0"/>
          <w:color w:val="000000"/>
          <w:kern w:val="0"/>
          <w:sz w:val="24"/>
          <w:szCs w:val="20"/>
          <w:lang w:val="en-US"/>
        </w:rPr>
      </w:pPr>
      <w:r w:rsidRPr="00200AD6">
        <w:rPr>
          <w:rFonts w:ascii="Cambria" w:hAnsi="Cambria"/>
          <w:b w:val="0"/>
          <w:bCs w:val="0"/>
          <w:color w:val="000000"/>
          <w:kern w:val="0"/>
          <w:sz w:val="24"/>
          <w:szCs w:val="20"/>
          <w:lang w:val="en-US"/>
        </w:rPr>
        <w:t>It brings the pilots in the Aeroclub Liberec an overview of the statistics and raids of the pilots. It can also be used to select pilots for large competitions, such as the Czech Junior Gliding Championship.</w:t>
      </w:r>
    </w:p>
    <w:p w14:paraId="6F0D300E" w14:textId="61C64957" w:rsidR="00442A7C" w:rsidRPr="00453AA3" w:rsidRDefault="00442A7C" w:rsidP="00200AD6">
      <w:pPr>
        <w:pStyle w:val="Nezaazovannadpis"/>
      </w:pPr>
      <w:r w:rsidRPr="00453AA3">
        <w:t>Čestné prohlášení</w:t>
      </w:r>
    </w:p>
    <w:p w14:paraId="67F980D2" w14:textId="3845F95C" w:rsidR="00442A7C" w:rsidRDefault="00442A7C" w:rsidP="00E60C8B">
      <w:pPr>
        <w:pStyle w:val="Sta"/>
      </w:pPr>
      <w:r>
        <w:t xml:space="preserve">Prohlašuji, </w:t>
      </w:r>
      <w:r w:rsidR="00BF544C">
        <w:t>že jsem předkládanou</w:t>
      </w:r>
      <w:r>
        <w:t xml:space="preserve"> maturitní práci vypracoval</w:t>
      </w:r>
      <w:r w:rsidR="006A5CD8">
        <w:t xml:space="preserve"> </w:t>
      </w:r>
      <w:r>
        <w:t>sám</w:t>
      </w:r>
      <w:r w:rsidR="006A5CD8">
        <w:t xml:space="preserve"> </w:t>
      </w:r>
      <w:r>
        <w:t>a uvedl jsem veškerou použitou literaturu a bibliografické citace.</w:t>
      </w:r>
    </w:p>
    <w:p w14:paraId="69CFDC51" w14:textId="5A213708" w:rsidR="00D5405A" w:rsidRDefault="009C2343" w:rsidP="0003067F">
      <w:pPr>
        <w:pStyle w:val="Podpisovdek"/>
      </w:pPr>
      <w:r>
        <w:t>V </w:t>
      </w:r>
      <w:r w:rsidR="009B3D6A">
        <w:t xml:space="preserve">Liberci dne </w:t>
      </w:r>
      <w:r w:rsidR="006079D1">
        <w:fldChar w:fldCharType="begin"/>
      </w:r>
      <w:r w:rsidR="006079D1">
        <w:instrText xml:space="preserve"> DATE   \* MERGEFORMAT </w:instrText>
      </w:r>
      <w:r w:rsidR="006079D1">
        <w:fldChar w:fldCharType="separate"/>
      </w:r>
      <w:r w:rsidR="000F4F52">
        <w:rPr>
          <w:noProof/>
        </w:rPr>
        <w:t>16.02.2021</w:t>
      </w:r>
      <w:r w:rsidR="006079D1">
        <w:rPr>
          <w:noProof/>
        </w:rPr>
        <w:fldChar w:fldCharType="end"/>
      </w:r>
      <w:r w:rsidR="009B3D6A">
        <w:tab/>
      </w:r>
      <w:r w:rsidR="009B3D6A">
        <w:tab/>
      </w:r>
    </w:p>
    <w:p w14:paraId="6643FC12" w14:textId="77777777" w:rsidR="009B3D6A" w:rsidRPr="00075D20" w:rsidRDefault="009B3D6A" w:rsidP="00CB1CD9">
      <w:pPr>
        <w:pStyle w:val="Jmnopodpodpisovmdkem"/>
      </w:pPr>
      <w:r>
        <w:tab/>
      </w:r>
      <w:sdt>
        <w:sdtPr>
          <w:alias w:val="Autor"/>
          <w:tag w:val=""/>
          <w:id w:val="172458754"/>
          <w:placeholder>
            <w:docPart w:val="E0C1649F91D04B73A2FA33DA646D9BF2"/>
          </w:placeholder>
          <w:dataBinding w:prefixMappings="xmlns:ns0='http://purl.org/dc/elements/1.1/' xmlns:ns1='http://schemas.openxmlformats.org/package/2006/metadata/core-properties' " w:xpath="/ns1:coreProperties[1]/ns0:creator[1]" w:storeItemID="{6C3C8BC8-F283-45AE-878A-BAB7291924A1}"/>
          <w:text/>
        </w:sdtPr>
        <w:sdtEndPr/>
        <w:sdtContent>
          <w:r w:rsidR="00C55DCF">
            <w:t>Tomáš Kulhavý</w:t>
          </w:r>
        </w:sdtContent>
      </w:sdt>
    </w:p>
    <w:sdt>
      <w:sdtPr>
        <w:id w:val="-728680363"/>
        <w:docPartObj>
          <w:docPartGallery w:val="Table of Contents"/>
          <w:docPartUnique/>
        </w:docPartObj>
      </w:sdtPr>
      <w:sdtEndPr>
        <w:rPr>
          <w:rFonts w:ascii="Cambria" w:hAnsi="Cambria"/>
          <w:sz w:val="24"/>
          <w:szCs w:val="24"/>
          <w:lang w:eastAsia="cs-CZ"/>
        </w:rPr>
      </w:sdtEndPr>
      <w:sdtContent>
        <w:p w14:paraId="3E785CDD" w14:textId="00028BF5" w:rsidR="001F7AD2" w:rsidRDefault="001F7AD2">
          <w:pPr>
            <w:pStyle w:val="Nadpisobsahu"/>
          </w:pPr>
          <w:r>
            <w:t>Obsah</w:t>
          </w:r>
        </w:p>
        <w:p w14:paraId="529D1983" w14:textId="2733BFED" w:rsidR="001F7AD2" w:rsidRDefault="001F7AD2">
          <w:pPr>
            <w:pStyle w:val="Obsah1"/>
            <w:rPr>
              <w:rFonts w:asciiTheme="minorHAnsi" w:eastAsiaTheme="minorEastAsia" w:hAnsiTheme="minorHAnsi" w:cstheme="minorBidi"/>
              <w:bCs w:val="0"/>
              <w:noProof/>
              <w:sz w:val="22"/>
              <w:szCs w:val="22"/>
            </w:rPr>
          </w:pPr>
          <w:r>
            <w:fldChar w:fldCharType="begin"/>
          </w:r>
          <w:r>
            <w:instrText xml:space="preserve"> TOC \o "1-3" \h \z \u </w:instrText>
          </w:r>
          <w:r>
            <w:fldChar w:fldCharType="separate"/>
          </w:r>
          <w:hyperlink w:anchor="_Toc64371544" w:history="1">
            <w:r w:rsidRPr="00C92069">
              <w:rPr>
                <w:rStyle w:val="Hypertextovodkaz"/>
                <w:noProof/>
              </w:rPr>
              <w:t>Úvod</w:t>
            </w:r>
            <w:r>
              <w:rPr>
                <w:noProof/>
                <w:webHidden/>
              </w:rPr>
              <w:tab/>
            </w:r>
            <w:r>
              <w:rPr>
                <w:noProof/>
                <w:webHidden/>
              </w:rPr>
              <w:fldChar w:fldCharType="begin"/>
            </w:r>
            <w:r>
              <w:rPr>
                <w:noProof/>
                <w:webHidden/>
              </w:rPr>
              <w:instrText xml:space="preserve"> PAGEREF _Toc64371544 \h </w:instrText>
            </w:r>
            <w:r>
              <w:rPr>
                <w:noProof/>
                <w:webHidden/>
              </w:rPr>
            </w:r>
            <w:r>
              <w:rPr>
                <w:noProof/>
                <w:webHidden/>
              </w:rPr>
              <w:fldChar w:fldCharType="separate"/>
            </w:r>
            <w:r>
              <w:rPr>
                <w:noProof/>
                <w:webHidden/>
              </w:rPr>
              <w:t>1</w:t>
            </w:r>
            <w:r>
              <w:rPr>
                <w:noProof/>
                <w:webHidden/>
              </w:rPr>
              <w:fldChar w:fldCharType="end"/>
            </w:r>
          </w:hyperlink>
        </w:p>
        <w:p w14:paraId="6FE89C44" w14:textId="6A70E442" w:rsidR="001F7AD2" w:rsidRDefault="001F7AD2">
          <w:pPr>
            <w:pStyle w:val="Obsah1"/>
            <w:tabs>
              <w:tab w:val="left" w:pos="720"/>
            </w:tabs>
            <w:rPr>
              <w:rFonts w:asciiTheme="minorHAnsi" w:eastAsiaTheme="minorEastAsia" w:hAnsiTheme="minorHAnsi" w:cstheme="minorBidi"/>
              <w:bCs w:val="0"/>
              <w:noProof/>
              <w:sz w:val="22"/>
              <w:szCs w:val="22"/>
            </w:rPr>
          </w:pPr>
          <w:hyperlink w:anchor="_Toc64371545" w:history="1">
            <w:r w:rsidRPr="00C92069">
              <w:rPr>
                <w:rStyle w:val="Hypertextovodkaz"/>
                <w:noProof/>
              </w:rPr>
              <w:t>1</w:t>
            </w:r>
            <w:r>
              <w:rPr>
                <w:rFonts w:asciiTheme="minorHAnsi" w:eastAsiaTheme="minorEastAsia" w:hAnsiTheme="minorHAnsi" w:cstheme="minorBidi"/>
                <w:bCs w:val="0"/>
                <w:noProof/>
                <w:sz w:val="22"/>
                <w:szCs w:val="22"/>
              </w:rPr>
              <w:tab/>
            </w:r>
            <w:r w:rsidRPr="00C92069">
              <w:rPr>
                <w:rStyle w:val="Hypertextovodkaz"/>
                <w:noProof/>
              </w:rPr>
              <w:t>Použité technologie</w:t>
            </w:r>
            <w:r>
              <w:rPr>
                <w:noProof/>
                <w:webHidden/>
              </w:rPr>
              <w:tab/>
            </w:r>
            <w:r>
              <w:rPr>
                <w:noProof/>
                <w:webHidden/>
              </w:rPr>
              <w:fldChar w:fldCharType="begin"/>
            </w:r>
            <w:r>
              <w:rPr>
                <w:noProof/>
                <w:webHidden/>
              </w:rPr>
              <w:instrText xml:space="preserve"> PAGEREF _Toc64371545 \h </w:instrText>
            </w:r>
            <w:r>
              <w:rPr>
                <w:noProof/>
                <w:webHidden/>
              </w:rPr>
            </w:r>
            <w:r>
              <w:rPr>
                <w:noProof/>
                <w:webHidden/>
              </w:rPr>
              <w:fldChar w:fldCharType="separate"/>
            </w:r>
            <w:r>
              <w:rPr>
                <w:noProof/>
                <w:webHidden/>
              </w:rPr>
              <w:t>2</w:t>
            </w:r>
            <w:r>
              <w:rPr>
                <w:noProof/>
                <w:webHidden/>
              </w:rPr>
              <w:fldChar w:fldCharType="end"/>
            </w:r>
          </w:hyperlink>
        </w:p>
        <w:p w14:paraId="49BFC933" w14:textId="230DF86C" w:rsidR="001F7AD2" w:rsidRDefault="001F7AD2">
          <w:pPr>
            <w:pStyle w:val="Obsah2"/>
            <w:tabs>
              <w:tab w:val="left" w:pos="720"/>
              <w:tab w:val="right" w:leader="dot" w:pos="9061"/>
            </w:tabs>
            <w:rPr>
              <w:rFonts w:asciiTheme="minorHAnsi" w:eastAsiaTheme="minorEastAsia" w:hAnsiTheme="minorHAnsi" w:cstheme="minorBidi"/>
              <w:noProof/>
              <w:sz w:val="22"/>
              <w:szCs w:val="22"/>
            </w:rPr>
          </w:pPr>
          <w:hyperlink w:anchor="_Toc64371546" w:history="1">
            <w:r w:rsidRPr="00C92069">
              <w:rPr>
                <w:rStyle w:val="Hypertextovodkaz"/>
                <w:noProof/>
              </w:rPr>
              <w:t>1.1</w:t>
            </w:r>
            <w:r>
              <w:rPr>
                <w:rFonts w:asciiTheme="minorHAnsi" w:eastAsiaTheme="minorEastAsia" w:hAnsiTheme="minorHAnsi" w:cstheme="minorBidi"/>
                <w:noProof/>
                <w:sz w:val="22"/>
                <w:szCs w:val="22"/>
              </w:rPr>
              <w:tab/>
            </w:r>
            <w:r w:rsidRPr="00C92069">
              <w:rPr>
                <w:rStyle w:val="Hypertextovodkaz"/>
                <w:noProof/>
              </w:rPr>
              <w:t>ASP.NET Core 5.0</w:t>
            </w:r>
            <w:r>
              <w:rPr>
                <w:noProof/>
                <w:webHidden/>
              </w:rPr>
              <w:tab/>
            </w:r>
            <w:r>
              <w:rPr>
                <w:noProof/>
                <w:webHidden/>
              </w:rPr>
              <w:fldChar w:fldCharType="begin"/>
            </w:r>
            <w:r>
              <w:rPr>
                <w:noProof/>
                <w:webHidden/>
              </w:rPr>
              <w:instrText xml:space="preserve"> PAGEREF _Toc64371546 \h </w:instrText>
            </w:r>
            <w:r>
              <w:rPr>
                <w:noProof/>
                <w:webHidden/>
              </w:rPr>
            </w:r>
            <w:r>
              <w:rPr>
                <w:noProof/>
                <w:webHidden/>
              </w:rPr>
              <w:fldChar w:fldCharType="separate"/>
            </w:r>
            <w:r>
              <w:rPr>
                <w:noProof/>
                <w:webHidden/>
              </w:rPr>
              <w:t>2</w:t>
            </w:r>
            <w:r>
              <w:rPr>
                <w:noProof/>
                <w:webHidden/>
              </w:rPr>
              <w:fldChar w:fldCharType="end"/>
            </w:r>
          </w:hyperlink>
        </w:p>
        <w:p w14:paraId="5D9683F7" w14:textId="6C93FBB1" w:rsidR="001F7AD2" w:rsidRDefault="001F7AD2">
          <w:pPr>
            <w:pStyle w:val="Obsah2"/>
            <w:tabs>
              <w:tab w:val="left" w:pos="720"/>
              <w:tab w:val="right" w:leader="dot" w:pos="9061"/>
            </w:tabs>
            <w:rPr>
              <w:rFonts w:asciiTheme="minorHAnsi" w:eastAsiaTheme="minorEastAsia" w:hAnsiTheme="minorHAnsi" w:cstheme="minorBidi"/>
              <w:noProof/>
              <w:sz w:val="22"/>
              <w:szCs w:val="22"/>
            </w:rPr>
          </w:pPr>
          <w:hyperlink w:anchor="_Toc64371547" w:history="1">
            <w:r w:rsidRPr="00C92069">
              <w:rPr>
                <w:rStyle w:val="Hypertextovodkaz"/>
                <w:noProof/>
              </w:rPr>
              <w:t>1.2</w:t>
            </w:r>
            <w:r>
              <w:rPr>
                <w:rFonts w:asciiTheme="minorHAnsi" w:eastAsiaTheme="minorEastAsia" w:hAnsiTheme="minorHAnsi" w:cstheme="minorBidi"/>
                <w:noProof/>
                <w:sz w:val="22"/>
                <w:szCs w:val="22"/>
              </w:rPr>
              <w:tab/>
            </w:r>
            <w:r w:rsidRPr="00C92069">
              <w:rPr>
                <w:rStyle w:val="Hypertextovodkaz"/>
                <w:noProof/>
              </w:rPr>
              <w:t>Entity Framework Core</w:t>
            </w:r>
            <w:r>
              <w:rPr>
                <w:noProof/>
                <w:webHidden/>
              </w:rPr>
              <w:tab/>
            </w:r>
            <w:r>
              <w:rPr>
                <w:noProof/>
                <w:webHidden/>
              </w:rPr>
              <w:fldChar w:fldCharType="begin"/>
            </w:r>
            <w:r>
              <w:rPr>
                <w:noProof/>
                <w:webHidden/>
              </w:rPr>
              <w:instrText xml:space="preserve"> PAGEREF _Toc64371547 \h </w:instrText>
            </w:r>
            <w:r>
              <w:rPr>
                <w:noProof/>
                <w:webHidden/>
              </w:rPr>
            </w:r>
            <w:r>
              <w:rPr>
                <w:noProof/>
                <w:webHidden/>
              </w:rPr>
              <w:fldChar w:fldCharType="separate"/>
            </w:r>
            <w:r>
              <w:rPr>
                <w:noProof/>
                <w:webHidden/>
              </w:rPr>
              <w:t>2</w:t>
            </w:r>
            <w:r>
              <w:rPr>
                <w:noProof/>
                <w:webHidden/>
              </w:rPr>
              <w:fldChar w:fldCharType="end"/>
            </w:r>
          </w:hyperlink>
        </w:p>
        <w:p w14:paraId="72517DC8" w14:textId="06AC6565" w:rsidR="001F7AD2" w:rsidRDefault="001F7AD2">
          <w:pPr>
            <w:pStyle w:val="Obsah2"/>
            <w:tabs>
              <w:tab w:val="left" w:pos="720"/>
              <w:tab w:val="right" w:leader="dot" w:pos="9061"/>
            </w:tabs>
            <w:rPr>
              <w:rFonts w:asciiTheme="minorHAnsi" w:eastAsiaTheme="minorEastAsia" w:hAnsiTheme="minorHAnsi" w:cstheme="minorBidi"/>
              <w:noProof/>
              <w:sz w:val="22"/>
              <w:szCs w:val="22"/>
            </w:rPr>
          </w:pPr>
          <w:hyperlink w:anchor="_Toc64371548" w:history="1">
            <w:r w:rsidRPr="00C92069">
              <w:rPr>
                <w:rStyle w:val="Hypertextovodkaz"/>
                <w:noProof/>
              </w:rPr>
              <w:t>1.3</w:t>
            </w:r>
            <w:r>
              <w:rPr>
                <w:rFonts w:asciiTheme="minorHAnsi" w:eastAsiaTheme="minorEastAsia" w:hAnsiTheme="minorHAnsi" w:cstheme="minorBidi"/>
                <w:noProof/>
                <w:sz w:val="22"/>
                <w:szCs w:val="22"/>
              </w:rPr>
              <w:tab/>
            </w:r>
            <w:r w:rsidRPr="00C92069">
              <w:rPr>
                <w:rStyle w:val="Hypertextovodkaz"/>
                <w:noProof/>
              </w:rPr>
              <w:t>React</w:t>
            </w:r>
            <w:r>
              <w:rPr>
                <w:noProof/>
                <w:webHidden/>
              </w:rPr>
              <w:tab/>
            </w:r>
            <w:r>
              <w:rPr>
                <w:noProof/>
                <w:webHidden/>
              </w:rPr>
              <w:fldChar w:fldCharType="begin"/>
            </w:r>
            <w:r>
              <w:rPr>
                <w:noProof/>
                <w:webHidden/>
              </w:rPr>
              <w:instrText xml:space="preserve"> PAGEREF _Toc64371548 \h </w:instrText>
            </w:r>
            <w:r>
              <w:rPr>
                <w:noProof/>
                <w:webHidden/>
              </w:rPr>
            </w:r>
            <w:r>
              <w:rPr>
                <w:noProof/>
                <w:webHidden/>
              </w:rPr>
              <w:fldChar w:fldCharType="separate"/>
            </w:r>
            <w:r>
              <w:rPr>
                <w:noProof/>
                <w:webHidden/>
              </w:rPr>
              <w:t>2</w:t>
            </w:r>
            <w:r>
              <w:rPr>
                <w:noProof/>
                <w:webHidden/>
              </w:rPr>
              <w:fldChar w:fldCharType="end"/>
            </w:r>
          </w:hyperlink>
        </w:p>
        <w:p w14:paraId="3B5366CE" w14:textId="42329919" w:rsidR="001F7AD2" w:rsidRDefault="001F7AD2">
          <w:pPr>
            <w:pStyle w:val="Obsah3"/>
            <w:tabs>
              <w:tab w:val="left" w:pos="720"/>
              <w:tab w:val="right" w:leader="dot" w:pos="9061"/>
            </w:tabs>
            <w:rPr>
              <w:rFonts w:asciiTheme="minorHAnsi" w:eastAsiaTheme="minorEastAsia" w:hAnsiTheme="minorHAnsi" w:cstheme="minorBidi"/>
              <w:iCs w:val="0"/>
              <w:noProof/>
              <w:sz w:val="22"/>
              <w:szCs w:val="22"/>
            </w:rPr>
          </w:pPr>
          <w:hyperlink w:anchor="_Toc64371549" w:history="1">
            <w:r w:rsidRPr="00C92069">
              <w:rPr>
                <w:rStyle w:val="Hypertextovodkaz"/>
                <w:noProof/>
              </w:rPr>
              <w:t>1.3.1</w:t>
            </w:r>
            <w:r>
              <w:rPr>
                <w:rFonts w:asciiTheme="minorHAnsi" w:eastAsiaTheme="minorEastAsia" w:hAnsiTheme="minorHAnsi" w:cstheme="minorBidi"/>
                <w:iCs w:val="0"/>
                <w:noProof/>
                <w:sz w:val="22"/>
                <w:szCs w:val="22"/>
              </w:rPr>
              <w:tab/>
            </w:r>
            <w:r w:rsidRPr="00C92069">
              <w:rPr>
                <w:rStyle w:val="Hypertextovodkaz"/>
                <w:noProof/>
              </w:rPr>
              <w:t>Redux</w:t>
            </w:r>
            <w:r>
              <w:rPr>
                <w:noProof/>
                <w:webHidden/>
              </w:rPr>
              <w:tab/>
            </w:r>
            <w:r>
              <w:rPr>
                <w:noProof/>
                <w:webHidden/>
              </w:rPr>
              <w:fldChar w:fldCharType="begin"/>
            </w:r>
            <w:r>
              <w:rPr>
                <w:noProof/>
                <w:webHidden/>
              </w:rPr>
              <w:instrText xml:space="preserve"> PAGEREF _Toc64371549 \h </w:instrText>
            </w:r>
            <w:r>
              <w:rPr>
                <w:noProof/>
                <w:webHidden/>
              </w:rPr>
            </w:r>
            <w:r>
              <w:rPr>
                <w:noProof/>
                <w:webHidden/>
              </w:rPr>
              <w:fldChar w:fldCharType="separate"/>
            </w:r>
            <w:r>
              <w:rPr>
                <w:noProof/>
                <w:webHidden/>
              </w:rPr>
              <w:t>3</w:t>
            </w:r>
            <w:r>
              <w:rPr>
                <w:noProof/>
                <w:webHidden/>
              </w:rPr>
              <w:fldChar w:fldCharType="end"/>
            </w:r>
          </w:hyperlink>
        </w:p>
        <w:p w14:paraId="099BBE23" w14:textId="1F0E4A78" w:rsidR="001F7AD2" w:rsidRDefault="001F7AD2">
          <w:pPr>
            <w:pStyle w:val="Obsah3"/>
            <w:tabs>
              <w:tab w:val="left" w:pos="720"/>
              <w:tab w:val="right" w:leader="dot" w:pos="9061"/>
            </w:tabs>
            <w:rPr>
              <w:rFonts w:asciiTheme="minorHAnsi" w:eastAsiaTheme="minorEastAsia" w:hAnsiTheme="minorHAnsi" w:cstheme="minorBidi"/>
              <w:iCs w:val="0"/>
              <w:noProof/>
              <w:sz w:val="22"/>
              <w:szCs w:val="22"/>
            </w:rPr>
          </w:pPr>
          <w:hyperlink w:anchor="_Toc64371550" w:history="1">
            <w:r w:rsidRPr="00C92069">
              <w:rPr>
                <w:rStyle w:val="Hypertextovodkaz"/>
                <w:noProof/>
              </w:rPr>
              <w:t>1.3.2</w:t>
            </w:r>
            <w:r>
              <w:rPr>
                <w:rFonts w:asciiTheme="minorHAnsi" w:eastAsiaTheme="minorEastAsia" w:hAnsiTheme="minorHAnsi" w:cstheme="minorBidi"/>
                <w:iCs w:val="0"/>
                <w:noProof/>
                <w:sz w:val="22"/>
                <w:szCs w:val="22"/>
              </w:rPr>
              <w:tab/>
            </w:r>
            <w:r w:rsidRPr="00C92069">
              <w:rPr>
                <w:rStyle w:val="Hypertextovodkaz"/>
                <w:noProof/>
              </w:rPr>
              <w:t>Další knihovny</w:t>
            </w:r>
            <w:r>
              <w:rPr>
                <w:noProof/>
                <w:webHidden/>
              </w:rPr>
              <w:tab/>
            </w:r>
            <w:r>
              <w:rPr>
                <w:noProof/>
                <w:webHidden/>
              </w:rPr>
              <w:fldChar w:fldCharType="begin"/>
            </w:r>
            <w:r>
              <w:rPr>
                <w:noProof/>
                <w:webHidden/>
              </w:rPr>
              <w:instrText xml:space="preserve"> PAGEREF _Toc64371550 \h </w:instrText>
            </w:r>
            <w:r>
              <w:rPr>
                <w:noProof/>
                <w:webHidden/>
              </w:rPr>
            </w:r>
            <w:r>
              <w:rPr>
                <w:noProof/>
                <w:webHidden/>
              </w:rPr>
              <w:fldChar w:fldCharType="separate"/>
            </w:r>
            <w:r>
              <w:rPr>
                <w:noProof/>
                <w:webHidden/>
              </w:rPr>
              <w:t>3</w:t>
            </w:r>
            <w:r>
              <w:rPr>
                <w:noProof/>
                <w:webHidden/>
              </w:rPr>
              <w:fldChar w:fldCharType="end"/>
            </w:r>
          </w:hyperlink>
        </w:p>
        <w:p w14:paraId="36D9FB43" w14:textId="5ADA9199" w:rsidR="001F7AD2" w:rsidRDefault="001F7AD2">
          <w:pPr>
            <w:pStyle w:val="Obsah2"/>
            <w:tabs>
              <w:tab w:val="left" w:pos="720"/>
              <w:tab w:val="right" w:leader="dot" w:pos="9061"/>
            </w:tabs>
            <w:rPr>
              <w:rFonts w:asciiTheme="minorHAnsi" w:eastAsiaTheme="minorEastAsia" w:hAnsiTheme="minorHAnsi" w:cstheme="minorBidi"/>
              <w:noProof/>
              <w:sz w:val="22"/>
              <w:szCs w:val="22"/>
            </w:rPr>
          </w:pPr>
          <w:hyperlink w:anchor="_Toc64371551" w:history="1">
            <w:r w:rsidRPr="00C92069">
              <w:rPr>
                <w:rStyle w:val="Hypertextovodkaz"/>
                <w:noProof/>
              </w:rPr>
              <w:t>1.4</w:t>
            </w:r>
            <w:r>
              <w:rPr>
                <w:rFonts w:asciiTheme="minorHAnsi" w:eastAsiaTheme="minorEastAsia" w:hAnsiTheme="minorHAnsi" w:cstheme="minorBidi"/>
                <w:noProof/>
                <w:sz w:val="22"/>
                <w:szCs w:val="22"/>
              </w:rPr>
              <w:tab/>
            </w:r>
            <w:r w:rsidRPr="00C92069">
              <w:rPr>
                <w:rStyle w:val="Hypertextovodkaz"/>
                <w:noProof/>
              </w:rPr>
              <w:t>Visual Studio 2019</w:t>
            </w:r>
            <w:r>
              <w:rPr>
                <w:noProof/>
                <w:webHidden/>
              </w:rPr>
              <w:tab/>
            </w:r>
            <w:r>
              <w:rPr>
                <w:noProof/>
                <w:webHidden/>
              </w:rPr>
              <w:fldChar w:fldCharType="begin"/>
            </w:r>
            <w:r>
              <w:rPr>
                <w:noProof/>
                <w:webHidden/>
              </w:rPr>
              <w:instrText xml:space="preserve"> PAGEREF _Toc64371551 \h </w:instrText>
            </w:r>
            <w:r>
              <w:rPr>
                <w:noProof/>
                <w:webHidden/>
              </w:rPr>
            </w:r>
            <w:r>
              <w:rPr>
                <w:noProof/>
                <w:webHidden/>
              </w:rPr>
              <w:fldChar w:fldCharType="separate"/>
            </w:r>
            <w:r>
              <w:rPr>
                <w:noProof/>
                <w:webHidden/>
              </w:rPr>
              <w:t>3</w:t>
            </w:r>
            <w:r>
              <w:rPr>
                <w:noProof/>
                <w:webHidden/>
              </w:rPr>
              <w:fldChar w:fldCharType="end"/>
            </w:r>
          </w:hyperlink>
        </w:p>
        <w:p w14:paraId="63891C2B" w14:textId="7B7B5674" w:rsidR="001F7AD2" w:rsidRDefault="001F7AD2">
          <w:pPr>
            <w:pStyle w:val="Obsah2"/>
            <w:tabs>
              <w:tab w:val="left" w:pos="720"/>
              <w:tab w:val="right" w:leader="dot" w:pos="9061"/>
            </w:tabs>
            <w:rPr>
              <w:rFonts w:asciiTheme="minorHAnsi" w:eastAsiaTheme="minorEastAsia" w:hAnsiTheme="minorHAnsi" w:cstheme="minorBidi"/>
              <w:noProof/>
              <w:sz w:val="22"/>
              <w:szCs w:val="22"/>
            </w:rPr>
          </w:pPr>
          <w:hyperlink w:anchor="_Toc64371552" w:history="1">
            <w:r w:rsidRPr="00C92069">
              <w:rPr>
                <w:rStyle w:val="Hypertextovodkaz"/>
                <w:noProof/>
              </w:rPr>
              <w:t>1.5</w:t>
            </w:r>
            <w:r>
              <w:rPr>
                <w:rFonts w:asciiTheme="minorHAnsi" w:eastAsiaTheme="minorEastAsia" w:hAnsiTheme="minorHAnsi" w:cstheme="minorBidi"/>
                <w:noProof/>
                <w:sz w:val="22"/>
                <w:szCs w:val="22"/>
              </w:rPr>
              <w:tab/>
            </w:r>
            <w:r w:rsidRPr="00C92069">
              <w:rPr>
                <w:rStyle w:val="Hypertextovodkaz"/>
                <w:noProof/>
              </w:rPr>
              <w:t>Visual Studio Code</w:t>
            </w:r>
            <w:r>
              <w:rPr>
                <w:noProof/>
                <w:webHidden/>
              </w:rPr>
              <w:tab/>
            </w:r>
            <w:r>
              <w:rPr>
                <w:noProof/>
                <w:webHidden/>
              </w:rPr>
              <w:fldChar w:fldCharType="begin"/>
            </w:r>
            <w:r>
              <w:rPr>
                <w:noProof/>
                <w:webHidden/>
              </w:rPr>
              <w:instrText xml:space="preserve"> PAGEREF _Toc64371552 \h </w:instrText>
            </w:r>
            <w:r>
              <w:rPr>
                <w:noProof/>
                <w:webHidden/>
              </w:rPr>
            </w:r>
            <w:r>
              <w:rPr>
                <w:noProof/>
                <w:webHidden/>
              </w:rPr>
              <w:fldChar w:fldCharType="separate"/>
            </w:r>
            <w:r>
              <w:rPr>
                <w:noProof/>
                <w:webHidden/>
              </w:rPr>
              <w:t>4</w:t>
            </w:r>
            <w:r>
              <w:rPr>
                <w:noProof/>
                <w:webHidden/>
              </w:rPr>
              <w:fldChar w:fldCharType="end"/>
            </w:r>
          </w:hyperlink>
        </w:p>
        <w:p w14:paraId="1E0A8DDE" w14:textId="1056EEBF" w:rsidR="001F7AD2" w:rsidRDefault="001F7AD2">
          <w:pPr>
            <w:pStyle w:val="Obsah1"/>
            <w:tabs>
              <w:tab w:val="left" w:pos="720"/>
            </w:tabs>
            <w:rPr>
              <w:rFonts w:asciiTheme="minorHAnsi" w:eastAsiaTheme="minorEastAsia" w:hAnsiTheme="minorHAnsi" w:cstheme="minorBidi"/>
              <w:bCs w:val="0"/>
              <w:noProof/>
              <w:sz w:val="22"/>
              <w:szCs w:val="22"/>
            </w:rPr>
          </w:pPr>
          <w:hyperlink w:anchor="_Toc64371553" w:history="1">
            <w:r w:rsidRPr="00C92069">
              <w:rPr>
                <w:rStyle w:val="Hypertextovodkaz"/>
                <w:noProof/>
              </w:rPr>
              <w:t>2</w:t>
            </w:r>
            <w:r>
              <w:rPr>
                <w:rFonts w:asciiTheme="minorHAnsi" w:eastAsiaTheme="minorEastAsia" w:hAnsiTheme="minorHAnsi" w:cstheme="minorBidi"/>
                <w:bCs w:val="0"/>
                <w:noProof/>
                <w:sz w:val="22"/>
                <w:szCs w:val="22"/>
              </w:rPr>
              <w:tab/>
            </w:r>
            <w:r w:rsidRPr="00C92069">
              <w:rPr>
                <w:rStyle w:val="Hypertextovodkaz"/>
                <w:noProof/>
              </w:rPr>
              <w:t>Kapitola</w:t>
            </w:r>
            <w:r>
              <w:rPr>
                <w:noProof/>
                <w:webHidden/>
              </w:rPr>
              <w:tab/>
            </w:r>
            <w:r>
              <w:rPr>
                <w:noProof/>
                <w:webHidden/>
              </w:rPr>
              <w:fldChar w:fldCharType="begin"/>
            </w:r>
            <w:r>
              <w:rPr>
                <w:noProof/>
                <w:webHidden/>
              </w:rPr>
              <w:instrText xml:space="preserve"> PAGEREF _Toc64371553 \h </w:instrText>
            </w:r>
            <w:r>
              <w:rPr>
                <w:noProof/>
                <w:webHidden/>
              </w:rPr>
            </w:r>
            <w:r>
              <w:rPr>
                <w:noProof/>
                <w:webHidden/>
              </w:rPr>
              <w:fldChar w:fldCharType="separate"/>
            </w:r>
            <w:r>
              <w:rPr>
                <w:noProof/>
                <w:webHidden/>
              </w:rPr>
              <w:t>5</w:t>
            </w:r>
            <w:r>
              <w:rPr>
                <w:noProof/>
                <w:webHidden/>
              </w:rPr>
              <w:fldChar w:fldCharType="end"/>
            </w:r>
          </w:hyperlink>
        </w:p>
        <w:p w14:paraId="15F134E0" w14:textId="47429939" w:rsidR="001F7AD2" w:rsidRDefault="001F7AD2">
          <w:pPr>
            <w:pStyle w:val="Obsah2"/>
            <w:tabs>
              <w:tab w:val="left" w:pos="720"/>
              <w:tab w:val="right" w:leader="dot" w:pos="9061"/>
            </w:tabs>
            <w:rPr>
              <w:rFonts w:asciiTheme="minorHAnsi" w:eastAsiaTheme="minorEastAsia" w:hAnsiTheme="minorHAnsi" w:cstheme="minorBidi"/>
              <w:noProof/>
              <w:sz w:val="22"/>
              <w:szCs w:val="22"/>
            </w:rPr>
          </w:pPr>
          <w:hyperlink w:anchor="_Toc64371554" w:history="1">
            <w:r w:rsidRPr="00C92069">
              <w:rPr>
                <w:rStyle w:val="Hypertextovodkaz"/>
                <w:noProof/>
              </w:rPr>
              <w:t>2.1</w:t>
            </w:r>
            <w:r>
              <w:rPr>
                <w:rFonts w:asciiTheme="minorHAnsi" w:eastAsiaTheme="minorEastAsia" w:hAnsiTheme="minorHAnsi" w:cstheme="minorBidi"/>
                <w:noProof/>
                <w:sz w:val="22"/>
                <w:szCs w:val="22"/>
              </w:rPr>
              <w:tab/>
            </w:r>
            <w:r w:rsidRPr="00C92069">
              <w:rPr>
                <w:rStyle w:val="Hypertextovodkaz"/>
                <w:noProof/>
              </w:rPr>
              <w:t>Podkapitola</w:t>
            </w:r>
            <w:r>
              <w:rPr>
                <w:noProof/>
                <w:webHidden/>
              </w:rPr>
              <w:tab/>
            </w:r>
            <w:r>
              <w:rPr>
                <w:noProof/>
                <w:webHidden/>
              </w:rPr>
              <w:fldChar w:fldCharType="begin"/>
            </w:r>
            <w:r>
              <w:rPr>
                <w:noProof/>
                <w:webHidden/>
              </w:rPr>
              <w:instrText xml:space="preserve"> PAGEREF _Toc64371554 \h </w:instrText>
            </w:r>
            <w:r>
              <w:rPr>
                <w:noProof/>
                <w:webHidden/>
              </w:rPr>
            </w:r>
            <w:r>
              <w:rPr>
                <w:noProof/>
                <w:webHidden/>
              </w:rPr>
              <w:fldChar w:fldCharType="separate"/>
            </w:r>
            <w:r>
              <w:rPr>
                <w:noProof/>
                <w:webHidden/>
              </w:rPr>
              <w:t>5</w:t>
            </w:r>
            <w:r>
              <w:rPr>
                <w:noProof/>
                <w:webHidden/>
              </w:rPr>
              <w:fldChar w:fldCharType="end"/>
            </w:r>
          </w:hyperlink>
        </w:p>
        <w:p w14:paraId="618623D4" w14:textId="417776EB" w:rsidR="001F7AD2" w:rsidRDefault="001F7AD2">
          <w:pPr>
            <w:pStyle w:val="Obsah1"/>
            <w:rPr>
              <w:rFonts w:asciiTheme="minorHAnsi" w:eastAsiaTheme="minorEastAsia" w:hAnsiTheme="minorHAnsi" w:cstheme="minorBidi"/>
              <w:bCs w:val="0"/>
              <w:noProof/>
              <w:sz w:val="22"/>
              <w:szCs w:val="22"/>
            </w:rPr>
          </w:pPr>
          <w:hyperlink w:anchor="_Toc64371555" w:history="1">
            <w:r w:rsidRPr="00C92069">
              <w:rPr>
                <w:rStyle w:val="Hypertextovodkaz"/>
                <w:noProof/>
              </w:rPr>
              <w:t>Závěr</w:t>
            </w:r>
            <w:r>
              <w:rPr>
                <w:noProof/>
                <w:webHidden/>
              </w:rPr>
              <w:tab/>
            </w:r>
            <w:r>
              <w:rPr>
                <w:noProof/>
                <w:webHidden/>
              </w:rPr>
              <w:fldChar w:fldCharType="begin"/>
            </w:r>
            <w:r>
              <w:rPr>
                <w:noProof/>
                <w:webHidden/>
              </w:rPr>
              <w:instrText xml:space="preserve"> PAGEREF _Toc64371555 \h </w:instrText>
            </w:r>
            <w:r>
              <w:rPr>
                <w:noProof/>
                <w:webHidden/>
              </w:rPr>
            </w:r>
            <w:r>
              <w:rPr>
                <w:noProof/>
                <w:webHidden/>
              </w:rPr>
              <w:fldChar w:fldCharType="separate"/>
            </w:r>
            <w:r>
              <w:rPr>
                <w:noProof/>
                <w:webHidden/>
              </w:rPr>
              <w:t>6</w:t>
            </w:r>
            <w:r>
              <w:rPr>
                <w:noProof/>
                <w:webHidden/>
              </w:rPr>
              <w:fldChar w:fldCharType="end"/>
            </w:r>
          </w:hyperlink>
        </w:p>
        <w:p w14:paraId="72196D87" w14:textId="204F87A5" w:rsidR="001F7AD2" w:rsidRDefault="001F7AD2">
          <w:pPr>
            <w:pStyle w:val="Obsah1"/>
            <w:rPr>
              <w:rFonts w:asciiTheme="minorHAnsi" w:eastAsiaTheme="minorEastAsia" w:hAnsiTheme="minorHAnsi" w:cstheme="minorBidi"/>
              <w:bCs w:val="0"/>
              <w:noProof/>
              <w:sz w:val="22"/>
              <w:szCs w:val="22"/>
            </w:rPr>
          </w:pPr>
          <w:hyperlink w:anchor="_Toc64371556" w:history="1">
            <w:r w:rsidRPr="00C92069">
              <w:rPr>
                <w:rStyle w:val="Hypertextovodkaz"/>
                <w:noProof/>
              </w:rPr>
              <w:t>Seznam obrázků</w:t>
            </w:r>
            <w:r>
              <w:rPr>
                <w:noProof/>
                <w:webHidden/>
              </w:rPr>
              <w:tab/>
            </w:r>
            <w:r>
              <w:rPr>
                <w:noProof/>
                <w:webHidden/>
              </w:rPr>
              <w:fldChar w:fldCharType="begin"/>
            </w:r>
            <w:r>
              <w:rPr>
                <w:noProof/>
                <w:webHidden/>
              </w:rPr>
              <w:instrText xml:space="preserve"> PAGEREF _Toc64371556 \h </w:instrText>
            </w:r>
            <w:r>
              <w:rPr>
                <w:noProof/>
                <w:webHidden/>
              </w:rPr>
            </w:r>
            <w:r>
              <w:rPr>
                <w:noProof/>
                <w:webHidden/>
              </w:rPr>
              <w:fldChar w:fldCharType="separate"/>
            </w:r>
            <w:r>
              <w:rPr>
                <w:noProof/>
                <w:webHidden/>
              </w:rPr>
              <w:t>7</w:t>
            </w:r>
            <w:r>
              <w:rPr>
                <w:noProof/>
                <w:webHidden/>
              </w:rPr>
              <w:fldChar w:fldCharType="end"/>
            </w:r>
          </w:hyperlink>
        </w:p>
        <w:p w14:paraId="548BDB5D" w14:textId="608FE89D" w:rsidR="001F7AD2" w:rsidRDefault="001F7AD2">
          <w:pPr>
            <w:pStyle w:val="Obsah1"/>
            <w:rPr>
              <w:rFonts w:asciiTheme="minorHAnsi" w:eastAsiaTheme="minorEastAsia" w:hAnsiTheme="minorHAnsi" w:cstheme="minorBidi"/>
              <w:bCs w:val="0"/>
              <w:noProof/>
              <w:sz w:val="22"/>
              <w:szCs w:val="22"/>
            </w:rPr>
          </w:pPr>
          <w:hyperlink w:anchor="_Toc64371557" w:history="1">
            <w:r w:rsidRPr="00C92069">
              <w:rPr>
                <w:rStyle w:val="Hypertextovodkaz"/>
                <w:noProof/>
              </w:rPr>
              <w:t>Použitá literatura</w:t>
            </w:r>
            <w:r>
              <w:rPr>
                <w:noProof/>
                <w:webHidden/>
              </w:rPr>
              <w:tab/>
            </w:r>
            <w:r>
              <w:rPr>
                <w:noProof/>
                <w:webHidden/>
              </w:rPr>
              <w:fldChar w:fldCharType="begin"/>
            </w:r>
            <w:r>
              <w:rPr>
                <w:noProof/>
                <w:webHidden/>
              </w:rPr>
              <w:instrText xml:space="preserve"> PAGEREF _Toc64371557 \h </w:instrText>
            </w:r>
            <w:r>
              <w:rPr>
                <w:noProof/>
                <w:webHidden/>
              </w:rPr>
            </w:r>
            <w:r>
              <w:rPr>
                <w:noProof/>
                <w:webHidden/>
              </w:rPr>
              <w:fldChar w:fldCharType="separate"/>
            </w:r>
            <w:r>
              <w:rPr>
                <w:noProof/>
                <w:webHidden/>
              </w:rPr>
              <w:t>8</w:t>
            </w:r>
            <w:r>
              <w:rPr>
                <w:noProof/>
                <w:webHidden/>
              </w:rPr>
              <w:fldChar w:fldCharType="end"/>
            </w:r>
          </w:hyperlink>
        </w:p>
        <w:p w14:paraId="146B5A6D" w14:textId="7EE94315" w:rsidR="001F7AD2" w:rsidRDefault="001F7AD2">
          <w:pPr>
            <w:pStyle w:val="Obsah1"/>
            <w:tabs>
              <w:tab w:val="left" w:pos="720"/>
            </w:tabs>
            <w:rPr>
              <w:rFonts w:asciiTheme="minorHAnsi" w:eastAsiaTheme="minorEastAsia" w:hAnsiTheme="minorHAnsi" w:cstheme="minorBidi"/>
              <w:bCs w:val="0"/>
              <w:noProof/>
              <w:sz w:val="22"/>
              <w:szCs w:val="22"/>
            </w:rPr>
          </w:pPr>
          <w:hyperlink w:anchor="_Toc64371558" w:history="1">
            <w:r w:rsidRPr="00C92069">
              <w:rPr>
                <w:rStyle w:val="Hypertextovodkaz"/>
                <w:noProof/>
              </w:rPr>
              <w:t>A.</w:t>
            </w:r>
            <w:r>
              <w:rPr>
                <w:rFonts w:asciiTheme="minorHAnsi" w:eastAsiaTheme="minorEastAsia" w:hAnsiTheme="minorHAnsi" w:cstheme="minorBidi"/>
                <w:bCs w:val="0"/>
                <w:noProof/>
                <w:sz w:val="22"/>
                <w:szCs w:val="22"/>
              </w:rPr>
              <w:tab/>
            </w:r>
            <w:r w:rsidRPr="00C92069">
              <w:rPr>
                <w:rStyle w:val="Hypertextovodkaz"/>
                <w:noProof/>
              </w:rPr>
              <w:t>Seznam přiložených souborů</w:t>
            </w:r>
            <w:r>
              <w:rPr>
                <w:noProof/>
                <w:webHidden/>
              </w:rPr>
              <w:tab/>
            </w:r>
            <w:r>
              <w:rPr>
                <w:noProof/>
                <w:webHidden/>
              </w:rPr>
              <w:fldChar w:fldCharType="begin"/>
            </w:r>
            <w:r>
              <w:rPr>
                <w:noProof/>
                <w:webHidden/>
              </w:rPr>
              <w:instrText xml:space="preserve"> PAGEREF _Toc64371558 \h </w:instrText>
            </w:r>
            <w:r>
              <w:rPr>
                <w:noProof/>
                <w:webHidden/>
              </w:rPr>
            </w:r>
            <w:r>
              <w:rPr>
                <w:noProof/>
                <w:webHidden/>
              </w:rPr>
              <w:fldChar w:fldCharType="separate"/>
            </w:r>
            <w:r>
              <w:rPr>
                <w:noProof/>
                <w:webHidden/>
              </w:rPr>
              <w:t>1</w:t>
            </w:r>
            <w:r>
              <w:rPr>
                <w:noProof/>
                <w:webHidden/>
              </w:rPr>
              <w:fldChar w:fldCharType="end"/>
            </w:r>
          </w:hyperlink>
        </w:p>
        <w:p w14:paraId="7578C0B1" w14:textId="2D4F3BCC" w:rsidR="001F7AD2" w:rsidRDefault="001F7AD2">
          <w:pPr>
            <w:pStyle w:val="Obsah1"/>
            <w:tabs>
              <w:tab w:val="left" w:pos="720"/>
            </w:tabs>
            <w:rPr>
              <w:rFonts w:asciiTheme="minorHAnsi" w:eastAsiaTheme="minorEastAsia" w:hAnsiTheme="minorHAnsi" w:cstheme="minorBidi"/>
              <w:bCs w:val="0"/>
              <w:noProof/>
              <w:sz w:val="22"/>
              <w:szCs w:val="22"/>
            </w:rPr>
          </w:pPr>
          <w:hyperlink w:anchor="_Toc64371559" w:history="1">
            <w:r w:rsidRPr="00C92069">
              <w:rPr>
                <w:rStyle w:val="Hypertextovodkaz"/>
                <w:noProof/>
              </w:rPr>
              <w:t>B.</w:t>
            </w:r>
            <w:r>
              <w:rPr>
                <w:rFonts w:asciiTheme="minorHAnsi" w:eastAsiaTheme="minorEastAsia" w:hAnsiTheme="minorHAnsi" w:cstheme="minorBidi"/>
                <w:bCs w:val="0"/>
                <w:noProof/>
                <w:sz w:val="22"/>
                <w:szCs w:val="22"/>
              </w:rPr>
              <w:tab/>
            </w:r>
            <w:r w:rsidRPr="00C92069">
              <w:rPr>
                <w:rStyle w:val="Hypertextovodkaz"/>
                <w:noProof/>
              </w:rPr>
              <w:t>Další příloha</w:t>
            </w:r>
            <w:r>
              <w:rPr>
                <w:noProof/>
                <w:webHidden/>
              </w:rPr>
              <w:tab/>
            </w:r>
            <w:r>
              <w:rPr>
                <w:noProof/>
                <w:webHidden/>
              </w:rPr>
              <w:fldChar w:fldCharType="begin"/>
            </w:r>
            <w:r>
              <w:rPr>
                <w:noProof/>
                <w:webHidden/>
              </w:rPr>
              <w:instrText xml:space="preserve"> PAGEREF _Toc64371559 \h </w:instrText>
            </w:r>
            <w:r>
              <w:rPr>
                <w:noProof/>
                <w:webHidden/>
              </w:rPr>
            </w:r>
            <w:r>
              <w:rPr>
                <w:noProof/>
                <w:webHidden/>
              </w:rPr>
              <w:fldChar w:fldCharType="separate"/>
            </w:r>
            <w:r>
              <w:rPr>
                <w:noProof/>
                <w:webHidden/>
              </w:rPr>
              <w:t>2</w:t>
            </w:r>
            <w:r>
              <w:rPr>
                <w:noProof/>
                <w:webHidden/>
              </w:rPr>
              <w:fldChar w:fldCharType="end"/>
            </w:r>
          </w:hyperlink>
        </w:p>
        <w:p w14:paraId="2A8F4FD2" w14:textId="53B5C990" w:rsidR="001F7AD2" w:rsidRDefault="001F7AD2">
          <w:r>
            <w:rPr>
              <w:b/>
              <w:bCs/>
            </w:rPr>
            <w:fldChar w:fldCharType="end"/>
          </w:r>
        </w:p>
      </w:sdtContent>
    </w:sdt>
    <w:p w14:paraId="4E96E9E4" w14:textId="0FBC1B84" w:rsidR="005561FB" w:rsidRDefault="005561FB"/>
    <w:p w14:paraId="0E97A660" w14:textId="77777777" w:rsidR="00ED52D8" w:rsidRDefault="00ED52D8"/>
    <w:p w14:paraId="6AD65C7B" w14:textId="77777777" w:rsidR="005561FB" w:rsidRDefault="005561FB">
      <w:pPr>
        <w:sectPr w:rsidR="005561FB" w:rsidSect="00E33E77">
          <w:headerReference w:type="default" r:id="rId10"/>
          <w:footerReference w:type="default" r:id="rId11"/>
          <w:pgSz w:w="11907" w:h="16840" w:code="9"/>
          <w:pgMar w:top="899" w:right="1418" w:bottom="1078" w:left="1418" w:header="709" w:footer="709" w:gutter="0"/>
          <w:pgNumType w:start="1"/>
          <w:cols w:space="708"/>
          <w:docGrid w:linePitch="360"/>
        </w:sectPr>
      </w:pPr>
    </w:p>
    <w:p w14:paraId="3CA6CFF2" w14:textId="77777777" w:rsidR="00CB1CD9" w:rsidRDefault="004F5DCD" w:rsidP="004F5DCD">
      <w:pPr>
        <w:pStyle w:val="Neslovankapitola"/>
      </w:pPr>
      <w:bookmarkStart w:id="0" w:name="_Toc286557227"/>
      <w:bookmarkStart w:id="1" w:name="_Toc286561880"/>
      <w:bookmarkStart w:id="2" w:name="_Toc459976514"/>
      <w:bookmarkStart w:id="3" w:name="_Toc64371544"/>
      <w:r>
        <w:lastRenderedPageBreak/>
        <w:t>Úvod</w:t>
      </w:r>
      <w:bookmarkEnd w:id="0"/>
      <w:bookmarkEnd w:id="1"/>
      <w:bookmarkEnd w:id="2"/>
      <w:bookmarkEnd w:id="3"/>
    </w:p>
    <w:p w14:paraId="66845B17" w14:textId="1D492CCE" w:rsidR="004F5DCD" w:rsidRDefault="00200AD6" w:rsidP="00E60C8B">
      <w:pPr>
        <w:pStyle w:val="Sta"/>
      </w:pPr>
      <w:r>
        <w:t>Tuto práci jsem si vymyslel sám, dlouho jsem uvažoval nad tím</w:t>
      </w:r>
      <w:r w:rsidR="004A26E3">
        <w:t>,</w:t>
      </w:r>
      <w:r>
        <w:t xml:space="preserve"> co bych mohl dělat jako maturitní práci a pak mě napadla databáze letů a poté jejich vyhodnocení. </w:t>
      </w:r>
      <w:r w:rsidR="00114F82">
        <w:t>V rámci výuky ve čtvrtém ročníku jsme začali programovat v jazyce React. Díky</w:t>
      </w:r>
      <w:r>
        <w:t xml:space="preserve"> této prác</w:t>
      </w:r>
      <w:r w:rsidR="00114F82">
        <w:t>i</w:t>
      </w:r>
      <w:r>
        <w:t xml:space="preserve"> si rozšířím znalosti řešení webových stránek v jazyce React a ASP.NET API.</w:t>
      </w:r>
      <w:r w:rsidR="00114F82">
        <w:t xml:space="preserve"> Zvolené téma jsem si vybral</w:t>
      </w:r>
      <w:r w:rsidR="004A26E3">
        <w:t>,</w:t>
      </w:r>
      <w:r w:rsidR="00114F82">
        <w:t xml:space="preserve"> jelikož sám jsem pilotem v Aeroklubu Liberec, tak jsem chtěl naprogramovat stránky, které budou sloužit jako žebříček pilotů v aeroklubu nebo také jako statistiky pilotů. Tato stránka by mohla pomoci členům aeroklubu při výběru pilotů na větší soutěže, jako je Mistroství České republiky nebo Mistroství regionů.</w:t>
      </w:r>
    </w:p>
    <w:p w14:paraId="322EDC22" w14:textId="25D16587" w:rsidR="004F5DCD" w:rsidRDefault="00114F82" w:rsidP="00411E8C">
      <w:pPr>
        <w:pStyle w:val="Kapitola"/>
      </w:pPr>
      <w:bookmarkStart w:id="4" w:name="_Toc64371545"/>
      <w:r>
        <w:lastRenderedPageBreak/>
        <w:t>Použité technologie</w:t>
      </w:r>
      <w:bookmarkEnd w:id="4"/>
    </w:p>
    <w:p w14:paraId="3B630A81" w14:textId="76B8A215" w:rsidR="005C77F7" w:rsidRDefault="003708F9" w:rsidP="00ED5A6E">
      <w:pPr>
        <w:pStyle w:val="Podkapitola"/>
      </w:pPr>
      <w:bookmarkStart w:id="5" w:name="_Toc64371546"/>
      <w:r>
        <w:t>ASP.NET Core</w:t>
      </w:r>
      <w:r w:rsidR="00950EB1">
        <w:t xml:space="preserve"> 5.0</w:t>
      </w:r>
      <w:bookmarkEnd w:id="5"/>
    </w:p>
    <w:p w14:paraId="6196BB32" w14:textId="501C489B" w:rsidR="0072471D" w:rsidRDefault="00950EB1" w:rsidP="00950EB1">
      <w:pPr>
        <w:pStyle w:val="Sta"/>
      </w:pPr>
      <w:r>
        <w:t xml:space="preserve">ASP.NET Core je univerzální framework pro vytváření webových aplikací, služeb nebo aplikací pro </w:t>
      </w:r>
      <w:proofErr w:type="gramStart"/>
      <w:r>
        <w:t>Internet</w:t>
      </w:r>
      <w:proofErr w:type="gramEnd"/>
      <w:r>
        <w:t xml:space="preserve"> věcí (IoT) v jazyce C Sharp. Aplikace se dají nasazovat místně nebo na cloudu. Prostředí je vhodné pro vytváření webového uživatelského rozhraní a webových rozhraní API. </w:t>
      </w:r>
    </w:p>
    <w:p w14:paraId="681A3600" w14:textId="1DD8B0DA" w:rsidR="00950EB1" w:rsidRPr="00950EB1" w:rsidRDefault="00950EB1" w:rsidP="00950EB1">
      <w:pPr>
        <w:pStyle w:val="Sta"/>
      </w:pPr>
      <w:r>
        <w:t>Nejnovější podporovaná verze frameworku .NET Core je 5.0. Tato verze je také použi</w:t>
      </w:r>
      <w:r w:rsidR="008B15F1">
        <w:t>ta v aplikaci.</w:t>
      </w:r>
      <w:r w:rsidR="005A614B">
        <w:t xml:space="preserve"> </w:t>
      </w:r>
      <w:sdt>
        <w:sdtPr>
          <w:id w:val="2120103452"/>
          <w:citation/>
        </w:sdtPr>
        <w:sdtContent>
          <w:r w:rsidR="001F7AD2">
            <w:fldChar w:fldCharType="begin"/>
          </w:r>
          <w:r w:rsidR="004A26E3">
            <w:instrText xml:space="preserve">CITATION ASPNET \l 1029 </w:instrText>
          </w:r>
          <w:r w:rsidR="001F7AD2">
            <w:fldChar w:fldCharType="separate"/>
          </w:r>
          <w:r w:rsidR="004A26E3">
            <w:rPr>
              <w:noProof/>
            </w:rPr>
            <w:t>(1)</w:t>
          </w:r>
          <w:r w:rsidR="001F7AD2">
            <w:fldChar w:fldCharType="end"/>
          </w:r>
        </w:sdtContent>
      </w:sdt>
    </w:p>
    <w:p w14:paraId="7A65A9FA" w14:textId="24C2D23B" w:rsidR="001A43DE" w:rsidRDefault="003708F9" w:rsidP="003708F9">
      <w:pPr>
        <w:pStyle w:val="Podkapitola"/>
      </w:pPr>
      <w:bookmarkStart w:id="6" w:name="_Toc64371547"/>
      <w:r>
        <w:t>Entity Framework Core</w:t>
      </w:r>
      <w:bookmarkEnd w:id="6"/>
    </w:p>
    <w:p w14:paraId="6107D8E1" w14:textId="420ED822" w:rsidR="008B15F1" w:rsidRPr="008B15F1" w:rsidRDefault="008B15F1" w:rsidP="008B15F1">
      <w:pPr>
        <w:pStyle w:val="Sta"/>
      </w:pPr>
      <w:r>
        <w:t>Entity Framework je nástroj pro objektově relační zobrazení nazývané tzv. ORM (Object Relational Mapper). Je vyíjený v jazyce C# pro platformu .NET. Podporuje dotazy LINQ, aktualizace a migrace schématu. EF Core podporuje několik databází, včetně SQL Database, která se dá používat místně, ale i tak na Azure Cloudu. Dále podporuje SQLite, MySQL, PostgreSQL a Azure Cosmos DB.</w:t>
      </w:r>
      <w:r w:rsidR="001F7AD2">
        <w:t xml:space="preserve"> </w:t>
      </w:r>
      <w:sdt>
        <w:sdtPr>
          <w:id w:val="-1293975128"/>
          <w:citation/>
        </w:sdtPr>
        <w:sdtContent>
          <w:r w:rsidR="001F7AD2">
            <w:fldChar w:fldCharType="begin"/>
          </w:r>
          <w:r w:rsidR="004A26E3">
            <w:instrText xml:space="preserve">CITATION EFCore \l 1029 </w:instrText>
          </w:r>
          <w:r w:rsidR="001F7AD2">
            <w:fldChar w:fldCharType="separate"/>
          </w:r>
          <w:r w:rsidR="004A26E3">
            <w:rPr>
              <w:noProof/>
            </w:rPr>
            <w:t>(2)</w:t>
          </w:r>
          <w:r w:rsidR="001F7AD2">
            <w:fldChar w:fldCharType="end"/>
          </w:r>
        </w:sdtContent>
      </w:sdt>
    </w:p>
    <w:p w14:paraId="51D4F343" w14:textId="59AA4F7B" w:rsidR="003708F9" w:rsidRDefault="003708F9" w:rsidP="003708F9">
      <w:pPr>
        <w:pStyle w:val="Podkapitola"/>
      </w:pPr>
      <w:bookmarkStart w:id="7" w:name="_Toc64371548"/>
      <w:r>
        <w:t>React</w:t>
      </w:r>
      <w:bookmarkEnd w:id="7"/>
    </w:p>
    <w:p w14:paraId="75B7FD8B" w14:textId="762E4CE9" w:rsidR="008B15F1" w:rsidRDefault="008B15F1" w:rsidP="008B15F1">
      <w:pPr>
        <w:pStyle w:val="Sta"/>
      </w:pPr>
      <w:r>
        <w:t xml:space="preserve">React nebo také známý jako ReactJS je JavaScriptová knihovna pro tvorbu uživatelského rozhraní vyvíjená společností Facebook. Slouží převážně k tvorbě Single Page Application. Tato aplikace se nachází pouze na jedné stránce, proto single page application. Je </w:t>
      </w:r>
      <w:r w:rsidR="00104811">
        <w:t>výhodný</w:t>
      </w:r>
      <w:r>
        <w:t xml:space="preserve"> pro práci s daty, které se rychle mění.</w:t>
      </w:r>
      <w:r w:rsidR="00104811">
        <w:t xml:space="preserve"> Jelikož virtualizaci zajišťuje DOM (Document Object Model). </w:t>
      </w:r>
      <w:r w:rsidR="002E66E3">
        <w:t>Virtuální DOM uchovává uživatelské rozhraní v paměti. DOM je pak synchronizován, kdy je to opravdu potřeba a tím se ušetří mnoho výpočetního času, který je potřeba na vykreslení DOMu.</w:t>
      </w:r>
      <w:r w:rsidR="008C1C88">
        <w:t xml:space="preserve"> </w:t>
      </w:r>
    </w:p>
    <w:p w14:paraId="736F6FAB" w14:textId="04414BEF" w:rsidR="008C1C88" w:rsidRDefault="008C1C88" w:rsidP="008B15F1">
      <w:pPr>
        <w:pStyle w:val="Sta"/>
      </w:pPr>
      <w:r>
        <w:t>Existují také knihovny pro tvorbu mobilních aplikací s názvem React Native.</w:t>
      </w:r>
    </w:p>
    <w:p w14:paraId="580ABAC2" w14:textId="4B3B12F6" w:rsidR="008C1C88" w:rsidRPr="008B15F1" w:rsidRDefault="008C1C88" w:rsidP="008B15F1">
      <w:pPr>
        <w:pStyle w:val="Sta"/>
      </w:pPr>
      <w:r>
        <w:t xml:space="preserve">Pro psaní kódu aplikace, která používá React existuje syntaxe JSX, která umožňuje </w:t>
      </w:r>
      <w:r w:rsidR="002E66E3">
        <w:t>vytvářet HTML elementy jejich prostým zápisem pomocí tagů. Soubor je poté potřeba přeložit pomocí Babelu.</w:t>
      </w:r>
      <w:r w:rsidR="004A26E3">
        <w:t xml:space="preserve"> </w:t>
      </w:r>
      <w:sdt>
        <w:sdtPr>
          <w:id w:val="539639903"/>
          <w:citation/>
        </w:sdtPr>
        <w:sdtContent>
          <w:r w:rsidR="004A26E3">
            <w:fldChar w:fldCharType="begin"/>
          </w:r>
          <w:r w:rsidR="004A26E3">
            <w:instrText xml:space="preserve">CITATION React \l 1029 </w:instrText>
          </w:r>
          <w:r w:rsidR="004A26E3">
            <w:fldChar w:fldCharType="separate"/>
          </w:r>
          <w:r w:rsidR="004A26E3">
            <w:rPr>
              <w:noProof/>
            </w:rPr>
            <w:t>(3)</w:t>
          </w:r>
          <w:r w:rsidR="004A26E3">
            <w:fldChar w:fldCharType="end"/>
          </w:r>
        </w:sdtContent>
      </w:sdt>
    </w:p>
    <w:p w14:paraId="7F3AE948" w14:textId="0F323ECC" w:rsidR="003708F9" w:rsidRDefault="003708F9" w:rsidP="003708F9">
      <w:pPr>
        <w:pStyle w:val="Podpodkapitola"/>
      </w:pPr>
      <w:bookmarkStart w:id="8" w:name="_Toc64371549"/>
      <w:r>
        <w:lastRenderedPageBreak/>
        <w:t>Redux</w:t>
      </w:r>
      <w:bookmarkEnd w:id="8"/>
    </w:p>
    <w:p w14:paraId="159FE3A4" w14:textId="325E2B6A" w:rsidR="004656D6" w:rsidRPr="004656D6" w:rsidRDefault="004656D6" w:rsidP="004656D6">
      <w:pPr>
        <w:pStyle w:val="Sta"/>
      </w:pPr>
      <w:r>
        <w:t>Redux je JavaScriptová open-sourcová knihovna, pro správu stavů aplikace. Je nejvíce používána společně s Reactem a Angularem. Tato knihovna implementuje návrhový vzor Flux.</w:t>
      </w:r>
      <w:r w:rsidR="008C1C88">
        <w:t xml:space="preserve"> </w:t>
      </w:r>
      <w:r>
        <w:t>Data jsou injektována asynchro</w:t>
      </w:r>
      <w:r w:rsidR="002E66E3">
        <w:t>n</w:t>
      </w:r>
      <w:r>
        <w:t>ně a díky tomu není narušen dat</w:t>
      </w:r>
      <w:r w:rsidR="002E66E3">
        <w:t>a-</w:t>
      </w:r>
      <w:r>
        <w:t>flow na stránce.</w:t>
      </w:r>
    </w:p>
    <w:p w14:paraId="6632FF7B" w14:textId="3AE21E43" w:rsidR="003708F9" w:rsidRDefault="003708F9" w:rsidP="003708F9">
      <w:pPr>
        <w:pStyle w:val="Podpodkapitola"/>
      </w:pPr>
      <w:bookmarkStart w:id="9" w:name="_Toc64371550"/>
      <w:r>
        <w:t>Další knihovny</w:t>
      </w:r>
      <w:bookmarkEnd w:id="9"/>
    </w:p>
    <w:p w14:paraId="0FAFC397" w14:textId="1793B72D" w:rsidR="008C1C88" w:rsidRDefault="002E66E3" w:rsidP="008C1C88">
      <w:pPr>
        <w:pStyle w:val="Sta"/>
      </w:pPr>
      <w:r>
        <w:t>K dalším knihovnám patří:</w:t>
      </w:r>
    </w:p>
    <w:p w14:paraId="18E70973" w14:textId="72146A5F" w:rsidR="002E66E3" w:rsidRDefault="002E66E3" w:rsidP="002E66E3">
      <w:pPr>
        <w:pStyle w:val="Sta"/>
        <w:numPr>
          <w:ilvl w:val="0"/>
          <w:numId w:val="25"/>
        </w:numPr>
      </w:pPr>
      <w:r>
        <w:t>Reactstrap</w:t>
      </w:r>
    </w:p>
    <w:p w14:paraId="6C7FC2D8" w14:textId="7F35FD3E" w:rsidR="002E66E3" w:rsidRDefault="002E66E3" w:rsidP="002E66E3">
      <w:pPr>
        <w:pStyle w:val="Sta"/>
        <w:numPr>
          <w:ilvl w:val="0"/>
          <w:numId w:val="25"/>
        </w:numPr>
      </w:pPr>
      <w:r>
        <w:t>Formik</w:t>
      </w:r>
    </w:p>
    <w:p w14:paraId="49CBB7BF" w14:textId="397D6DB9" w:rsidR="002E66E3" w:rsidRDefault="002E66E3" w:rsidP="002E66E3">
      <w:pPr>
        <w:pStyle w:val="Sta"/>
        <w:numPr>
          <w:ilvl w:val="0"/>
          <w:numId w:val="25"/>
        </w:numPr>
      </w:pPr>
      <w:r>
        <w:t>React-leaflet</w:t>
      </w:r>
    </w:p>
    <w:p w14:paraId="1BE7199E" w14:textId="2948AE1B" w:rsidR="002E66E3" w:rsidRDefault="002E66E3" w:rsidP="002E66E3">
      <w:pPr>
        <w:pStyle w:val="Sta"/>
        <w:numPr>
          <w:ilvl w:val="0"/>
          <w:numId w:val="25"/>
        </w:numPr>
      </w:pPr>
      <w:r>
        <w:t>Igc-parser</w:t>
      </w:r>
    </w:p>
    <w:p w14:paraId="644BFE33" w14:textId="31CDCA37" w:rsidR="002E66E3" w:rsidRDefault="002E66E3" w:rsidP="002E66E3">
      <w:pPr>
        <w:pStyle w:val="Sta"/>
        <w:numPr>
          <w:ilvl w:val="0"/>
          <w:numId w:val="25"/>
        </w:numPr>
      </w:pPr>
      <w:r>
        <w:t>Igc-xc-score</w:t>
      </w:r>
    </w:p>
    <w:p w14:paraId="3ED36BF5" w14:textId="518FB12E" w:rsidR="002E66E3" w:rsidRDefault="002E66E3" w:rsidP="002E66E3">
      <w:pPr>
        <w:pStyle w:val="Sta"/>
        <w:numPr>
          <w:ilvl w:val="0"/>
          <w:numId w:val="25"/>
        </w:numPr>
      </w:pPr>
      <w:r>
        <w:t>Axios</w:t>
      </w:r>
    </w:p>
    <w:p w14:paraId="108D02DD" w14:textId="682DE064" w:rsidR="002E66E3" w:rsidRDefault="002E66E3" w:rsidP="002E66E3">
      <w:pPr>
        <w:pStyle w:val="Sta"/>
      </w:pPr>
      <w:r>
        <w:t>Reactstrap slouží k zajištění funkčnosti knihovny Bootstrap s Reactem.</w:t>
      </w:r>
    </w:p>
    <w:p w14:paraId="430638A4" w14:textId="5CB1EA19" w:rsidR="002E66E3" w:rsidRDefault="002E66E3" w:rsidP="002E66E3">
      <w:pPr>
        <w:pStyle w:val="Sta"/>
      </w:pPr>
      <w:r>
        <w:t>Bootstrap je totiž postaven na knihovně jQuery, která je nekompatibilní s Reactem.</w:t>
      </w:r>
    </w:p>
    <w:p w14:paraId="306E9E98" w14:textId="092C73DD" w:rsidR="002E66E3" w:rsidRDefault="002E66E3" w:rsidP="002E66E3">
      <w:pPr>
        <w:pStyle w:val="Sta"/>
      </w:pPr>
      <w:r>
        <w:t>Formik</w:t>
      </w:r>
      <w:r w:rsidR="0038067A">
        <w:t xml:space="preserve"> je knihovna, která validuje vstupy, formátuje a vypořádává se s chybami, tím že v reálném čase vidíme, jestli náš vstup je validní.</w:t>
      </w:r>
    </w:p>
    <w:p w14:paraId="0965A13B" w14:textId="119BE5B7" w:rsidR="0038067A" w:rsidRDefault="0038067A" w:rsidP="002E66E3">
      <w:pPr>
        <w:pStyle w:val="Sta"/>
      </w:pPr>
      <w:r>
        <w:t xml:space="preserve">React-leaflet je knihovna pro práci s mapami. V této aplikaci ji používám pro zobrazení úlohy letu a skutečně trasy letu. </w:t>
      </w:r>
    </w:p>
    <w:p w14:paraId="3C2ADC87" w14:textId="4EED0261" w:rsidR="0038067A" w:rsidRDefault="0038067A" w:rsidP="002E66E3">
      <w:pPr>
        <w:pStyle w:val="Sta"/>
      </w:pPr>
      <w:r>
        <w:t>Igc-parser je knihovna, která parsuje IGC soubor letu do JSONu.</w:t>
      </w:r>
    </w:p>
    <w:p w14:paraId="75812877" w14:textId="73F5EE0B" w:rsidR="0038067A" w:rsidRDefault="0038067A" w:rsidP="002E66E3">
      <w:pPr>
        <w:pStyle w:val="Sta"/>
      </w:pPr>
      <w:r>
        <w:t>Igc-xc-score je knihovna, která IGC soubor vyhodnotí a oboduje.</w:t>
      </w:r>
    </w:p>
    <w:p w14:paraId="3CBA0B7D" w14:textId="364B7BCB" w:rsidR="0038067A" w:rsidRDefault="0038067A" w:rsidP="002E66E3">
      <w:pPr>
        <w:pStyle w:val="Sta"/>
      </w:pPr>
      <w:r>
        <w:t>Axios je knihovna</w:t>
      </w:r>
      <w:r w:rsidR="00F107AF">
        <w:t xml:space="preserve"> se zpětným voláním. Umožňuje asynchronně vykreslovat požadavky.</w:t>
      </w:r>
    </w:p>
    <w:p w14:paraId="08D8E395" w14:textId="58F6EE43" w:rsidR="00F107AF" w:rsidRPr="008C1C88" w:rsidRDefault="00F107AF" w:rsidP="002E66E3">
      <w:pPr>
        <w:pStyle w:val="Sta"/>
      </w:pPr>
      <w:r>
        <w:t xml:space="preserve">Další přehled použitých knihoven je v souboru </w:t>
      </w:r>
      <w:proofErr w:type="gramStart"/>
      <w:r>
        <w:t>package.json</w:t>
      </w:r>
      <w:proofErr w:type="gramEnd"/>
      <w:r>
        <w:t xml:space="preserve"> v adresáři ClientApp.</w:t>
      </w:r>
    </w:p>
    <w:p w14:paraId="629662C7" w14:textId="39A93DD0" w:rsidR="003708F9" w:rsidRDefault="003708F9" w:rsidP="003708F9">
      <w:pPr>
        <w:pStyle w:val="Podkapitola"/>
      </w:pPr>
      <w:bookmarkStart w:id="10" w:name="_Toc64371551"/>
      <w:r>
        <w:t>Visual Studio 2019</w:t>
      </w:r>
      <w:bookmarkEnd w:id="10"/>
    </w:p>
    <w:p w14:paraId="2CB53512" w14:textId="71ECAE2B" w:rsidR="000F4F52" w:rsidRDefault="000F4F52" w:rsidP="000F4F52">
      <w:pPr>
        <w:pStyle w:val="Sta"/>
      </w:pPr>
      <w:r>
        <w:t>Visual Studio 2019 je vývojové prostředí IDE (</w:t>
      </w:r>
      <w:r w:rsidRPr="000F4F52">
        <w:t>Integrated Development Environment</w:t>
      </w:r>
      <w:r>
        <w:t>), které vyvíjí firma Microsoft. Visual Studio umožňuje vyvíjet aplikace v řadě programovacích jazycích. Nejpoužívanější je platforma .NET.</w:t>
      </w:r>
    </w:p>
    <w:p w14:paraId="1FE29CBC" w14:textId="6DB71240" w:rsidR="000F4F52" w:rsidRDefault="007C3F5E" w:rsidP="000F4F52">
      <w:pPr>
        <w:pStyle w:val="Sta"/>
      </w:pPr>
      <w:r>
        <w:lastRenderedPageBreak/>
        <w:t>Obsahuje mnoho jazykových služeb, ty slouží k tomu, aby debugger a editor podporoval ten programovací jazyk, pro který existuje daná jazyková služba. Dále obsahuje mnoho šablon nebo také grafické rozhraní GUI (Graphic User Interface). Podporuje také například vyvíjení her v Unity.</w:t>
      </w:r>
    </w:p>
    <w:p w14:paraId="23440D13" w14:textId="7D92AE96" w:rsidR="007C3F5E" w:rsidRPr="000F4F52" w:rsidRDefault="007C3F5E" w:rsidP="000F4F52">
      <w:pPr>
        <w:pStyle w:val="Sta"/>
      </w:pPr>
      <w:r>
        <w:t xml:space="preserve">Visual Studio 2019 jsem </w:t>
      </w:r>
      <w:r w:rsidR="00385B83">
        <w:t xml:space="preserve">si </w:t>
      </w:r>
      <w:r>
        <w:t>zvolil</w:t>
      </w:r>
      <w:r w:rsidR="00385B83">
        <w:t>,</w:t>
      </w:r>
      <w:r>
        <w:t xml:space="preserve"> jelikož mi toto prostředí vyhovuje pro vývoj </w:t>
      </w:r>
      <w:r w:rsidR="00385B83">
        <w:t>back-end aplikace.</w:t>
      </w:r>
    </w:p>
    <w:p w14:paraId="54B56D76" w14:textId="192B4902" w:rsidR="003708F9" w:rsidRDefault="003708F9" w:rsidP="003708F9">
      <w:pPr>
        <w:pStyle w:val="Podkapitola"/>
      </w:pPr>
      <w:bookmarkStart w:id="11" w:name="_Toc64371552"/>
      <w:r>
        <w:t>Visual Studio Code</w:t>
      </w:r>
      <w:bookmarkEnd w:id="11"/>
    </w:p>
    <w:p w14:paraId="2C9CA340" w14:textId="2FBD154E" w:rsidR="007C3F5E" w:rsidRDefault="007C3F5E" w:rsidP="007C3F5E">
      <w:pPr>
        <w:pStyle w:val="Sta"/>
      </w:pPr>
      <w:r>
        <w:t>Visual Studio Code je open-source editor zdrojových kódu. Vyvíjený je společností Microsoft. Podporuje verzovací nástroj Git. Obsahuje také kontextový našeptávač</w:t>
      </w:r>
      <w:r w:rsidR="00385B83">
        <w:t xml:space="preserve"> nebo </w:t>
      </w:r>
      <w:r>
        <w:t>zvýrazňovač syntaxe</w:t>
      </w:r>
      <w:r w:rsidR="00385B83">
        <w:t xml:space="preserve">. </w:t>
      </w:r>
      <w:r>
        <w:t>Editor je naprogramovaný v jazyce JavaScript a TypeScript.</w:t>
      </w:r>
      <w:r w:rsidR="00385B83">
        <w:t xml:space="preserve"> Běží na frameworku Electron, na kterém běží i konkurenční Atom.</w:t>
      </w:r>
    </w:p>
    <w:p w14:paraId="03E72915" w14:textId="23F0068B" w:rsidR="00385B83" w:rsidRPr="007C3F5E" w:rsidRDefault="00385B83" w:rsidP="007C3F5E">
      <w:pPr>
        <w:pStyle w:val="Sta"/>
      </w:pPr>
      <w:r>
        <w:t>Visual Studio Code jsem si vybral, protože mi vyhovuje pro tvorbu aplikací v Reactu. A obsahuje velké množství doplňku z třetí strany, které zajišťují podporu mnoha jazyků. Má také lepší highlighting (zvýraznění) kódu, než Visual Studio 2019, proto je pro mě přehlednější.</w:t>
      </w:r>
    </w:p>
    <w:p w14:paraId="2936CB77" w14:textId="77777777" w:rsidR="001A43DE" w:rsidRDefault="001A43DE" w:rsidP="00411E8C">
      <w:pPr>
        <w:pStyle w:val="Kapitola"/>
      </w:pPr>
      <w:bookmarkStart w:id="12" w:name="_Toc286557234"/>
      <w:bookmarkStart w:id="13" w:name="_Toc286561887"/>
      <w:bookmarkStart w:id="14" w:name="_Toc459976521"/>
      <w:bookmarkStart w:id="15" w:name="_Toc64371553"/>
      <w:r>
        <w:lastRenderedPageBreak/>
        <w:t>Kapitola</w:t>
      </w:r>
      <w:bookmarkEnd w:id="12"/>
      <w:bookmarkEnd w:id="13"/>
      <w:bookmarkEnd w:id="14"/>
      <w:bookmarkEnd w:id="15"/>
    </w:p>
    <w:p w14:paraId="36286095" w14:textId="77777777" w:rsidR="001A43DE" w:rsidRDefault="001A43DE" w:rsidP="00E60C8B">
      <w:pPr>
        <w:pStyle w:val="Sta"/>
      </w:pPr>
      <w:r w:rsidRPr="003635F8">
        <w:t>Text</w:t>
      </w:r>
    </w:p>
    <w:p w14:paraId="460E117D" w14:textId="77777777" w:rsidR="003635F8" w:rsidRDefault="003635F8" w:rsidP="00E60C8B">
      <w:pPr>
        <w:pStyle w:val="Sta"/>
        <w:numPr>
          <w:ilvl w:val="0"/>
          <w:numId w:val="9"/>
        </w:numPr>
      </w:pPr>
      <w:r>
        <w:t>Číslovaný seznam</w:t>
      </w:r>
    </w:p>
    <w:p w14:paraId="24C1CEB0" w14:textId="77777777" w:rsidR="006B0A99" w:rsidRDefault="006B0A99" w:rsidP="006B0A99">
      <w:pPr>
        <w:pStyle w:val="Sta"/>
        <w:numPr>
          <w:ilvl w:val="1"/>
          <w:numId w:val="9"/>
        </w:numPr>
      </w:pPr>
      <w:r>
        <w:t>Další úroveň</w:t>
      </w:r>
    </w:p>
    <w:p w14:paraId="3A230D74" w14:textId="77777777" w:rsidR="006B0A99" w:rsidRDefault="006B0A99" w:rsidP="006B0A99">
      <w:pPr>
        <w:pStyle w:val="Sta"/>
        <w:numPr>
          <w:ilvl w:val="1"/>
          <w:numId w:val="9"/>
        </w:numPr>
      </w:pPr>
      <w:r>
        <w:t>Další úroveň</w:t>
      </w:r>
    </w:p>
    <w:p w14:paraId="6DC7FAF9" w14:textId="77777777" w:rsidR="006B0A99" w:rsidRDefault="000203DC" w:rsidP="006B0A99">
      <w:pPr>
        <w:pStyle w:val="Sta"/>
        <w:numPr>
          <w:ilvl w:val="0"/>
          <w:numId w:val="9"/>
        </w:numPr>
      </w:pPr>
      <w:r>
        <w:t>Číslovaný seznam</w:t>
      </w:r>
    </w:p>
    <w:p w14:paraId="2BF40883" w14:textId="77777777" w:rsidR="000203DC" w:rsidRDefault="000203DC" w:rsidP="000203DC">
      <w:pPr>
        <w:pStyle w:val="Sta"/>
        <w:numPr>
          <w:ilvl w:val="0"/>
          <w:numId w:val="9"/>
        </w:numPr>
      </w:pPr>
      <w:r>
        <w:t>Číslovaný seznam</w:t>
      </w:r>
    </w:p>
    <w:p w14:paraId="4BF74C5A" w14:textId="77777777" w:rsidR="003635F8" w:rsidRDefault="003635F8" w:rsidP="000203DC">
      <w:pPr>
        <w:pStyle w:val="Sta"/>
      </w:pPr>
      <w:r>
        <w:t>Text</w:t>
      </w:r>
    </w:p>
    <w:p w14:paraId="6938EC77" w14:textId="77777777" w:rsidR="005A62F9" w:rsidRDefault="005A62F9" w:rsidP="005A62F9">
      <w:pPr>
        <w:pStyle w:val="Podkapitola"/>
      </w:pPr>
      <w:bookmarkStart w:id="16" w:name="_Toc459976522"/>
      <w:bookmarkStart w:id="17" w:name="_Toc64371554"/>
      <w:r>
        <w:t>Podkapitola</w:t>
      </w:r>
      <w:bookmarkEnd w:id="16"/>
      <w:bookmarkEnd w:id="17"/>
    </w:p>
    <w:p w14:paraId="47D46DEB" w14:textId="77777777" w:rsidR="003635F8" w:rsidRDefault="003635F8" w:rsidP="00E60C8B">
      <w:pPr>
        <w:pStyle w:val="Sta"/>
        <w:numPr>
          <w:ilvl w:val="0"/>
          <w:numId w:val="10"/>
        </w:numPr>
      </w:pPr>
      <w:r>
        <w:t>Odrážky</w:t>
      </w:r>
    </w:p>
    <w:p w14:paraId="3B899E4C" w14:textId="77777777" w:rsidR="006B0A99" w:rsidRDefault="006B0A99" w:rsidP="006B0A99">
      <w:pPr>
        <w:pStyle w:val="Sta"/>
        <w:numPr>
          <w:ilvl w:val="1"/>
          <w:numId w:val="10"/>
        </w:numPr>
      </w:pPr>
      <w:r>
        <w:t>Další odrážky</w:t>
      </w:r>
    </w:p>
    <w:p w14:paraId="298A9FDB" w14:textId="77777777" w:rsidR="006B0A99" w:rsidRDefault="006B0A99" w:rsidP="006B0A99">
      <w:pPr>
        <w:pStyle w:val="Sta"/>
        <w:numPr>
          <w:ilvl w:val="2"/>
          <w:numId w:val="10"/>
        </w:numPr>
      </w:pPr>
      <w:r>
        <w:t>Další, další odrážky</w:t>
      </w:r>
    </w:p>
    <w:p w14:paraId="46234AA8" w14:textId="77777777" w:rsidR="006B0A99" w:rsidRDefault="006B0A99" w:rsidP="006B0A99">
      <w:pPr>
        <w:pStyle w:val="Sta"/>
        <w:numPr>
          <w:ilvl w:val="2"/>
          <w:numId w:val="10"/>
        </w:numPr>
      </w:pPr>
      <w:r>
        <w:t>Další, další odrážky</w:t>
      </w:r>
    </w:p>
    <w:p w14:paraId="52F3EE6A" w14:textId="77777777" w:rsidR="006B0A99" w:rsidRDefault="006B0A99" w:rsidP="006B0A99">
      <w:pPr>
        <w:pStyle w:val="Sta"/>
        <w:numPr>
          <w:ilvl w:val="1"/>
          <w:numId w:val="10"/>
        </w:numPr>
      </w:pPr>
      <w:r>
        <w:t>Další odrážky</w:t>
      </w:r>
    </w:p>
    <w:p w14:paraId="730E3B1C" w14:textId="77777777" w:rsidR="003635F8" w:rsidRDefault="003635F8" w:rsidP="00E60C8B">
      <w:pPr>
        <w:pStyle w:val="Sta"/>
        <w:numPr>
          <w:ilvl w:val="0"/>
          <w:numId w:val="10"/>
        </w:numPr>
      </w:pPr>
      <w:r>
        <w:t>Odrážky</w:t>
      </w:r>
    </w:p>
    <w:p w14:paraId="03FEA2E0" w14:textId="77777777" w:rsidR="008868F3" w:rsidRDefault="003635F8" w:rsidP="00E60C8B">
      <w:pPr>
        <w:pStyle w:val="Sta"/>
        <w:numPr>
          <w:ilvl w:val="0"/>
          <w:numId w:val="10"/>
        </w:numPr>
      </w:pPr>
      <w:r>
        <w:t>Odrážky</w:t>
      </w:r>
    </w:p>
    <w:p w14:paraId="5ABB2F09" w14:textId="77777777" w:rsidR="003635F8" w:rsidRDefault="003635F8" w:rsidP="00E60C8B">
      <w:pPr>
        <w:pStyle w:val="Sta"/>
      </w:pPr>
      <w:r>
        <w:t>Text</w:t>
      </w:r>
    </w:p>
    <w:p w14:paraId="5A0846EE" w14:textId="77777777" w:rsidR="006B0A99" w:rsidRDefault="008868F3" w:rsidP="006B0A99">
      <w:pPr>
        <w:pStyle w:val="Sta"/>
        <w:numPr>
          <w:ilvl w:val="0"/>
          <w:numId w:val="11"/>
        </w:numPr>
      </w:pPr>
      <w:r>
        <w:t>Jiný seznam</w:t>
      </w:r>
    </w:p>
    <w:p w14:paraId="0A96106D" w14:textId="77777777" w:rsidR="008868F3" w:rsidRDefault="008868F3" w:rsidP="00E60C8B">
      <w:pPr>
        <w:pStyle w:val="Sta"/>
        <w:numPr>
          <w:ilvl w:val="0"/>
          <w:numId w:val="11"/>
        </w:numPr>
      </w:pPr>
      <w:r>
        <w:t>Jiný seznam</w:t>
      </w:r>
    </w:p>
    <w:p w14:paraId="3A00D1A8" w14:textId="77777777" w:rsidR="008868F3" w:rsidRDefault="008868F3" w:rsidP="00E60C8B">
      <w:pPr>
        <w:pStyle w:val="Sta"/>
        <w:numPr>
          <w:ilvl w:val="0"/>
          <w:numId w:val="11"/>
        </w:numPr>
      </w:pPr>
      <w:r>
        <w:t>Jiný seznam</w:t>
      </w:r>
    </w:p>
    <w:p w14:paraId="4C77EC61" w14:textId="77777777" w:rsidR="008868F3" w:rsidRDefault="008868F3" w:rsidP="00E60C8B">
      <w:pPr>
        <w:pStyle w:val="Sta"/>
      </w:pPr>
      <w:r>
        <w:t>Text</w:t>
      </w:r>
    </w:p>
    <w:p w14:paraId="2FB4109E" w14:textId="77777777" w:rsidR="008868F3" w:rsidRDefault="008868F3" w:rsidP="008868F3">
      <w:pPr>
        <w:pStyle w:val="Pkladkdu"/>
      </w:pPr>
      <w:r>
        <w:t>Zdrojový kód nebo jiná ukázka strojového výpisu</w:t>
      </w:r>
    </w:p>
    <w:p w14:paraId="29EE4CE6" w14:textId="77777777" w:rsidR="008868F3" w:rsidRDefault="008868F3" w:rsidP="008868F3">
      <w:pPr>
        <w:pStyle w:val="Pkladkdu"/>
      </w:pPr>
      <w:r>
        <w:t>Děleno i na více kapitol…</w:t>
      </w:r>
    </w:p>
    <w:p w14:paraId="3608E2AE" w14:textId="77777777" w:rsidR="008868F3" w:rsidRDefault="008868F3" w:rsidP="00E60C8B">
      <w:pPr>
        <w:pStyle w:val="Sta"/>
      </w:pPr>
      <w:r>
        <w:t>Text</w:t>
      </w:r>
    </w:p>
    <w:p w14:paraId="0DECFFDC" w14:textId="77777777" w:rsidR="006B0A99" w:rsidRDefault="006B0A99" w:rsidP="006B0A99">
      <w:pPr>
        <w:pStyle w:val="Sta"/>
        <w:numPr>
          <w:ilvl w:val="0"/>
          <w:numId w:val="19"/>
        </w:numPr>
      </w:pPr>
      <w:r>
        <w:t>klasický seznam</w:t>
      </w:r>
    </w:p>
    <w:p w14:paraId="58205BCF" w14:textId="77777777" w:rsidR="006B0A99" w:rsidRDefault="006B0A99" w:rsidP="006B0A99">
      <w:pPr>
        <w:pStyle w:val="Sta"/>
        <w:numPr>
          <w:ilvl w:val="1"/>
          <w:numId w:val="19"/>
        </w:numPr>
      </w:pPr>
      <w:r>
        <w:t>víceúrovňový</w:t>
      </w:r>
    </w:p>
    <w:p w14:paraId="6C6EF993" w14:textId="77777777" w:rsidR="001A43DE" w:rsidRDefault="001A43DE" w:rsidP="001A43DE">
      <w:pPr>
        <w:pStyle w:val="Neslovankapitola"/>
      </w:pPr>
      <w:bookmarkStart w:id="18" w:name="_Toc286557235"/>
      <w:bookmarkStart w:id="19" w:name="_Toc286561888"/>
      <w:bookmarkStart w:id="20" w:name="_Toc459976523"/>
      <w:bookmarkStart w:id="21" w:name="_Toc64371555"/>
      <w:r>
        <w:lastRenderedPageBreak/>
        <w:t>Závěr</w:t>
      </w:r>
      <w:bookmarkEnd w:id="18"/>
      <w:bookmarkEnd w:id="19"/>
      <w:bookmarkEnd w:id="20"/>
      <w:bookmarkEnd w:id="21"/>
    </w:p>
    <w:p w14:paraId="78697363" w14:textId="77777777" w:rsidR="001A43DE" w:rsidRPr="001D7BF6" w:rsidRDefault="00E33E77" w:rsidP="00E60C8B">
      <w:pPr>
        <w:pStyle w:val="Sta"/>
      </w:pPr>
      <w:r w:rsidRPr="001D7BF6">
        <w:t>Tak jsem to dokázal!</w:t>
      </w:r>
      <w:r w:rsidR="001D7BF6" w:rsidRPr="001D7BF6">
        <w:t xml:space="preserve"> A teď ještě, co jsem mohl udělat jinak a jak by se dalo v práci pokračovat.</w:t>
      </w:r>
    </w:p>
    <w:p w14:paraId="007C87E4" w14:textId="77777777" w:rsidR="001D7BF6" w:rsidRDefault="001D7BF6" w:rsidP="001D7BF6">
      <w:pPr>
        <w:pStyle w:val="Neslovankapitola"/>
      </w:pPr>
      <w:bookmarkStart w:id="22" w:name="_Toc459976524"/>
      <w:bookmarkStart w:id="23" w:name="_Toc64371556"/>
      <w:r>
        <w:lastRenderedPageBreak/>
        <w:t>Seznam obrázků</w:t>
      </w:r>
      <w:bookmarkEnd w:id="22"/>
      <w:bookmarkEnd w:id="23"/>
    </w:p>
    <w:p w14:paraId="4475F119" w14:textId="77777777" w:rsidR="001D7BF6" w:rsidRPr="001D7BF6" w:rsidRDefault="00D75F72" w:rsidP="001D7BF6">
      <w:pPr>
        <w:pStyle w:val="Sta"/>
      </w:pPr>
      <w:fldSimple w:instr=" TOC \h \z \c &quot;Obrázek&quot; ">
        <w:r w:rsidR="001D7BF6">
          <w:rPr>
            <w:b/>
            <w:bCs/>
            <w:noProof/>
          </w:rPr>
          <w:t>Nenalezena položka seznamu obrázků.</w:t>
        </w:r>
      </w:fldSimple>
    </w:p>
    <w:p w14:paraId="75AB9DC7" w14:textId="77777777" w:rsidR="005A614B" w:rsidRDefault="001D7BF6" w:rsidP="005A614B">
      <w:pPr>
        <w:pStyle w:val="Neslovankapitola"/>
      </w:pPr>
      <w:bookmarkStart w:id="24" w:name="_Toc459976525"/>
      <w:bookmarkStart w:id="25" w:name="_Toc64371557"/>
      <w:r>
        <w:lastRenderedPageBreak/>
        <w:t>Použitá literatura</w:t>
      </w:r>
      <w:bookmarkEnd w:id="24"/>
      <w:bookmarkEnd w:id="25"/>
    </w:p>
    <w:p w14:paraId="0BD267B9" w14:textId="77777777" w:rsidR="004A26E3" w:rsidRDefault="004A26E3" w:rsidP="004A26E3">
      <w:pPr>
        <w:pStyle w:val="Sta"/>
      </w:pPr>
    </w:p>
    <w:p w14:paraId="2CA473A9" w14:textId="33F3E521" w:rsidR="004A26E3" w:rsidRDefault="004A26E3" w:rsidP="004A26E3">
      <w:pPr>
        <w:pStyle w:val="Zdroj"/>
        <w:rPr>
          <w:noProof/>
          <w:szCs w:val="24"/>
        </w:rPr>
      </w:pPr>
      <w:r>
        <w:fldChar w:fldCharType="begin"/>
      </w:r>
      <w:r>
        <w:instrText xml:space="preserve"> BIBLIOGRAPHY  \l 1029 </w:instrText>
      </w:r>
      <w:r>
        <w:fldChar w:fldCharType="separate"/>
      </w:r>
      <w:r>
        <w:rPr>
          <w:b/>
          <w:bCs/>
          <w:noProof/>
        </w:rPr>
        <w:t>Microsoft.</w:t>
      </w:r>
      <w:r>
        <w:rPr>
          <w:noProof/>
        </w:rPr>
        <w:t xml:space="preserve"> Dokumentace k ASP.NET Core. </w:t>
      </w:r>
      <w:r>
        <w:rPr>
          <w:i/>
          <w:iCs/>
          <w:noProof/>
        </w:rPr>
        <w:t xml:space="preserve">Microsoft Docs. </w:t>
      </w:r>
      <w:r>
        <w:rPr>
          <w:noProof/>
        </w:rPr>
        <w:t>[Online] Microsoft. [Citace: 15. 02 2021.] https://docs.microsoft.com/cs-cz/aspnet/core/?view=aspnetcore-5.0.</w:t>
      </w:r>
    </w:p>
    <w:p w14:paraId="3BF5F3DC" w14:textId="3BB43A33" w:rsidR="004A26E3" w:rsidRDefault="004A26E3" w:rsidP="004A26E3">
      <w:pPr>
        <w:pStyle w:val="Zdroj"/>
        <w:rPr>
          <w:noProof/>
        </w:rPr>
      </w:pPr>
      <w:r>
        <w:rPr>
          <w:b/>
          <w:bCs/>
          <w:noProof/>
        </w:rPr>
        <w:t>Microsoft.</w:t>
      </w:r>
      <w:r>
        <w:rPr>
          <w:noProof/>
        </w:rPr>
        <w:t xml:space="preserve"> Dokumentace k EF Core. </w:t>
      </w:r>
      <w:r>
        <w:rPr>
          <w:i/>
          <w:iCs/>
          <w:noProof/>
        </w:rPr>
        <w:t xml:space="preserve">Microsoft Docs. </w:t>
      </w:r>
      <w:r>
        <w:rPr>
          <w:noProof/>
        </w:rPr>
        <w:t>[Online] Microsoft. [Citace: 16. 02 2021.] https://docs.microsoft.com/cs-cz/ef/core/.</w:t>
      </w:r>
    </w:p>
    <w:p w14:paraId="6599141D" w14:textId="742E388C" w:rsidR="004A26E3" w:rsidRDefault="004A26E3" w:rsidP="004A26E3">
      <w:pPr>
        <w:pStyle w:val="Zdroj"/>
        <w:rPr>
          <w:noProof/>
        </w:rPr>
      </w:pPr>
      <w:r>
        <w:rPr>
          <w:b/>
          <w:bCs/>
          <w:noProof/>
        </w:rPr>
        <w:t>Facebook.</w:t>
      </w:r>
      <w:r>
        <w:rPr>
          <w:noProof/>
        </w:rPr>
        <w:t xml:space="preserve"> Getting started. </w:t>
      </w:r>
      <w:r>
        <w:rPr>
          <w:i/>
          <w:iCs/>
          <w:noProof/>
        </w:rPr>
        <w:t xml:space="preserve">React Docs. </w:t>
      </w:r>
      <w:r>
        <w:rPr>
          <w:noProof/>
        </w:rPr>
        <w:t>[Online] Facebook Inc. [Citace: 16. 02 2021.] https://reactjs.org/docs/getting-started.html.</w:t>
      </w:r>
    </w:p>
    <w:p w14:paraId="75922B49" w14:textId="3CA58A88" w:rsidR="004A26E3" w:rsidRPr="004A26E3" w:rsidRDefault="004A26E3" w:rsidP="004A26E3">
      <w:pPr>
        <w:pStyle w:val="Zdroj"/>
        <w:sectPr w:rsidR="004A26E3" w:rsidRPr="004A26E3" w:rsidSect="00E33E77">
          <w:headerReference w:type="even" r:id="rId12"/>
          <w:footerReference w:type="default" r:id="rId13"/>
          <w:pgSz w:w="11907" w:h="16840" w:code="9"/>
          <w:pgMar w:top="899" w:right="1418" w:bottom="1078" w:left="1418" w:header="709" w:footer="709" w:gutter="0"/>
          <w:pgNumType w:start="1"/>
          <w:cols w:space="708"/>
          <w:docGrid w:linePitch="360"/>
        </w:sectPr>
      </w:pPr>
      <w:r>
        <w:fldChar w:fldCharType="end"/>
      </w:r>
    </w:p>
    <w:p w14:paraId="039398CB" w14:textId="141F73CF" w:rsidR="00A30F80" w:rsidRDefault="001D7BF6" w:rsidP="00A30F80">
      <w:pPr>
        <w:pStyle w:val="Ploha"/>
      </w:pPr>
      <w:bookmarkStart w:id="26" w:name="_Toc459976526"/>
      <w:bookmarkStart w:id="27" w:name="_Toc64371558"/>
      <w:r>
        <w:lastRenderedPageBreak/>
        <w:t>Seznam přiložených souborů</w:t>
      </w:r>
      <w:bookmarkEnd w:id="26"/>
      <w:bookmarkEnd w:id="27"/>
    </w:p>
    <w:p w14:paraId="15AA7C28" w14:textId="559670BF" w:rsidR="00F107AF" w:rsidRDefault="00F107AF" w:rsidP="00F107AF">
      <w:pPr>
        <w:pStyle w:val="Sta"/>
        <w:numPr>
          <w:ilvl w:val="0"/>
          <w:numId w:val="26"/>
        </w:numPr>
      </w:pPr>
      <w:r>
        <w:t>Složka s řešením Visual Studio (MP2021_LKLB)</w:t>
      </w:r>
    </w:p>
    <w:p w14:paraId="07703358" w14:textId="54A33AC9" w:rsidR="00F107AF" w:rsidRDefault="001F7AD2" w:rsidP="00F107AF">
      <w:pPr>
        <w:pStyle w:val="Sta"/>
        <w:numPr>
          <w:ilvl w:val="0"/>
          <w:numId w:val="26"/>
        </w:numPr>
      </w:pPr>
      <w:r>
        <w:t>Dokumentace, DB/DB</w:t>
      </w:r>
      <w:r w:rsidR="00F107AF">
        <w:t xml:space="preserve"> diagram (návrh databáze)</w:t>
      </w:r>
    </w:p>
    <w:p w14:paraId="62484359" w14:textId="7AE60F8C" w:rsidR="00F107AF" w:rsidRDefault="00F107AF" w:rsidP="00F107AF">
      <w:pPr>
        <w:pStyle w:val="Sta"/>
        <w:numPr>
          <w:ilvl w:val="0"/>
          <w:numId w:val="26"/>
        </w:numPr>
      </w:pPr>
      <w:r>
        <w:t>Písemná práce MP</w:t>
      </w:r>
    </w:p>
    <w:p w14:paraId="66EF78D9" w14:textId="16D6D38A" w:rsidR="00F107AF" w:rsidRDefault="00F107AF" w:rsidP="00F107AF">
      <w:pPr>
        <w:pStyle w:val="Sta"/>
        <w:numPr>
          <w:ilvl w:val="1"/>
          <w:numId w:val="26"/>
        </w:numPr>
      </w:pPr>
      <w:r>
        <w:t>MP2021-Kulhavý-Tomáš-P4-Databaze-letu-pro-aeroklub-liberec.docx</w:t>
      </w:r>
    </w:p>
    <w:p w14:paraId="63983240" w14:textId="2D88DED1" w:rsidR="00F107AF" w:rsidRDefault="00F107AF" w:rsidP="00F107AF">
      <w:pPr>
        <w:pStyle w:val="Sta"/>
        <w:numPr>
          <w:ilvl w:val="1"/>
          <w:numId w:val="26"/>
        </w:numPr>
      </w:pPr>
      <w:r>
        <w:t>MP2021-Kulhavý-Tomáš-P4-Databaze-letu-pro-aeroklub-liberec.pdf</w:t>
      </w:r>
    </w:p>
    <w:p w14:paraId="22A4EC09" w14:textId="1A4AD981" w:rsidR="00F107AF" w:rsidRDefault="00F107AF" w:rsidP="00F107AF">
      <w:pPr>
        <w:pStyle w:val="Sta"/>
        <w:numPr>
          <w:ilvl w:val="0"/>
          <w:numId w:val="26"/>
        </w:numPr>
      </w:pPr>
      <w:r>
        <w:t>Písemná práce SOČ</w:t>
      </w:r>
    </w:p>
    <w:p w14:paraId="05817492" w14:textId="77777777" w:rsidR="00F107AF" w:rsidRDefault="00F107AF" w:rsidP="00F107AF">
      <w:pPr>
        <w:pStyle w:val="Sta"/>
        <w:numPr>
          <w:ilvl w:val="1"/>
          <w:numId w:val="26"/>
        </w:numPr>
      </w:pPr>
      <w:r>
        <w:t>MP2021-Kulhavý-Tomáš-P4-Databaze-letu-pro-aeroklub-liberec.docx</w:t>
      </w:r>
    </w:p>
    <w:p w14:paraId="5261C028" w14:textId="77777777" w:rsidR="00F107AF" w:rsidRDefault="00F107AF" w:rsidP="00F107AF">
      <w:pPr>
        <w:pStyle w:val="Sta"/>
        <w:numPr>
          <w:ilvl w:val="1"/>
          <w:numId w:val="26"/>
        </w:numPr>
      </w:pPr>
      <w:r>
        <w:t>MP2021-Kulhavý-Tomáš-P4-Databaze-letu-pro-aeroklub-liberec.pdf</w:t>
      </w:r>
    </w:p>
    <w:p w14:paraId="4486FA43" w14:textId="77777777" w:rsidR="00F107AF" w:rsidRPr="00F107AF" w:rsidRDefault="00F107AF" w:rsidP="00F107AF">
      <w:pPr>
        <w:pStyle w:val="Sta"/>
        <w:ind w:left="1440"/>
      </w:pPr>
    </w:p>
    <w:p w14:paraId="0D1B06E7" w14:textId="77777777" w:rsidR="008A58B3" w:rsidRPr="00A30F80" w:rsidRDefault="008A58B3" w:rsidP="008A58B3">
      <w:pPr>
        <w:pStyle w:val="Ploha"/>
      </w:pPr>
      <w:bookmarkStart w:id="28" w:name="_Toc459976527"/>
      <w:bookmarkStart w:id="29" w:name="_Toc64371559"/>
      <w:r>
        <w:lastRenderedPageBreak/>
        <w:t>Další příloha</w:t>
      </w:r>
      <w:bookmarkEnd w:id="28"/>
      <w:bookmarkEnd w:id="29"/>
    </w:p>
    <w:sectPr w:rsidR="008A58B3" w:rsidRPr="00A30F80" w:rsidSect="00E33E77">
      <w:footerReference w:type="default" r:id="rId14"/>
      <w:pgSz w:w="11907" w:h="16840" w:code="9"/>
      <w:pgMar w:top="899" w:right="1418" w:bottom="107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FD6ADB" w14:textId="77777777" w:rsidR="006079D1" w:rsidRDefault="006079D1">
      <w:r>
        <w:separator/>
      </w:r>
    </w:p>
  </w:endnote>
  <w:endnote w:type="continuationSeparator" w:id="0">
    <w:p w14:paraId="67F98EA0" w14:textId="77777777" w:rsidR="006079D1" w:rsidRDefault="006079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607FC6" w14:textId="77777777" w:rsidR="005561FB" w:rsidRDefault="005561FB">
    <w:pPr>
      <w:pStyle w:val="Zpat"/>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15FD12" w14:textId="77777777" w:rsidR="007A1263" w:rsidRDefault="005561FB" w:rsidP="003E5E15">
    <w:pPr>
      <w:pStyle w:val="Zpat"/>
      <w:jc w:val="right"/>
    </w:pPr>
    <w:r>
      <w:fldChar w:fldCharType="begin"/>
    </w:r>
    <w:r>
      <w:instrText xml:space="preserve"> PAGE   \* MERGEFORMAT </w:instrText>
    </w:r>
    <w:r>
      <w:fldChar w:fldCharType="separate"/>
    </w:r>
    <w:r w:rsidR="0048328A">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9ED28B" w14:textId="77777777" w:rsidR="00EC3F4F" w:rsidRDefault="00EC3F4F" w:rsidP="003E5E15">
    <w:pPr>
      <w:pStyle w:val="Zpat"/>
      <w:jc w:val="right"/>
    </w:pPr>
    <w:r>
      <w:fldChar w:fldCharType="begin"/>
    </w:r>
    <w:r>
      <w:instrText xml:space="preserve"> PAGE  \* ROMAN  \* MERGEFORMAT </w:instrText>
    </w:r>
    <w:r>
      <w:fldChar w:fldCharType="separate"/>
    </w:r>
    <w:r w:rsidR="0048328A">
      <w:rPr>
        <w:noProof/>
      </w:rPr>
      <w:t>II</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336583" w14:textId="77777777" w:rsidR="006079D1" w:rsidRDefault="006079D1">
      <w:r>
        <w:separator/>
      </w:r>
    </w:p>
  </w:footnote>
  <w:footnote w:type="continuationSeparator" w:id="0">
    <w:p w14:paraId="22D60629" w14:textId="77777777" w:rsidR="006079D1" w:rsidRDefault="006079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82D53" w14:textId="7D9C2A3B" w:rsidR="005561FB" w:rsidRDefault="003708F9" w:rsidP="00C55DCF">
    <w:pPr>
      <w:pStyle w:val="Zhlav"/>
      <w:jc w:val="both"/>
    </w:pPr>
    <w:r>
      <w:tab/>
    </w:r>
    <w:r>
      <w:tab/>
      <w:t>Databáze letů pro Aeroklub Liberec</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91266" w14:textId="77777777" w:rsidR="00965687" w:rsidRDefault="0096568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4C4A7A"/>
    <w:multiLevelType w:val="hybridMultilevel"/>
    <w:tmpl w:val="F5F8C530"/>
    <w:lvl w:ilvl="0" w:tplc="C62C3FB2">
      <w:start w:val="1"/>
      <w:numFmt w:val="upperLetter"/>
      <w:pStyle w:val="Ploha"/>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7643518"/>
    <w:multiLevelType w:val="multilevel"/>
    <w:tmpl w:val="C958B55C"/>
    <w:styleLink w:val="seznam-odrky"/>
    <w:lvl w:ilvl="0">
      <w:start w:val="1"/>
      <w:numFmt w:val="bullet"/>
      <w:lvlText w:val="–"/>
      <w:lvlJc w:val="left"/>
      <w:pPr>
        <w:ind w:left="851" w:hanging="567"/>
      </w:pPr>
      <w:rPr>
        <w:rFonts w:ascii="Cambria" w:hAnsi="Cambria" w:hint="default"/>
        <w:sz w:val="24"/>
      </w:rPr>
    </w:lvl>
    <w:lvl w:ilvl="1">
      <w:start w:val="1"/>
      <w:numFmt w:val="bullet"/>
      <w:lvlText w:val="–"/>
      <w:lvlJc w:val="left"/>
      <w:pPr>
        <w:ind w:left="1418" w:hanging="567"/>
      </w:pPr>
      <w:rPr>
        <w:rFonts w:ascii="Cambria" w:hAnsi="Cambria" w:hint="default"/>
      </w:rPr>
    </w:lvl>
    <w:lvl w:ilvl="2">
      <w:start w:val="1"/>
      <w:numFmt w:val="bullet"/>
      <w:lvlText w:val="–"/>
      <w:lvlJc w:val="left"/>
      <w:pPr>
        <w:ind w:left="1985" w:hanging="567"/>
      </w:pPr>
      <w:rPr>
        <w:rFonts w:ascii="Cambria" w:hAnsi="Cambria" w:hint="default"/>
      </w:rPr>
    </w:lvl>
    <w:lvl w:ilvl="3">
      <w:start w:val="1"/>
      <w:numFmt w:val="bullet"/>
      <w:lvlText w:val="–"/>
      <w:lvlJc w:val="left"/>
      <w:pPr>
        <w:ind w:left="2552" w:hanging="567"/>
      </w:pPr>
      <w:rPr>
        <w:rFonts w:ascii="Cambria" w:hAnsi="Cambria"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AAD4445"/>
    <w:multiLevelType w:val="multilevel"/>
    <w:tmpl w:val="103045E2"/>
    <w:numStyleLink w:val="slaKapitol"/>
  </w:abstractNum>
  <w:abstractNum w:abstractNumId="3" w15:restartNumberingAfterBreak="0">
    <w:nsid w:val="0EF04CE1"/>
    <w:multiLevelType w:val="multilevel"/>
    <w:tmpl w:val="0D548B94"/>
    <w:styleLink w:val="selnseznam"/>
    <w:lvl w:ilvl="0">
      <w:start w:val="1"/>
      <w:numFmt w:val="decimal"/>
      <w:lvlText w:val="%1)"/>
      <w:lvlJc w:val="left"/>
      <w:pPr>
        <w:ind w:left="851" w:hanging="567"/>
      </w:pPr>
      <w:rPr>
        <w:rFonts w:hint="default"/>
      </w:rPr>
    </w:lvl>
    <w:lvl w:ilvl="1">
      <w:start w:val="1"/>
      <w:numFmt w:val="lowerLetter"/>
      <w:lvlText w:val="%2)"/>
      <w:lvlJc w:val="left"/>
      <w:pPr>
        <w:ind w:left="1418" w:hanging="567"/>
      </w:pPr>
      <w:rPr>
        <w:rFonts w:hint="default"/>
      </w:rPr>
    </w:lvl>
    <w:lvl w:ilvl="2">
      <w:start w:val="1"/>
      <w:numFmt w:val="lowerRoman"/>
      <w:lvlText w:val="%3)"/>
      <w:lvlJc w:val="left"/>
      <w:pPr>
        <w:tabs>
          <w:tab w:val="num" w:pos="1418"/>
        </w:tabs>
        <w:ind w:left="1985"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0A66499"/>
    <w:multiLevelType w:val="hybridMultilevel"/>
    <w:tmpl w:val="123E316C"/>
    <w:lvl w:ilvl="0" w:tplc="04050011">
      <w:start w:val="1"/>
      <w:numFmt w:val="decimal"/>
      <w:lvlText w:val="%1)"/>
      <w:lvlJc w:val="left"/>
      <w:pPr>
        <w:ind w:left="720" w:hanging="360"/>
      </w:pPr>
    </w:lvl>
    <w:lvl w:ilvl="1" w:tplc="04050019">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15081B02"/>
    <w:multiLevelType w:val="multilevel"/>
    <w:tmpl w:val="8B2C87D4"/>
    <w:styleLink w:val="seznam-abecedn"/>
    <w:lvl w:ilvl="0">
      <w:start w:val="1"/>
      <w:numFmt w:val="lowerLetter"/>
      <w:lvlText w:val="%1)"/>
      <w:lvlJc w:val="left"/>
      <w:pPr>
        <w:ind w:left="851" w:hanging="567"/>
      </w:pPr>
      <w:rPr>
        <w:rFonts w:hint="default"/>
      </w:rPr>
    </w:lvl>
    <w:lvl w:ilvl="1">
      <w:start w:val="1"/>
      <w:numFmt w:val="upperLetter"/>
      <w:lvlText w:val="%2)"/>
      <w:lvlJc w:val="left"/>
      <w:pPr>
        <w:ind w:left="1418" w:hanging="567"/>
      </w:pPr>
      <w:rPr>
        <w:rFonts w:hint="default"/>
      </w:rPr>
    </w:lvl>
    <w:lvl w:ilvl="2">
      <w:start w:val="1"/>
      <w:numFmt w:val="lowerRoman"/>
      <w:lvlText w:val="%3)"/>
      <w:lvlJc w:val="left"/>
      <w:pPr>
        <w:ind w:left="1985" w:hanging="567"/>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9161433"/>
    <w:multiLevelType w:val="multilevel"/>
    <w:tmpl w:val="C958B55C"/>
    <w:numStyleLink w:val="seznam-odrky"/>
  </w:abstractNum>
  <w:abstractNum w:abstractNumId="7" w15:restartNumberingAfterBreak="0">
    <w:nsid w:val="1B0545F9"/>
    <w:multiLevelType w:val="multilevel"/>
    <w:tmpl w:val="3FA4C320"/>
    <w:numStyleLink w:val="seznam-slovan"/>
  </w:abstractNum>
  <w:abstractNum w:abstractNumId="8" w15:restartNumberingAfterBreak="0">
    <w:nsid w:val="1B3E3E97"/>
    <w:multiLevelType w:val="multilevel"/>
    <w:tmpl w:val="3FA4C320"/>
    <w:styleLink w:val="seznam-slovan"/>
    <w:lvl w:ilvl="0">
      <w:start w:val="1"/>
      <w:numFmt w:val="decimal"/>
      <w:lvlText w:val="%1)"/>
      <w:lvlJc w:val="left"/>
      <w:pPr>
        <w:ind w:left="851" w:hanging="567"/>
      </w:pPr>
      <w:rPr>
        <w:rFonts w:ascii="Cambria" w:hAnsi="Cambria" w:hint="default"/>
        <w:color w:val="000000"/>
        <w:sz w:val="24"/>
      </w:rPr>
    </w:lvl>
    <w:lvl w:ilvl="1">
      <w:start w:val="1"/>
      <w:numFmt w:val="upperRoman"/>
      <w:lvlText w:val="%2)"/>
      <w:lvlJc w:val="left"/>
      <w:pPr>
        <w:ind w:left="1418" w:hanging="567"/>
      </w:pPr>
      <w:rPr>
        <w:rFonts w:hint="default"/>
      </w:rPr>
    </w:lvl>
    <w:lvl w:ilvl="2">
      <w:start w:val="1"/>
      <w:numFmt w:val="lowerRoman"/>
      <w:lvlText w:val="%3."/>
      <w:lvlJc w:val="right"/>
      <w:pPr>
        <w:ind w:left="1985" w:hanging="56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5F439B4"/>
    <w:multiLevelType w:val="multilevel"/>
    <w:tmpl w:val="103045E2"/>
    <w:styleLink w:val="slaKapitol"/>
    <w:lvl w:ilvl="0">
      <w:start w:val="1"/>
      <w:numFmt w:val="decimal"/>
      <w:pStyle w:val="Kapitola"/>
      <w:lvlText w:val="%1"/>
      <w:lvlJc w:val="left"/>
      <w:pPr>
        <w:tabs>
          <w:tab w:val="num" w:pos="851"/>
        </w:tabs>
        <w:ind w:left="851" w:hanging="851"/>
      </w:pPr>
      <w:rPr>
        <w:rFonts w:hint="default"/>
      </w:rPr>
    </w:lvl>
    <w:lvl w:ilvl="1">
      <w:start w:val="1"/>
      <w:numFmt w:val="decimal"/>
      <w:pStyle w:val="Podkapitola"/>
      <w:lvlText w:val="%1.%2"/>
      <w:lvlJc w:val="left"/>
      <w:pPr>
        <w:ind w:left="851" w:hanging="851"/>
      </w:pPr>
      <w:rPr>
        <w:rFonts w:hint="default"/>
      </w:rPr>
    </w:lvl>
    <w:lvl w:ilvl="2">
      <w:start w:val="1"/>
      <w:numFmt w:val="decimal"/>
      <w:pStyle w:val="Podpodkapitola"/>
      <w:lvlText w:val="%1.%2.%3"/>
      <w:lvlJc w:val="left"/>
      <w:pPr>
        <w:ind w:left="851" w:hanging="851"/>
      </w:pPr>
      <w:rPr>
        <w:rFonts w:hint="default"/>
      </w:rPr>
    </w:lvl>
    <w:lvl w:ilvl="3">
      <w:start w:val="1"/>
      <w:numFmt w:val="decimal"/>
      <w:pStyle w:val="Nadpis4"/>
      <w:lvlText w:val="%1.%2.%3.%4"/>
      <w:lvlJc w:val="left"/>
      <w:pPr>
        <w:ind w:left="851" w:hanging="851"/>
      </w:pPr>
      <w:rPr>
        <w:rFonts w:hint="default"/>
      </w:rPr>
    </w:lvl>
    <w:lvl w:ilvl="4">
      <w:start w:val="1"/>
      <w:numFmt w:val="decimal"/>
      <w:pStyle w:val="Nadpis5"/>
      <w:lvlText w:val="%1.%2.%3.%4.%5"/>
      <w:lvlJc w:val="left"/>
      <w:pPr>
        <w:ind w:left="851" w:hanging="85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24B15A9"/>
    <w:multiLevelType w:val="multilevel"/>
    <w:tmpl w:val="0D548B94"/>
    <w:numStyleLink w:val="selnseznam"/>
  </w:abstractNum>
  <w:abstractNum w:abstractNumId="11" w15:restartNumberingAfterBreak="0">
    <w:nsid w:val="336B5013"/>
    <w:multiLevelType w:val="multilevel"/>
    <w:tmpl w:val="0D548B94"/>
    <w:numStyleLink w:val="selnseznam"/>
  </w:abstractNum>
  <w:abstractNum w:abstractNumId="12" w15:restartNumberingAfterBreak="0">
    <w:nsid w:val="372549C1"/>
    <w:multiLevelType w:val="multilevel"/>
    <w:tmpl w:val="C958B55C"/>
    <w:numStyleLink w:val="seznam-odrky"/>
  </w:abstractNum>
  <w:abstractNum w:abstractNumId="13" w15:restartNumberingAfterBreak="0">
    <w:nsid w:val="37FF79DE"/>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A50408D"/>
    <w:multiLevelType w:val="hybridMultilevel"/>
    <w:tmpl w:val="9418E268"/>
    <w:lvl w:ilvl="0" w:tplc="A6DCD39C">
      <w:numFmt w:val="bullet"/>
      <w:lvlText w:val="-"/>
      <w:lvlJc w:val="left"/>
      <w:pPr>
        <w:ind w:left="1070" w:hanging="360"/>
      </w:pPr>
      <w:rPr>
        <w:rFonts w:ascii="Cambria" w:eastAsia="Times New Roman" w:hAnsi="Cambria" w:cs="Arial" w:hint="default"/>
      </w:rPr>
    </w:lvl>
    <w:lvl w:ilvl="1" w:tplc="04050003" w:tentative="1">
      <w:start w:val="1"/>
      <w:numFmt w:val="bullet"/>
      <w:lvlText w:val="o"/>
      <w:lvlJc w:val="left"/>
      <w:pPr>
        <w:ind w:left="1790" w:hanging="360"/>
      </w:pPr>
      <w:rPr>
        <w:rFonts w:ascii="Courier New" w:hAnsi="Courier New" w:cs="Courier New" w:hint="default"/>
      </w:rPr>
    </w:lvl>
    <w:lvl w:ilvl="2" w:tplc="04050005" w:tentative="1">
      <w:start w:val="1"/>
      <w:numFmt w:val="bullet"/>
      <w:lvlText w:val=""/>
      <w:lvlJc w:val="left"/>
      <w:pPr>
        <w:ind w:left="2510" w:hanging="360"/>
      </w:pPr>
      <w:rPr>
        <w:rFonts w:ascii="Wingdings" w:hAnsi="Wingdings" w:hint="default"/>
      </w:rPr>
    </w:lvl>
    <w:lvl w:ilvl="3" w:tplc="04050001" w:tentative="1">
      <w:start w:val="1"/>
      <w:numFmt w:val="bullet"/>
      <w:lvlText w:val=""/>
      <w:lvlJc w:val="left"/>
      <w:pPr>
        <w:ind w:left="3230" w:hanging="360"/>
      </w:pPr>
      <w:rPr>
        <w:rFonts w:ascii="Symbol" w:hAnsi="Symbol" w:hint="default"/>
      </w:rPr>
    </w:lvl>
    <w:lvl w:ilvl="4" w:tplc="04050003" w:tentative="1">
      <w:start w:val="1"/>
      <w:numFmt w:val="bullet"/>
      <w:lvlText w:val="o"/>
      <w:lvlJc w:val="left"/>
      <w:pPr>
        <w:ind w:left="3950" w:hanging="360"/>
      </w:pPr>
      <w:rPr>
        <w:rFonts w:ascii="Courier New" w:hAnsi="Courier New" w:cs="Courier New" w:hint="default"/>
      </w:rPr>
    </w:lvl>
    <w:lvl w:ilvl="5" w:tplc="04050005" w:tentative="1">
      <w:start w:val="1"/>
      <w:numFmt w:val="bullet"/>
      <w:lvlText w:val=""/>
      <w:lvlJc w:val="left"/>
      <w:pPr>
        <w:ind w:left="4670" w:hanging="360"/>
      </w:pPr>
      <w:rPr>
        <w:rFonts w:ascii="Wingdings" w:hAnsi="Wingdings" w:hint="default"/>
      </w:rPr>
    </w:lvl>
    <w:lvl w:ilvl="6" w:tplc="04050001" w:tentative="1">
      <w:start w:val="1"/>
      <w:numFmt w:val="bullet"/>
      <w:lvlText w:val=""/>
      <w:lvlJc w:val="left"/>
      <w:pPr>
        <w:ind w:left="5390" w:hanging="360"/>
      </w:pPr>
      <w:rPr>
        <w:rFonts w:ascii="Symbol" w:hAnsi="Symbol" w:hint="default"/>
      </w:rPr>
    </w:lvl>
    <w:lvl w:ilvl="7" w:tplc="04050003" w:tentative="1">
      <w:start w:val="1"/>
      <w:numFmt w:val="bullet"/>
      <w:lvlText w:val="o"/>
      <w:lvlJc w:val="left"/>
      <w:pPr>
        <w:ind w:left="6110" w:hanging="360"/>
      </w:pPr>
      <w:rPr>
        <w:rFonts w:ascii="Courier New" w:hAnsi="Courier New" w:cs="Courier New" w:hint="default"/>
      </w:rPr>
    </w:lvl>
    <w:lvl w:ilvl="8" w:tplc="04050005" w:tentative="1">
      <w:start w:val="1"/>
      <w:numFmt w:val="bullet"/>
      <w:lvlText w:val=""/>
      <w:lvlJc w:val="left"/>
      <w:pPr>
        <w:ind w:left="6830" w:hanging="360"/>
      </w:pPr>
      <w:rPr>
        <w:rFonts w:ascii="Wingdings" w:hAnsi="Wingdings" w:hint="default"/>
      </w:rPr>
    </w:lvl>
  </w:abstractNum>
  <w:abstractNum w:abstractNumId="15" w15:restartNumberingAfterBreak="0">
    <w:nsid w:val="3E5F0EB8"/>
    <w:multiLevelType w:val="hybridMultilevel"/>
    <w:tmpl w:val="BDF849F0"/>
    <w:lvl w:ilvl="0" w:tplc="0F546E9A">
      <w:start w:val="1"/>
      <w:numFmt w:val="decimal"/>
      <w:pStyle w:val="Zdroj"/>
      <w:lvlText w:val="[%1]"/>
      <w:lvlJc w:val="left"/>
      <w:pPr>
        <w:ind w:left="1287" w:hanging="360"/>
      </w:pPr>
      <w:rPr>
        <w:rFonts w:hint="default"/>
      </w:rPr>
    </w:lvl>
    <w:lvl w:ilvl="1" w:tplc="04050019" w:tentative="1">
      <w:start w:val="1"/>
      <w:numFmt w:val="lowerLetter"/>
      <w:lvlText w:val="%2."/>
      <w:lvlJc w:val="left"/>
      <w:pPr>
        <w:ind w:left="2007" w:hanging="360"/>
      </w:pPr>
    </w:lvl>
    <w:lvl w:ilvl="2" w:tplc="0405001B" w:tentative="1">
      <w:start w:val="1"/>
      <w:numFmt w:val="lowerRoman"/>
      <w:lvlText w:val="%3."/>
      <w:lvlJc w:val="right"/>
      <w:pPr>
        <w:ind w:left="2727" w:hanging="180"/>
      </w:pPr>
    </w:lvl>
    <w:lvl w:ilvl="3" w:tplc="0405000F" w:tentative="1">
      <w:start w:val="1"/>
      <w:numFmt w:val="decimal"/>
      <w:lvlText w:val="%4."/>
      <w:lvlJc w:val="left"/>
      <w:pPr>
        <w:ind w:left="3447" w:hanging="360"/>
      </w:pPr>
    </w:lvl>
    <w:lvl w:ilvl="4" w:tplc="04050019" w:tentative="1">
      <w:start w:val="1"/>
      <w:numFmt w:val="lowerLetter"/>
      <w:lvlText w:val="%5."/>
      <w:lvlJc w:val="left"/>
      <w:pPr>
        <w:ind w:left="4167" w:hanging="360"/>
      </w:pPr>
    </w:lvl>
    <w:lvl w:ilvl="5" w:tplc="0405001B" w:tentative="1">
      <w:start w:val="1"/>
      <w:numFmt w:val="lowerRoman"/>
      <w:lvlText w:val="%6."/>
      <w:lvlJc w:val="right"/>
      <w:pPr>
        <w:ind w:left="4887" w:hanging="180"/>
      </w:pPr>
    </w:lvl>
    <w:lvl w:ilvl="6" w:tplc="0405000F" w:tentative="1">
      <w:start w:val="1"/>
      <w:numFmt w:val="decimal"/>
      <w:lvlText w:val="%7."/>
      <w:lvlJc w:val="left"/>
      <w:pPr>
        <w:ind w:left="5607" w:hanging="360"/>
      </w:pPr>
    </w:lvl>
    <w:lvl w:ilvl="7" w:tplc="04050019" w:tentative="1">
      <w:start w:val="1"/>
      <w:numFmt w:val="lowerLetter"/>
      <w:lvlText w:val="%8."/>
      <w:lvlJc w:val="left"/>
      <w:pPr>
        <w:ind w:left="6327" w:hanging="360"/>
      </w:pPr>
    </w:lvl>
    <w:lvl w:ilvl="8" w:tplc="0405001B" w:tentative="1">
      <w:start w:val="1"/>
      <w:numFmt w:val="lowerRoman"/>
      <w:lvlText w:val="%9."/>
      <w:lvlJc w:val="right"/>
      <w:pPr>
        <w:ind w:left="7047" w:hanging="180"/>
      </w:pPr>
    </w:lvl>
  </w:abstractNum>
  <w:abstractNum w:abstractNumId="16" w15:restartNumberingAfterBreak="0">
    <w:nsid w:val="43C52B8E"/>
    <w:multiLevelType w:val="multilevel"/>
    <w:tmpl w:val="8B2C87D4"/>
    <w:numStyleLink w:val="seznam-abecedn"/>
  </w:abstractNum>
  <w:abstractNum w:abstractNumId="17" w15:restartNumberingAfterBreak="0">
    <w:nsid w:val="44E42921"/>
    <w:multiLevelType w:val="hybridMultilevel"/>
    <w:tmpl w:val="76BA4AC0"/>
    <w:lvl w:ilvl="0" w:tplc="351822D4">
      <w:numFmt w:val="bullet"/>
      <w:lvlText w:val="-"/>
      <w:lvlJc w:val="left"/>
      <w:pPr>
        <w:ind w:left="1070" w:hanging="360"/>
      </w:pPr>
      <w:rPr>
        <w:rFonts w:ascii="Cambria" w:eastAsia="Times New Roman" w:hAnsi="Cambria" w:cs="Arial" w:hint="default"/>
      </w:rPr>
    </w:lvl>
    <w:lvl w:ilvl="1" w:tplc="04050003" w:tentative="1">
      <w:start w:val="1"/>
      <w:numFmt w:val="bullet"/>
      <w:lvlText w:val="o"/>
      <w:lvlJc w:val="left"/>
      <w:pPr>
        <w:ind w:left="1790" w:hanging="360"/>
      </w:pPr>
      <w:rPr>
        <w:rFonts w:ascii="Courier New" w:hAnsi="Courier New" w:cs="Courier New" w:hint="default"/>
      </w:rPr>
    </w:lvl>
    <w:lvl w:ilvl="2" w:tplc="04050005" w:tentative="1">
      <w:start w:val="1"/>
      <w:numFmt w:val="bullet"/>
      <w:lvlText w:val=""/>
      <w:lvlJc w:val="left"/>
      <w:pPr>
        <w:ind w:left="2510" w:hanging="360"/>
      </w:pPr>
      <w:rPr>
        <w:rFonts w:ascii="Wingdings" w:hAnsi="Wingdings" w:hint="default"/>
      </w:rPr>
    </w:lvl>
    <w:lvl w:ilvl="3" w:tplc="04050001" w:tentative="1">
      <w:start w:val="1"/>
      <w:numFmt w:val="bullet"/>
      <w:lvlText w:val=""/>
      <w:lvlJc w:val="left"/>
      <w:pPr>
        <w:ind w:left="3230" w:hanging="360"/>
      </w:pPr>
      <w:rPr>
        <w:rFonts w:ascii="Symbol" w:hAnsi="Symbol" w:hint="default"/>
      </w:rPr>
    </w:lvl>
    <w:lvl w:ilvl="4" w:tplc="04050003" w:tentative="1">
      <w:start w:val="1"/>
      <w:numFmt w:val="bullet"/>
      <w:lvlText w:val="o"/>
      <w:lvlJc w:val="left"/>
      <w:pPr>
        <w:ind w:left="3950" w:hanging="360"/>
      </w:pPr>
      <w:rPr>
        <w:rFonts w:ascii="Courier New" w:hAnsi="Courier New" w:cs="Courier New" w:hint="default"/>
      </w:rPr>
    </w:lvl>
    <w:lvl w:ilvl="5" w:tplc="04050005" w:tentative="1">
      <w:start w:val="1"/>
      <w:numFmt w:val="bullet"/>
      <w:lvlText w:val=""/>
      <w:lvlJc w:val="left"/>
      <w:pPr>
        <w:ind w:left="4670" w:hanging="360"/>
      </w:pPr>
      <w:rPr>
        <w:rFonts w:ascii="Wingdings" w:hAnsi="Wingdings" w:hint="default"/>
      </w:rPr>
    </w:lvl>
    <w:lvl w:ilvl="6" w:tplc="04050001" w:tentative="1">
      <w:start w:val="1"/>
      <w:numFmt w:val="bullet"/>
      <w:lvlText w:val=""/>
      <w:lvlJc w:val="left"/>
      <w:pPr>
        <w:ind w:left="5390" w:hanging="360"/>
      </w:pPr>
      <w:rPr>
        <w:rFonts w:ascii="Symbol" w:hAnsi="Symbol" w:hint="default"/>
      </w:rPr>
    </w:lvl>
    <w:lvl w:ilvl="7" w:tplc="04050003" w:tentative="1">
      <w:start w:val="1"/>
      <w:numFmt w:val="bullet"/>
      <w:lvlText w:val="o"/>
      <w:lvlJc w:val="left"/>
      <w:pPr>
        <w:ind w:left="6110" w:hanging="360"/>
      </w:pPr>
      <w:rPr>
        <w:rFonts w:ascii="Courier New" w:hAnsi="Courier New" w:cs="Courier New" w:hint="default"/>
      </w:rPr>
    </w:lvl>
    <w:lvl w:ilvl="8" w:tplc="04050005" w:tentative="1">
      <w:start w:val="1"/>
      <w:numFmt w:val="bullet"/>
      <w:lvlText w:val=""/>
      <w:lvlJc w:val="left"/>
      <w:pPr>
        <w:ind w:left="6830" w:hanging="360"/>
      </w:pPr>
      <w:rPr>
        <w:rFonts w:ascii="Wingdings" w:hAnsi="Wingdings" w:hint="default"/>
      </w:rPr>
    </w:lvl>
  </w:abstractNum>
  <w:abstractNum w:abstractNumId="18" w15:restartNumberingAfterBreak="0">
    <w:nsid w:val="45273C7F"/>
    <w:multiLevelType w:val="multilevel"/>
    <w:tmpl w:val="56A8012E"/>
    <w:lvl w:ilvl="0">
      <w:start w:val="1"/>
      <w:numFmt w:val="bullet"/>
      <w:lvlText w:val="o"/>
      <w:lvlJc w:val="left"/>
      <w:pPr>
        <w:ind w:left="720" w:hanging="360"/>
      </w:pPr>
      <w:rPr>
        <w:rFonts w:ascii="Courier New" w:hAnsi="Courier New" w:cs="Courier New"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6B50D48"/>
    <w:multiLevelType w:val="multilevel"/>
    <w:tmpl w:val="103045E2"/>
    <w:numStyleLink w:val="slaKapitol"/>
  </w:abstractNum>
  <w:abstractNum w:abstractNumId="20" w15:restartNumberingAfterBreak="0">
    <w:nsid w:val="6756147F"/>
    <w:multiLevelType w:val="multilevel"/>
    <w:tmpl w:val="3FA4C320"/>
    <w:numStyleLink w:val="seznam-slovan"/>
  </w:abstractNum>
  <w:abstractNum w:abstractNumId="21" w15:restartNumberingAfterBreak="0">
    <w:nsid w:val="6CAD70F3"/>
    <w:multiLevelType w:val="multilevel"/>
    <w:tmpl w:val="4B045870"/>
    <w:lvl w:ilvl="0">
      <w:start w:val="1"/>
      <w:numFmt w:val="decimal"/>
      <w:lvlText w:val="%1"/>
      <w:lvlJc w:val="left"/>
      <w:pPr>
        <w:tabs>
          <w:tab w:val="num" w:pos="851"/>
        </w:tabs>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15:restartNumberingAfterBreak="0">
    <w:nsid w:val="78C9044C"/>
    <w:multiLevelType w:val="multilevel"/>
    <w:tmpl w:val="8A58E52E"/>
    <w:lvl w:ilvl="0">
      <w:start w:val="1"/>
      <w:numFmt w:val="decimal"/>
      <w:pStyle w:val="Nadpis1"/>
      <w:lvlText w:val="%1"/>
      <w:lvlJc w:val="left"/>
      <w:pPr>
        <w:tabs>
          <w:tab w:val="num" w:pos="432"/>
        </w:tabs>
        <w:ind w:left="432" w:hanging="432"/>
      </w:pPr>
    </w:lvl>
    <w:lvl w:ilvl="1">
      <w:start w:val="1"/>
      <w:numFmt w:val="decimal"/>
      <w:pStyle w:val="Nadpis2"/>
      <w:lvlText w:val="%1.%2"/>
      <w:lvlJc w:val="left"/>
      <w:pPr>
        <w:tabs>
          <w:tab w:val="num" w:pos="576"/>
        </w:tabs>
        <w:ind w:left="576" w:hanging="576"/>
      </w:pPr>
    </w:lvl>
    <w:lvl w:ilvl="2">
      <w:start w:val="1"/>
      <w:numFmt w:val="decimal"/>
      <w:pStyle w:val="Nadpis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Nadpis6"/>
      <w:lvlText w:val="%1.%2.%3.%4.%5.%6"/>
      <w:lvlJc w:val="left"/>
      <w:pPr>
        <w:tabs>
          <w:tab w:val="num" w:pos="1152"/>
        </w:tabs>
        <w:ind w:left="1152" w:hanging="1152"/>
      </w:pPr>
    </w:lvl>
    <w:lvl w:ilvl="6">
      <w:start w:val="1"/>
      <w:numFmt w:val="decimal"/>
      <w:pStyle w:val="Nadpis7"/>
      <w:lvlText w:val="%1.%2.%3.%4.%5.%6.%7"/>
      <w:lvlJc w:val="left"/>
      <w:pPr>
        <w:tabs>
          <w:tab w:val="num" w:pos="1296"/>
        </w:tabs>
        <w:ind w:left="1296" w:hanging="1296"/>
      </w:pPr>
    </w:lvl>
    <w:lvl w:ilvl="7">
      <w:start w:val="1"/>
      <w:numFmt w:val="decimal"/>
      <w:pStyle w:val="Nadpis8"/>
      <w:lvlText w:val="%1.%2.%3.%4.%5.%6.%7.%8"/>
      <w:lvlJc w:val="left"/>
      <w:pPr>
        <w:tabs>
          <w:tab w:val="num" w:pos="1440"/>
        </w:tabs>
        <w:ind w:left="1440" w:hanging="1440"/>
      </w:pPr>
    </w:lvl>
    <w:lvl w:ilvl="8">
      <w:start w:val="1"/>
      <w:numFmt w:val="decimal"/>
      <w:pStyle w:val="Nadpis9"/>
      <w:lvlText w:val="%1.%2.%3.%4.%5.%6.%7.%8.%9"/>
      <w:lvlJc w:val="left"/>
      <w:pPr>
        <w:tabs>
          <w:tab w:val="num" w:pos="1584"/>
        </w:tabs>
        <w:ind w:left="1584" w:hanging="1584"/>
      </w:pPr>
    </w:lvl>
  </w:abstractNum>
  <w:abstractNum w:abstractNumId="23" w15:restartNumberingAfterBreak="0">
    <w:nsid w:val="78DB4BB6"/>
    <w:multiLevelType w:val="multilevel"/>
    <w:tmpl w:val="3FA4C320"/>
    <w:numStyleLink w:val="seznam-slovan"/>
  </w:abstractNum>
  <w:abstractNum w:abstractNumId="24" w15:restartNumberingAfterBreak="0">
    <w:nsid w:val="7BE56500"/>
    <w:multiLevelType w:val="multilevel"/>
    <w:tmpl w:val="3FA4C320"/>
    <w:numStyleLink w:val="seznam-slovan"/>
  </w:abstractNum>
  <w:num w:numId="1">
    <w:abstractNumId w:val="22"/>
  </w:num>
  <w:num w:numId="2">
    <w:abstractNumId w:val="5"/>
  </w:num>
  <w:num w:numId="3">
    <w:abstractNumId w:val="3"/>
  </w:num>
  <w:num w:numId="4">
    <w:abstractNumId w:val="1"/>
  </w:num>
  <w:num w:numId="5">
    <w:abstractNumId w:val="15"/>
  </w:num>
  <w:num w:numId="6">
    <w:abstractNumId w:val="0"/>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12"/>
  </w:num>
  <w:num w:numId="11">
    <w:abstractNumId w:val="16"/>
  </w:num>
  <w:num w:numId="12">
    <w:abstractNumId w:val="19"/>
  </w:num>
  <w:num w:numId="13">
    <w:abstractNumId w:val="8"/>
  </w:num>
  <w:num w:numId="14">
    <w:abstractNumId w:val="11"/>
  </w:num>
  <w:num w:numId="15">
    <w:abstractNumId w:val="20"/>
  </w:num>
  <w:num w:numId="16">
    <w:abstractNumId w:val="24"/>
  </w:num>
  <w:num w:numId="17">
    <w:abstractNumId w:val="23"/>
  </w:num>
  <w:num w:numId="18">
    <w:abstractNumId w:val="18"/>
  </w:num>
  <w:num w:numId="19">
    <w:abstractNumId w:val="10"/>
  </w:num>
  <w:num w:numId="20">
    <w:abstractNumId w:val="2"/>
  </w:num>
  <w:num w:numId="21">
    <w:abstractNumId w:val="21"/>
  </w:num>
  <w:num w:numId="22">
    <w:abstractNumId w:val="13"/>
  </w:num>
  <w:num w:numId="23">
    <w:abstractNumId w:val="14"/>
  </w:num>
  <w:num w:numId="24">
    <w:abstractNumId w:val="17"/>
  </w:num>
  <w:num w:numId="25">
    <w:abstractNumId w:val="6"/>
  </w:num>
  <w:num w:numId="26">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mirrorMargins/>
  <w:activeWritingStyle w:appName="MSWord" w:lang="en-US" w:vendorID="64" w:dllVersion="6" w:nlCheck="1" w:checkStyle="0"/>
  <w:activeWritingStyle w:appName="MSWord" w:lang="cs-CZ" w:vendorID="64" w:dllVersion="0" w:nlCheck="1" w:checkStyle="0"/>
  <w:activeWritingStyle w:appName="MSWord" w:lang="en-US" w:vendorID="64" w:dllVersion="0" w:nlCheck="1" w:checkStyle="0"/>
  <w:proofState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DCF"/>
    <w:rsid w:val="000203DC"/>
    <w:rsid w:val="00025085"/>
    <w:rsid w:val="00030236"/>
    <w:rsid w:val="0003067F"/>
    <w:rsid w:val="00036EC8"/>
    <w:rsid w:val="00046727"/>
    <w:rsid w:val="00050025"/>
    <w:rsid w:val="00054C93"/>
    <w:rsid w:val="00055221"/>
    <w:rsid w:val="00056291"/>
    <w:rsid w:val="0005661A"/>
    <w:rsid w:val="00075CBB"/>
    <w:rsid w:val="00075D20"/>
    <w:rsid w:val="00082D7E"/>
    <w:rsid w:val="00085236"/>
    <w:rsid w:val="00087938"/>
    <w:rsid w:val="00091B48"/>
    <w:rsid w:val="00093B51"/>
    <w:rsid w:val="00095D10"/>
    <w:rsid w:val="000A562D"/>
    <w:rsid w:val="000D0F81"/>
    <w:rsid w:val="000E5F67"/>
    <w:rsid w:val="000E71FE"/>
    <w:rsid w:val="000E7372"/>
    <w:rsid w:val="000F4F52"/>
    <w:rsid w:val="00104811"/>
    <w:rsid w:val="00114007"/>
    <w:rsid w:val="001146EA"/>
    <w:rsid w:val="00114F7F"/>
    <w:rsid w:val="00114F82"/>
    <w:rsid w:val="00115F7A"/>
    <w:rsid w:val="00127B0B"/>
    <w:rsid w:val="00141D80"/>
    <w:rsid w:val="0018305E"/>
    <w:rsid w:val="001A43DE"/>
    <w:rsid w:val="001A660C"/>
    <w:rsid w:val="001B5E60"/>
    <w:rsid w:val="001D4070"/>
    <w:rsid w:val="001D7BF6"/>
    <w:rsid w:val="001E5146"/>
    <w:rsid w:val="001F1BAE"/>
    <w:rsid w:val="001F7AD2"/>
    <w:rsid w:val="00200AD6"/>
    <w:rsid w:val="00220608"/>
    <w:rsid w:val="0022273D"/>
    <w:rsid w:val="002458BC"/>
    <w:rsid w:val="00251A40"/>
    <w:rsid w:val="00261547"/>
    <w:rsid w:val="00270B4D"/>
    <w:rsid w:val="00276A1C"/>
    <w:rsid w:val="00291F71"/>
    <w:rsid w:val="002942DE"/>
    <w:rsid w:val="00295BF5"/>
    <w:rsid w:val="0029679D"/>
    <w:rsid w:val="002D2817"/>
    <w:rsid w:val="002D2EEB"/>
    <w:rsid w:val="002D3981"/>
    <w:rsid w:val="002E66E3"/>
    <w:rsid w:val="002F1DEA"/>
    <w:rsid w:val="002F7869"/>
    <w:rsid w:val="003145BD"/>
    <w:rsid w:val="0032013D"/>
    <w:rsid w:val="00340639"/>
    <w:rsid w:val="003419EF"/>
    <w:rsid w:val="003635F8"/>
    <w:rsid w:val="003708F9"/>
    <w:rsid w:val="0038067A"/>
    <w:rsid w:val="00383A36"/>
    <w:rsid w:val="0038529A"/>
    <w:rsid w:val="00385B83"/>
    <w:rsid w:val="003A5441"/>
    <w:rsid w:val="003C622E"/>
    <w:rsid w:val="003E5E15"/>
    <w:rsid w:val="003E6E62"/>
    <w:rsid w:val="003F1ED2"/>
    <w:rsid w:val="00411E8C"/>
    <w:rsid w:val="00413D59"/>
    <w:rsid w:val="00415B01"/>
    <w:rsid w:val="00435B96"/>
    <w:rsid w:val="004407A2"/>
    <w:rsid w:val="00441419"/>
    <w:rsid w:val="00442A7C"/>
    <w:rsid w:val="00443C66"/>
    <w:rsid w:val="00453405"/>
    <w:rsid w:val="00453AA3"/>
    <w:rsid w:val="004656D6"/>
    <w:rsid w:val="00471333"/>
    <w:rsid w:val="004739D5"/>
    <w:rsid w:val="00474EAD"/>
    <w:rsid w:val="004809F4"/>
    <w:rsid w:val="0048328A"/>
    <w:rsid w:val="004A26E3"/>
    <w:rsid w:val="004C29BB"/>
    <w:rsid w:val="004D1E6A"/>
    <w:rsid w:val="004E24A5"/>
    <w:rsid w:val="004F37E5"/>
    <w:rsid w:val="004F5DCD"/>
    <w:rsid w:val="00500A9B"/>
    <w:rsid w:val="00503D22"/>
    <w:rsid w:val="00513B01"/>
    <w:rsid w:val="005166D3"/>
    <w:rsid w:val="00520A0D"/>
    <w:rsid w:val="00520FD4"/>
    <w:rsid w:val="00534C49"/>
    <w:rsid w:val="00535913"/>
    <w:rsid w:val="0054695E"/>
    <w:rsid w:val="005547FE"/>
    <w:rsid w:val="005561FB"/>
    <w:rsid w:val="005570E6"/>
    <w:rsid w:val="00564697"/>
    <w:rsid w:val="005648E8"/>
    <w:rsid w:val="00565DA0"/>
    <w:rsid w:val="00570DCB"/>
    <w:rsid w:val="00582F24"/>
    <w:rsid w:val="00583D8A"/>
    <w:rsid w:val="0059226A"/>
    <w:rsid w:val="005A2F14"/>
    <w:rsid w:val="005A614B"/>
    <w:rsid w:val="005A62F9"/>
    <w:rsid w:val="005A77CC"/>
    <w:rsid w:val="005C4575"/>
    <w:rsid w:val="005C5455"/>
    <w:rsid w:val="005C77F7"/>
    <w:rsid w:val="005E17F2"/>
    <w:rsid w:val="005E347B"/>
    <w:rsid w:val="005F3017"/>
    <w:rsid w:val="00602F5A"/>
    <w:rsid w:val="00607112"/>
    <w:rsid w:val="006079D1"/>
    <w:rsid w:val="0061344C"/>
    <w:rsid w:val="006138AE"/>
    <w:rsid w:val="00613AC9"/>
    <w:rsid w:val="00613ACA"/>
    <w:rsid w:val="00621C3C"/>
    <w:rsid w:val="00644DB5"/>
    <w:rsid w:val="00646F0B"/>
    <w:rsid w:val="00656EC7"/>
    <w:rsid w:val="00661AA4"/>
    <w:rsid w:val="00673929"/>
    <w:rsid w:val="00687711"/>
    <w:rsid w:val="00696ECF"/>
    <w:rsid w:val="006A3A2B"/>
    <w:rsid w:val="006A4334"/>
    <w:rsid w:val="006A5CD8"/>
    <w:rsid w:val="006B0A99"/>
    <w:rsid w:val="006C1226"/>
    <w:rsid w:val="006D21B4"/>
    <w:rsid w:val="006E0892"/>
    <w:rsid w:val="006E357A"/>
    <w:rsid w:val="006F2E71"/>
    <w:rsid w:val="00707B5F"/>
    <w:rsid w:val="007152DA"/>
    <w:rsid w:val="007202EA"/>
    <w:rsid w:val="0072471D"/>
    <w:rsid w:val="007253F5"/>
    <w:rsid w:val="007575DF"/>
    <w:rsid w:val="00760626"/>
    <w:rsid w:val="00760A85"/>
    <w:rsid w:val="00760E5B"/>
    <w:rsid w:val="0077073E"/>
    <w:rsid w:val="00775239"/>
    <w:rsid w:val="007802D6"/>
    <w:rsid w:val="00785573"/>
    <w:rsid w:val="00785BEF"/>
    <w:rsid w:val="007A1263"/>
    <w:rsid w:val="007B3B4B"/>
    <w:rsid w:val="007C3F5E"/>
    <w:rsid w:val="007E20CC"/>
    <w:rsid w:val="007E7C7E"/>
    <w:rsid w:val="007F2B46"/>
    <w:rsid w:val="00805B4B"/>
    <w:rsid w:val="008120A9"/>
    <w:rsid w:val="008203EB"/>
    <w:rsid w:val="00852F00"/>
    <w:rsid w:val="008538EE"/>
    <w:rsid w:val="0087558B"/>
    <w:rsid w:val="008824FB"/>
    <w:rsid w:val="008868F3"/>
    <w:rsid w:val="008A58B3"/>
    <w:rsid w:val="008B15F1"/>
    <w:rsid w:val="008C1C88"/>
    <w:rsid w:val="008C736C"/>
    <w:rsid w:val="008D5B82"/>
    <w:rsid w:val="008E744B"/>
    <w:rsid w:val="008F6172"/>
    <w:rsid w:val="00914671"/>
    <w:rsid w:val="00915D71"/>
    <w:rsid w:val="0093185D"/>
    <w:rsid w:val="00931F0C"/>
    <w:rsid w:val="0093260E"/>
    <w:rsid w:val="009450FF"/>
    <w:rsid w:val="0094689A"/>
    <w:rsid w:val="00950EB1"/>
    <w:rsid w:val="00965687"/>
    <w:rsid w:val="00965F8C"/>
    <w:rsid w:val="009838C5"/>
    <w:rsid w:val="009A2BBB"/>
    <w:rsid w:val="009B3D6A"/>
    <w:rsid w:val="009C2343"/>
    <w:rsid w:val="009D048F"/>
    <w:rsid w:val="009E77F1"/>
    <w:rsid w:val="009F2EF7"/>
    <w:rsid w:val="00A0476C"/>
    <w:rsid w:val="00A23FC2"/>
    <w:rsid w:val="00A2777B"/>
    <w:rsid w:val="00A30F80"/>
    <w:rsid w:val="00A43963"/>
    <w:rsid w:val="00A4569B"/>
    <w:rsid w:val="00A47DDA"/>
    <w:rsid w:val="00A96F5E"/>
    <w:rsid w:val="00AA0F62"/>
    <w:rsid w:val="00AA3C54"/>
    <w:rsid w:val="00AC429C"/>
    <w:rsid w:val="00AE02EA"/>
    <w:rsid w:val="00AE5FCD"/>
    <w:rsid w:val="00AE6935"/>
    <w:rsid w:val="00B003CF"/>
    <w:rsid w:val="00B50A8F"/>
    <w:rsid w:val="00B91F70"/>
    <w:rsid w:val="00BA4A26"/>
    <w:rsid w:val="00BA5F61"/>
    <w:rsid w:val="00BB1A75"/>
    <w:rsid w:val="00BC280C"/>
    <w:rsid w:val="00BE529E"/>
    <w:rsid w:val="00BF21E5"/>
    <w:rsid w:val="00BF544C"/>
    <w:rsid w:val="00C03B0E"/>
    <w:rsid w:val="00C4739C"/>
    <w:rsid w:val="00C53B2B"/>
    <w:rsid w:val="00C55DCF"/>
    <w:rsid w:val="00C56068"/>
    <w:rsid w:val="00C71CEB"/>
    <w:rsid w:val="00C75AD8"/>
    <w:rsid w:val="00C85480"/>
    <w:rsid w:val="00C90369"/>
    <w:rsid w:val="00C90719"/>
    <w:rsid w:val="00C949D7"/>
    <w:rsid w:val="00CB052F"/>
    <w:rsid w:val="00CB1CD9"/>
    <w:rsid w:val="00CB49D1"/>
    <w:rsid w:val="00CC7055"/>
    <w:rsid w:val="00CD2E1B"/>
    <w:rsid w:val="00CD3E5E"/>
    <w:rsid w:val="00CD6207"/>
    <w:rsid w:val="00CE3736"/>
    <w:rsid w:val="00D033F8"/>
    <w:rsid w:val="00D1241E"/>
    <w:rsid w:val="00D21A3C"/>
    <w:rsid w:val="00D3059C"/>
    <w:rsid w:val="00D422AC"/>
    <w:rsid w:val="00D47329"/>
    <w:rsid w:val="00D5405A"/>
    <w:rsid w:val="00D618D3"/>
    <w:rsid w:val="00D669E2"/>
    <w:rsid w:val="00D66BCE"/>
    <w:rsid w:val="00D7523F"/>
    <w:rsid w:val="00D75F72"/>
    <w:rsid w:val="00D8521F"/>
    <w:rsid w:val="00DA0B6C"/>
    <w:rsid w:val="00DD604F"/>
    <w:rsid w:val="00DE1A55"/>
    <w:rsid w:val="00E231DA"/>
    <w:rsid w:val="00E257A4"/>
    <w:rsid w:val="00E3097F"/>
    <w:rsid w:val="00E33E77"/>
    <w:rsid w:val="00E47270"/>
    <w:rsid w:val="00E57F55"/>
    <w:rsid w:val="00E60C8B"/>
    <w:rsid w:val="00E87ABD"/>
    <w:rsid w:val="00E92B5D"/>
    <w:rsid w:val="00EB4EE0"/>
    <w:rsid w:val="00EC02C7"/>
    <w:rsid w:val="00EC29D4"/>
    <w:rsid w:val="00EC3F4F"/>
    <w:rsid w:val="00EC533D"/>
    <w:rsid w:val="00ED348C"/>
    <w:rsid w:val="00ED52D8"/>
    <w:rsid w:val="00ED545B"/>
    <w:rsid w:val="00ED5A6E"/>
    <w:rsid w:val="00ED6428"/>
    <w:rsid w:val="00ED6D47"/>
    <w:rsid w:val="00ED7868"/>
    <w:rsid w:val="00EF60F8"/>
    <w:rsid w:val="00EF63B2"/>
    <w:rsid w:val="00F107AF"/>
    <w:rsid w:val="00F17F39"/>
    <w:rsid w:val="00F274FF"/>
    <w:rsid w:val="00F3161E"/>
    <w:rsid w:val="00F47418"/>
    <w:rsid w:val="00F65E79"/>
    <w:rsid w:val="00F73D64"/>
    <w:rsid w:val="00FA7B06"/>
    <w:rsid w:val="00FB3A98"/>
    <w:rsid w:val="00FC67B7"/>
    <w:rsid w:val="00FF051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troke startarrow="block" endarrow="block"/>
    </o:shapedefaults>
    <o:shapelayout v:ext="edit">
      <o:idmap v:ext="edit" data="1"/>
    </o:shapelayout>
  </w:shapeDefaults>
  <w:decimalSymbol w:val=","/>
  <w:listSeparator w:val=";"/>
  <w14:docId w14:val="16EA25A3"/>
  <w15:docId w15:val="{7065ED6A-F126-4C29-A1A5-B975F3FEA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sid w:val="00E231DA"/>
    <w:pPr>
      <w:spacing w:before="120"/>
      <w:jc w:val="both"/>
    </w:pPr>
    <w:rPr>
      <w:rFonts w:ascii="Cambria" w:hAnsi="Cambria"/>
      <w:sz w:val="24"/>
      <w:szCs w:val="24"/>
    </w:rPr>
  </w:style>
  <w:style w:type="paragraph" w:styleId="Nadpis1">
    <w:name w:val="heading 1"/>
    <w:basedOn w:val="Normln"/>
    <w:next w:val="Normln"/>
    <w:link w:val="Nadpis1Char"/>
    <w:uiPriority w:val="9"/>
    <w:qFormat/>
    <w:rsid w:val="000A562D"/>
    <w:pPr>
      <w:keepNext/>
      <w:numPr>
        <w:numId w:val="1"/>
      </w:numPr>
      <w:spacing w:before="600" w:after="60"/>
      <w:ind w:left="431" w:hanging="431"/>
      <w:outlineLvl w:val="0"/>
    </w:pPr>
    <w:rPr>
      <w:rFonts w:ascii="Calibri" w:hAnsi="Calibri" w:cs="Arial"/>
      <w:b/>
      <w:bCs/>
      <w:kern w:val="32"/>
      <w:sz w:val="32"/>
      <w:szCs w:val="32"/>
    </w:rPr>
  </w:style>
  <w:style w:type="paragraph" w:styleId="Nadpis2">
    <w:name w:val="heading 2"/>
    <w:basedOn w:val="Normln"/>
    <w:next w:val="Normln"/>
    <w:autoRedefine/>
    <w:qFormat/>
    <w:rsid w:val="00E257A4"/>
    <w:pPr>
      <w:keepNext/>
      <w:numPr>
        <w:ilvl w:val="1"/>
        <w:numId w:val="1"/>
      </w:numPr>
      <w:spacing w:before="240" w:after="60"/>
      <w:outlineLvl w:val="1"/>
    </w:pPr>
    <w:rPr>
      <w:rFonts w:ascii="Calibri" w:hAnsi="Calibri" w:cs="Arial"/>
      <w:b/>
      <w:bCs/>
      <w:i/>
      <w:iCs/>
      <w:sz w:val="28"/>
      <w:szCs w:val="28"/>
    </w:rPr>
  </w:style>
  <w:style w:type="paragraph" w:styleId="Nadpis3">
    <w:name w:val="heading 3"/>
    <w:basedOn w:val="Normln"/>
    <w:next w:val="Normln"/>
    <w:qFormat/>
    <w:rsid w:val="002D2817"/>
    <w:pPr>
      <w:keepNext/>
      <w:numPr>
        <w:ilvl w:val="2"/>
        <w:numId w:val="1"/>
      </w:numPr>
      <w:spacing w:before="240" w:after="60"/>
      <w:outlineLvl w:val="2"/>
    </w:pPr>
    <w:rPr>
      <w:rFonts w:cs="Arial"/>
      <w:b/>
      <w:bCs/>
      <w:sz w:val="26"/>
      <w:szCs w:val="26"/>
    </w:rPr>
  </w:style>
  <w:style w:type="paragraph" w:styleId="Nadpis4">
    <w:name w:val="heading 4"/>
    <w:basedOn w:val="Normln"/>
    <w:next w:val="Normln"/>
    <w:qFormat/>
    <w:rsid w:val="005A62F9"/>
    <w:pPr>
      <w:keepNext/>
      <w:numPr>
        <w:ilvl w:val="3"/>
        <w:numId w:val="7"/>
      </w:numPr>
      <w:spacing w:before="240" w:after="60"/>
      <w:outlineLvl w:val="3"/>
    </w:pPr>
    <w:rPr>
      <w:rFonts w:ascii="Times New Roman" w:hAnsi="Times New Roman"/>
      <w:b/>
      <w:bCs/>
      <w:sz w:val="28"/>
      <w:szCs w:val="28"/>
    </w:rPr>
  </w:style>
  <w:style w:type="paragraph" w:styleId="Nadpis5">
    <w:name w:val="heading 5"/>
    <w:basedOn w:val="Normln"/>
    <w:next w:val="Normln"/>
    <w:qFormat/>
    <w:rsid w:val="005A62F9"/>
    <w:pPr>
      <w:numPr>
        <w:ilvl w:val="4"/>
        <w:numId w:val="7"/>
      </w:numPr>
      <w:spacing w:before="240" w:after="60"/>
      <w:outlineLvl w:val="4"/>
    </w:pPr>
    <w:rPr>
      <w:b/>
      <w:bCs/>
      <w:i/>
      <w:iCs/>
      <w:sz w:val="26"/>
      <w:szCs w:val="26"/>
    </w:rPr>
  </w:style>
  <w:style w:type="paragraph" w:styleId="Nadpis6">
    <w:name w:val="heading 6"/>
    <w:basedOn w:val="Normln"/>
    <w:next w:val="Normln"/>
    <w:qFormat/>
    <w:rsid w:val="002D2817"/>
    <w:pPr>
      <w:numPr>
        <w:ilvl w:val="5"/>
        <w:numId w:val="1"/>
      </w:numPr>
      <w:spacing w:before="240" w:after="60"/>
      <w:outlineLvl w:val="5"/>
    </w:pPr>
    <w:rPr>
      <w:rFonts w:ascii="Times New Roman" w:hAnsi="Times New Roman"/>
      <w:b/>
      <w:bCs/>
      <w:sz w:val="22"/>
      <w:szCs w:val="22"/>
    </w:rPr>
  </w:style>
  <w:style w:type="paragraph" w:styleId="Nadpis7">
    <w:name w:val="heading 7"/>
    <w:basedOn w:val="Normln"/>
    <w:next w:val="Normln"/>
    <w:qFormat/>
    <w:rsid w:val="002D2817"/>
    <w:pPr>
      <w:numPr>
        <w:ilvl w:val="6"/>
        <w:numId w:val="1"/>
      </w:numPr>
      <w:spacing w:before="240" w:after="60"/>
      <w:outlineLvl w:val="6"/>
    </w:pPr>
    <w:rPr>
      <w:rFonts w:ascii="Times New Roman" w:hAnsi="Times New Roman"/>
    </w:rPr>
  </w:style>
  <w:style w:type="paragraph" w:styleId="Nadpis8">
    <w:name w:val="heading 8"/>
    <w:basedOn w:val="Normln"/>
    <w:next w:val="Normln"/>
    <w:qFormat/>
    <w:rsid w:val="002D2817"/>
    <w:pPr>
      <w:numPr>
        <w:ilvl w:val="7"/>
        <w:numId w:val="1"/>
      </w:numPr>
      <w:spacing w:before="240" w:after="60"/>
      <w:outlineLvl w:val="7"/>
    </w:pPr>
    <w:rPr>
      <w:rFonts w:ascii="Times New Roman" w:hAnsi="Times New Roman"/>
      <w:i/>
      <w:iCs/>
    </w:rPr>
  </w:style>
  <w:style w:type="paragraph" w:styleId="Nadpis9">
    <w:name w:val="heading 9"/>
    <w:basedOn w:val="Normln"/>
    <w:next w:val="Normln"/>
    <w:qFormat/>
    <w:rsid w:val="002D2817"/>
    <w:pPr>
      <w:numPr>
        <w:ilvl w:val="8"/>
        <w:numId w:val="1"/>
      </w:numPr>
      <w:spacing w:before="240" w:after="60"/>
      <w:outlineLvl w:val="8"/>
    </w:pPr>
    <w:rPr>
      <w:rFonts w:cs="Arial"/>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rsid w:val="00E33E77"/>
    <w:pPr>
      <w:pBdr>
        <w:bottom w:val="single" w:sz="8" w:space="1" w:color="auto"/>
      </w:pBdr>
      <w:tabs>
        <w:tab w:val="center" w:pos="4536"/>
        <w:tab w:val="right" w:pos="9072"/>
      </w:tabs>
      <w:spacing w:after="120"/>
      <w:jc w:val="right"/>
    </w:pPr>
    <w:rPr>
      <w:rFonts w:ascii="Calibri" w:hAnsi="Calibri"/>
      <w:sz w:val="32"/>
      <w:szCs w:val="20"/>
    </w:rPr>
  </w:style>
  <w:style w:type="paragraph" w:styleId="Zkladntext">
    <w:name w:val="Body Text"/>
    <w:basedOn w:val="Normln"/>
    <w:rsid w:val="001A660C"/>
    <w:pPr>
      <w:widowControl w:val="0"/>
      <w:autoSpaceDE w:val="0"/>
      <w:autoSpaceDN w:val="0"/>
      <w:adjustRightInd w:val="0"/>
      <w:spacing w:line="196" w:lineRule="atLeast"/>
    </w:pPr>
    <w:rPr>
      <w:rFonts w:cs="Arial"/>
      <w:sz w:val="14"/>
      <w:szCs w:val="14"/>
    </w:rPr>
  </w:style>
  <w:style w:type="character" w:styleId="Hypertextovodkaz">
    <w:name w:val="Hyperlink"/>
    <w:basedOn w:val="Standardnpsmoodstavce"/>
    <w:uiPriority w:val="99"/>
    <w:rsid w:val="001A660C"/>
    <w:rPr>
      <w:color w:val="0000FF"/>
      <w:u w:val="single"/>
    </w:rPr>
  </w:style>
  <w:style w:type="paragraph" w:styleId="Zpat">
    <w:name w:val="footer"/>
    <w:basedOn w:val="Normln"/>
    <w:link w:val="ZpatChar"/>
    <w:uiPriority w:val="99"/>
    <w:rsid w:val="001B5E60"/>
    <w:pPr>
      <w:tabs>
        <w:tab w:val="center" w:pos="4536"/>
        <w:tab w:val="right" w:pos="9072"/>
      </w:tabs>
    </w:pPr>
  </w:style>
  <w:style w:type="numbering" w:customStyle="1" w:styleId="slaKapitol">
    <w:name w:val="Čísla Kapitol"/>
    <w:uiPriority w:val="99"/>
    <w:rsid w:val="005A62F9"/>
    <w:pPr>
      <w:numPr>
        <w:numId w:val="7"/>
      </w:numPr>
    </w:pPr>
  </w:style>
  <w:style w:type="numbering" w:customStyle="1" w:styleId="seznam-abecedn">
    <w:name w:val="seznam - abecední"/>
    <w:basedOn w:val="Bezseznamu"/>
    <w:rsid w:val="006B0A99"/>
    <w:pPr>
      <w:numPr>
        <w:numId w:val="2"/>
      </w:numPr>
    </w:pPr>
  </w:style>
  <w:style w:type="numbering" w:customStyle="1" w:styleId="selnseznam">
    <w:name w:val="Číselný seznam"/>
    <w:basedOn w:val="Bezseznamu"/>
    <w:rsid w:val="006B0A99"/>
    <w:pPr>
      <w:numPr>
        <w:numId w:val="3"/>
      </w:numPr>
    </w:pPr>
  </w:style>
  <w:style w:type="paragraph" w:styleId="Obsah1">
    <w:name w:val="toc 1"/>
    <w:basedOn w:val="Normln"/>
    <w:next w:val="Normln"/>
    <w:autoRedefine/>
    <w:uiPriority w:val="39"/>
    <w:rsid w:val="005A62F9"/>
    <w:pPr>
      <w:tabs>
        <w:tab w:val="right" w:leader="dot" w:pos="9061"/>
      </w:tabs>
      <w:jc w:val="left"/>
    </w:pPr>
    <w:rPr>
      <w:bCs/>
      <w:szCs w:val="20"/>
    </w:rPr>
  </w:style>
  <w:style w:type="paragraph" w:styleId="Obsah2">
    <w:name w:val="toc 2"/>
    <w:basedOn w:val="Normln"/>
    <w:next w:val="Normln"/>
    <w:autoRedefine/>
    <w:uiPriority w:val="39"/>
    <w:rsid w:val="00453405"/>
    <w:pPr>
      <w:spacing w:before="0"/>
      <w:jc w:val="left"/>
    </w:pPr>
    <w:rPr>
      <w:szCs w:val="20"/>
    </w:rPr>
  </w:style>
  <w:style w:type="paragraph" w:styleId="Obsah3">
    <w:name w:val="toc 3"/>
    <w:basedOn w:val="Normln"/>
    <w:next w:val="Normln"/>
    <w:autoRedefine/>
    <w:uiPriority w:val="39"/>
    <w:rsid w:val="00453405"/>
    <w:pPr>
      <w:spacing w:before="0"/>
      <w:jc w:val="left"/>
    </w:pPr>
    <w:rPr>
      <w:iCs/>
      <w:szCs w:val="20"/>
    </w:rPr>
  </w:style>
  <w:style w:type="paragraph" w:styleId="Obsah4">
    <w:name w:val="toc 4"/>
    <w:basedOn w:val="Normln"/>
    <w:next w:val="Normln"/>
    <w:autoRedefine/>
    <w:semiHidden/>
    <w:rsid w:val="00CC7055"/>
    <w:pPr>
      <w:spacing w:before="0"/>
      <w:ind w:left="720"/>
      <w:jc w:val="left"/>
    </w:pPr>
    <w:rPr>
      <w:sz w:val="18"/>
      <w:szCs w:val="18"/>
    </w:rPr>
  </w:style>
  <w:style w:type="paragraph" w:styleId="Obsah5">
    <w:name w:val="toc 5"/>
    <w:basedOn w:val="Normln"/>
    <w:next w:val="Normln"/>
    <w:autoRedefine/>
    <w:semiHidden/>
    <w:rsid w:val="00CC7055"/>
    <w:pPr>
      <w:spacing w:before="0"/>
      <w:ind w:left="960"/>
      <w:jc w:val="left"/>
    </w:pPr>
    <w:rPr>
      <w:sz w:val="18"/>
      <w:szCs w:val="18"/>
    </w:rPr>
  </w:style>
  <w:style w:type="paragraph" w:styleId="Obsah6">
    <w:name w:val="toc 6"/>
    <w:basedOn w:val="Normln"/>
    <w:next w:val="Normln"/>
    <w:autoRedefine/>
    <w:semiHidden/>
    <w:rsid w:val="00CC7055"/>
    <w:pPr>
      <w:spacing w:before="0"/>
      <w:ind w:left="1200"/>
      <w:jc w:val="left"/>
    </w:pPr>
    <w:rPr>
      <w:sz w:val="18"/>
      <w:szCs w:val="18"/>
    </w:rPr>
  </w:style>
  <w:style w:type="paragraph" w:styleId="Obsah7">
    <w:name w:val="toc 7"/>
    <w:basedOn w:val="Normln"/>
    <w:next w:val="Normln"/>
    <w:autoRedefine/>
    <w:semiHidden/>
    <w:rsid w:val="00CC7055"/>
    <w:pPr>
      <w:spacing w:before="0"/>
      <w:ind w:left="1440"/>
      <w:jc w:val="left"/>
    </w:pPr>
    <w:rPr>
      <w:sz w:val="18"/>
      <w:szCs w:val="18"/>
    </w:rPr>
  </w:style>
  <w:style w:type="paragraph" w:styleId="Obsah8">
    <w:name w:val="toc 8"/>
    <w:basedOn w:val="Normln"/>
    <w:next w:val="Normln"/>
    <w:autoRedefine/>
    <w:semiHidden/>
    <w:rsid w:val="00CC7055"/>
    <w:pPr>
      <w:spacing w:before="0"/>
      <w:ind w:left="1680"/>
      <w:jc w:val="left"/>
    </w:pPr>
    <w:rPr>
      <w:sz w:val="18"/>
      <w:szCs w:val="18"/>
    </w:rPr>
  </w:style>
  <w:style w:type="paragraph" w:styleId="Obsah9">
    <w:name w:val="toc 9"/>
    <w:basedOn w:val="Normln"/>
    <w:next w:val="Normln"/>
    <w:autoRedefine/>
    <w:semiHidden/>
    <w:rsid w:val="00CC7055"/>
    <w:pPr>
      <w:spacing w:before="0"/>
      <w:ind w:left="1920"/>
      <w:jc w:val="left"/>
    </w:pPr>
    <w:rPr>
      <w:sz w:val="18"/>
      <w:szCs w:val="18"/>
    </w:rPr>
  </w:style>
  <w:style w:type="paragraph" w:customStyle="1" w:styleId="Zdroj">
    <w:name w:val="Zdroj"/>
    <w:basedOn w:val="Sta"/>
    <w:qFormat/>
    <w:rsid w:val="005561FB"/>
    <w:pPr>
      <w:numPr>
        <w:numId w:val="5"/>
      </w:numPr>
      <w:ind w:left="567" w:hanging="567"/>
      <w:jc w:val="left"/>
    </w:pPr>
  </w:style>
  <w:style w:type="character" w:customStyle="1" w:styleId="Autor">
    <w:name w:val="Autor"/>
    <w:basedOn w:val="Standardnpsmoodstavce"/>
    <w:qFormat/>
    <w:rsid w:val="0022273D"/>
    <w:rPr>
      <w:smallCaps/>
    </w:rPr>
  </w:style>
  <w:style w:type="character" w:customStyle="1" w:styleId="Nzevdla">
    <w:name w:val="Název díla"/>
    <w:basedOn w:val="Standardnpsmoodstavce"/>
    <w:qFormat/>
    <w:rsid w:val="0022273D"/>
    <w:rPr>
      <w:i/>
    </w:rPr>
  </w:style>
  <w:style w:type="table" w:styleId="Mkatabulky">
    <w:name w:val="Table Grid"/>
    <w:basedOn w:val="Normlntabulka"/>
    <w:rsid w:val="00D66BC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bubliny">
    <w:name w:val="Balloon Text"/>
    <w:basedOn w:val="Normln"/>
    <w:link w:val="TextbublinyChar"/>
    <w:rsid w:val="0059226A"/>
    <w:pPr>
      <w:spacing w:before="0"/>
    </w:pPr>
    <w:rPr>
      <w:rFonts w:ascii="Tahoma" w:hAnsi="Tahoma" w:cs="Tahoma"/>
      <w:sz w:val="16"/>
      <w:szCs w:val="16"/>
    </w:rPr>
  </w:style>
  <w:style w:type="character" w:customStyle="1" w:styleId="TextbublinyChar">
    <w:name w:val="Text bubliny Char"/>
    <w:basedOn w:val="Standardnpsmoodstavce"/>
    <w:link w:val="Textbubliny"/>
    <w:rsid w:val="0059226A"/>
    <w:rPr>
      <w:rFonts w:ascii="Tahoma" w:hAnsi="Tahoma" w:cs="Tahoma"/>
      <w:sz w:val="16"/>
      <w:szCs w:val="16"/>
    </w:rPr>
  </w:style>
  <w:style w:type="paragraph" w:customStyle="1" w:styleId="InformaceTitulnstrany">
    <w:name w:val="Informace Titulní strany"/>
    <w:basedOn w:val="Normln"/>
    <w:qFormat/>
    <w:rsid w:val="00B003CF"/>
    <w:pPr>
      <w:tabs>
        <w:tab w:val="right" w:pos="2127"/>
        <w:tab w:val="left" w:pos="2552"/>
      </w:tabs>
    </w:pPr>
    <w:rPr>
      <w:rFonts w:ascii="Calibri" w:hAnsi="Calibri" w:cs="Calibri"/>
    </w:rPr>
  </w:style>
  <w:style w:type="character" w:styleId="Zstupntext">
    <w:name w:val="Placeholder Text"/>
    <w:basedOn w:val="Standardnpsmoodstavce"/>
    <w:uiPriority w:val="99"/>
    <w:semiHidden/>
    <w:rsid w:val="007253F5"/>
    <w:rPr>
      <w:color w:val="808080"/>
    </w:rPr>
  </w:style>
  <w:style w:type="paragraph" w:customStyle="1" w:styleId="Pkladkdu">
    <w:name w:val="Příklad kódu"/>
    <w:basedOn w:val="Normln"/>
    <w:qFormat/>
    <w:rsid w:val="0054695E"/>
    <w:pPr>
      <w:pBdr>
        <w:top w:val="dashSmallGap" w:sz="4" w:space="1" w:color="auto"/>
        <w:bottom w:val="dashSmallGap" w:sz="4" w:space="1" w:color="auto"/>
      </w:pBdr>
      <w:ind w:left="567" w:right="567"/>
      <w:jc w:val="left"/>
    </w:pPr>
    <w:rPr>
      <w:rFonts w:ascii="Consolas" w:hAnsi="Consolas"/>
    </w:rPr>
  </w:style>
  <w:style w:type="paragraph" w:customStyle="1" w:styleId="Sta">
    <w:name w:val="Stať"/>
    <w:basedOn w:val="Normln"/>
    <w:qFormat/>
    <w:rsid w:val="00E60C8B"/>
    <w:pPr>
      <w:spacing w:line="360" w:lineRule="auto"/>
    </w:pPr>
    <w:rPr>
      <w:rFonts w:cs="Arial"/>
      <w:color w:val="000000"/>
      <w:szCs w:val="20"/>
    </w:rPr>
  </w:style>
  <w:style w:type="paragraph" w:customStyle="1" w:styleId="Podpisovdek">
    <w:name w:val="Podpisový řádek"/>
    <w:basedOn w:val="Normln"/>
    <w:rsid w:val="005A77CC"/>
    <w:pPr>
      <w:tabs>
        <w:tab w:val="left" w:pos="5103"/>
        <w:tab w:val="left" w:leader="dot" w:pos="7938"/>
      </w:tabs>
      <w:spacing w:before="360"/>
    </w:pPr>
    <w:rPr>
      <w:szCs w:val="20"/>
    </w:rPr>
  </w:style>
  <w:style w:type="paragraph" w:customStyle="1" w:styleId="Nezaazovannadpis">
    <w:name w:val="Nezařazovaný nadpis"/>
    <w:next w:val="Sta"/>
    <w:autoRedefine/>
    <w:qFormat/>
    <w:rsid w:val="00E60C8B"/>
    <w:pPr>
      <w:keepNext/>
      <w:keepLines/>
      <w:spacing w:before="400" w:after="120" w:line="360" w:lineRule="auto"/>
    </w:pPr>
    <w:rPr>
      <w:rFonts w:ascii="Calibri" w:hAnsi="Calibri" w:cs="Arial"/>
      <w:b/>
      <w:bCs/>
      <w:kern w:val="32"/>
      <w:sz w:val="40"/>
      <w:szCs w:val="32"/>
    </w:rPr>
  </w:style>
  <w:style w:type="paragraph" w:customStyle="1" w:styleId="Jmnopodpodpisovmdkem">
    <w:name w:val="Jméno pod podpisovým řádkem"/>
    <w:basedOn w:val="Normln"/>
    <w:next w:val="Sta"/>
    <w:qFormat/>
    <w:rsid w:val="00CB1CD9"/>
    <w:pPr>
      <w:tabs>
        <w:tab w:val="center" w:pos="6521"/>
      </w:tabs>
      <w:spacing w:before="0" w:after="120"/>
    </w:pPr>
    <w:rPr>
      <w:bCs/>
    </w:rPr>
  </w:style>
  <w:style w:type="paragraph" w:customStyle="1" w:styleId="Sekce">
    <w:name w:val="Sekce"/>
    <w:basedOn w:val="Nezaazovannadpis"/>
    <w:next w:val="Sta"/>
    <w:qFormat/>
    <w:rsid w:val="00CB1CD9"/>
    <w:pPr>
      <w:pageBreakBefore/>
    </w:pPr>
  </w:style>
  <w:style w:type="paragraph" w:styleId="Nadpisobsahu">
    <w:name w:val="TOC Heading"/>
    <w:basedOn w:val="Sekce"/>
    <w:next w:val="Normln"/>
    <w:uiPriority w:val="39"/>
    <w:qFormat/>
    <w:rsid w:val="003635F8"/>
    <w:pPr>
      <w:spacing w:after="0" w:line="276" w:lineRule="auto"/>
    </w:pPr>
    <w:rPr>
      <w:rFonts w:cs="Times New Roman"/>
      <w:kern w:val="0"/>
      <w:szCs w:val="28"/>
      <w:lang w:eastAsia="en-US"/>
    </w:rPr>
  </w:style>
  <w:style w:type="paragraph" w:customStyle="1" w:styleId="Neslovankapitola">
    <w:name w:val="Nečíslovaná kapitola"/>
    <w:basedOn w:val="Sekce"/>
    <w:next w:val="Sta"/>
    <w:autoRedefine/>
    <w:qFormat/>
    <w:rsid w:val="004F5DCD"/>
    <w:pPr>
      <w:outlineLvl w:val="0"/>
    </w:pPr>
  </w:style>
  <w:style w:type="paragraph" w:customStyle="1" w:styleId="Kapitola">
    <w:name w:val="Kapitola"/>
    <w:basedOn w:val="Neslovankapitola"/>
    <w:next w:val="Sta"/>
    <w:autoRedefine/>
    <w:qFormat/>
    <w:rsid w:val="005A62F9"/>
    <w:pPr>
      <w:numPr>
        <w:numId w:val="7"/>
      </w:numPr>
      <w:spacing w:before="120"/>
    </w:pPr>
  </w:style>
  <w:style w:type="paragraph" w:customStyle="1" w:styleId="Podkapitola">
    <w:name w:val="Podkapitola"/>
    <w:next w:val="Sta"/>
    <w:autoRedefine/>
    <w:qFormat/>
    <w:rsid w:val="005A62F9"/>
    <w:pPr>
      <w:keepNext/>
      <w:numPr>
        <w:ilvl w:val="1"/>
        <w:numId w:val="7"/>
      </w:numPr>
      <w:tabs>
        <w:tab w:val="left" w:pos="4111"/>
      </w:tabs>
      <w:spacing w:before="320" w:after="120" w:line="360" w:lineRule="auto"/>
      <w:outlineLvl w:val="1"/>
    </w:pPr>
    <w:rPr>
      <w:rFonts w:ascii="Calibri" w:hAnsi="Calibri" w:cs="Arial"/>
      <w:b/>
      <w:bCs/>
      <w:kern w:val="32"/>
      <w:sz w:val="32"/>
      <w:szCs w:val="24"/>
    </w:rPr>
  </w:style>
  <w:style w:type="paragraph" w:customStyle="1" w:styleId="Podpodkapitola">
    <w:name w:val="Podpodkapitola"/>
    <w:next w:val="Sta"/>
    <w:autoRedefine/>
    <w:qFormat/>
    <w:rsid w:val="00ED5A6E"/>
    <w:pPr>
      <w:keepNext/>
      <w:numPr>
        <w:ilvl w:val="2"/>
        <w:numId w:val="7"/>
      </w:numPr>
      <w:spacing w:before="240" w:line="360" w:lineRule="auto"/>
      <w:outlineLvl w:val="2"/>
    </w:pPr>
    <w:rPr>
      <w:rFonts w:ascii="Calibri" w:hAnsi="Calibri"/>
      <w:b/>
      <w:sz w:val="24"/>
      <w:szCs w:val="24"/>
    </w:rPr>
  </w:style>
  <w:style w:type="character" w:customStyle="1" w:styleId="ZhlavChar">
    <w:name w:val="Záhlaví Char"/>
    <w:basedOn w:val="Standardnpsmoodstavce"/>
    <w:link w:val="Zhlav"/>
    <w:uiPriority w:val="99"/>
    <w:rsid w:val="00E33E77"/>
    <w:rPr>
      <w:rFonts w:ascii="Calibri" w:hAnsi="Calibri"/>
      <w:sz w:val="32"/>
    </w:rPr>
  </w:style>
  <w:style w:type="character" w:customStyle="1" w:styleId="ZpatChar">
    <w:name w:val="Zápatí Char"/>
    <w:basedOn w:val="Standardnpsmoodstavce"/>
    <w:link w:val="Zpat"/>
    <w:uiPriority w:val="99"/>
    <w:rsid w:val="00E33E77"/>
    <w:rPr>
      <w:rFonts w:ascii="Cambria" w:hAnsi="Cambria"/>
      <w:sz w:val="24"/>
      <w:szCs w:val="24"/>
    </w:rPr>
  </w:style>
  <w:style w:type="numbering" w:customStyle="1" w:styleId="seznam-odrky">
    <w:name w:val="seznam - odrážky"/>
    <w:basedOn w:val="Bezseznamu"/>
    <w:rsid w:val="000203DC"/>
    <w:pPr>
      <w:numPr>
        <w:numId w:val="4"/>
      </w:numPr>
    </w:pPr>
  </w:style>
  <w:style w:type="paragraph" w:customStyle="1" w:styleId="Ploha">
    <w:name w:val="Příloha"/>
    <w:basedOn w:val="Neslovankapitola"/>
    <w:next w:val="Sta"/>
    <w:qFormat/>
    <w:rsid w:val="00A30F80"/>
    <w:pPr>
      <w:numPr>
        <w:numId w:val="6"/>
      </w:numPr>
      <w:ind w:left="567" w:hanging="567"/>
    </w:pPr>
  </w:style>
  <w:style w:type="character" w:styleId="Sledovanodkaz">
    <w:name w:val="FollowedHyperlink"/>
    <w:basedOn w:val="Standardnpsmoodstavce"/>
    <w:rsid w:val="00E231DA"/>
    <w:rPr>
      <w:color w:val="800080" w:themeColor="followedHyperlink"/>
      <w:u w:val="single"/>
    </w:rPr>
  </w:style>
  <w:style w:type="numbering" w:customStyle="1" w:styleId="seznam-slovan">
    <w:name w:val="seznam - číslovaný"/>
    <w:basedOn w:val="Bezseznamu"/>
    <w:rsid w:val="000203DC"/>
    <w:pPr>
      <w:numPr>
        <w:numId w:val="13"/>
      </w:numPr>
    </w:pPr>
  </w:style>
  <w:style w:type="character" w:customStyle="1" w:styleId="Nadpis1Char">
    <w:name w:val="Nadpis 1 Char"/>
    <w:basedOn w:val="Standardnpsmoodstavce"/>
    <w:link w:val="Nadpis1"/>
    <w:uiPriority w:val="9"/>
    <w:rsid w:val="001D7BF6"/>
    <w:rPr>
      <w:rFonts w:ascii="Calibri" w:hAnsi="Calibri" w:cs="Arial"/>
      <w:b/>
      <w:bCs/>
      <w:kern w:val="32"/>
      <w:sz w:val="32"/>
      <w:szCs w:val="32"/>
    </w:rPr>
  </w:style>
  <w:style w:type="paragraph" w:styleId="Bibliografie">
    <w:name w:val="Bibliography"/>
    <w:basedOn w:val="Normln"/>
    <w:next w:val="Normln"/>
    <w:uiPriority w:val="37"/>
    <w:unhideWhenUsed/>
    <w:rsid w:val="001D7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8387168">
      <w:bodyDiv w:val="1"/>
      <w:marLeft w:val="0"/>
      <w:marRight w:val="0"/>
      <w:marTop w:val="0"/>
      <w:marBottom w:val="0"/>
      <w:divBdr>
        <w:top w:val="none" w:sz="0" w:space="0" w:color="auto"/>
        <w:left w:val="none" w:sz="0" w:space="0" w:color="auto"/>
        <w:bottom w:val="none" w:sz="0" w:space="0" w:color="auto"/>
        <w:right w:val="none" w:sz="0" w:space="0" w:color="auto"/>
      </w:divBdr>
    </w:div>
    <w:div w:id="350182045">
      <w:bodyDiv w:val="1"/>
      <w:marLeft w:val="0"/>
      <w:marRight w:val="0"/>
      <w:marTop w:val="0"/>
      <w:marBottom w:val="0"/>
      <w:divBdr>
        <w:top w:val="none" w:sz="0" w:space="0" w:color="auto"/>
        <w:left w:val="none" w:sz="0" w:space="0" w:color="auto"/>
        <w:bottom w:val="none" w:sz="0" w:space="0" w:color="auto"/>
        <w:right w:val="none" w:sz="0" w:space="0" w:color="auto"/>
      </w:divBdr>
    </w:div>
    <w:div w:id="379748082">
      <w:bodyDiv w:val="1"/>
      <w:marLeft w:val="0"/>
      <w:marRight w:val="0"/>
      <w:marTop w:val="0"/>
      <w:marBottom w:val="0"/>
      <w:divBdr>
        <w:top w:val="none" w:sz="0" w:space="0" w:color="auto"/>
        <w:left w:val="none" w:sz="0" w:space="0" w:color="auto"/>
        <w:bottom w:val="none" w:sz="0" w:space="0" w:color="auto"/>
        <w:right w:val="none" w:sz="0" w:space="0" w:color="auto"/>
      </w:divBdr>
    </w:div>
    <w:div w:id="417481235">
      <w:bodyDiv w:val="1"/>
      <w:marLeft w:val="0"/>
      <w:marRight w:val="0"/>
      <w:marTop w:val="0"/>
      <w:marBottom w:val="0"/>
      <w:divBdr>
        <w:top w:val="none" w:sz="0" w:space="0" w:color="auto"/>
        <w:left w:val="none" w:sz="0" w:space="0" w:color="auto"/>
        <w:bottom w:val="none" w:sz="0" w:space="0" w:color="auto"/>
        <w:right w:val="none" w:sz="0" w:space="0" w:color="auto"/>
      </w:divBdr>
    </w:div>
    <w:div w:id="717440636">
      <w:bodyDiv w:val="1"/>
      <w:marLeft w:val="0"/>
      <w:marRight w:val="0"/>
      <w:marTop w:val="0"/>
      <w:marBottom w:val="0"/>
      <w:divBdr>
        <w:top w:val="none" w:sz="0" w:space="0" w:color="auto"/>
        <w:left w:val="none" w:sz="0" w:space="0" w:color="auto"/>
        <w:bottom w:val="none" w:sz="0" w:space="0" w:color="auto"/>
        <w:right w:val="none" w:sz="0" w:space="0" w:color="auto"/>
      </w:divBdr>
    </w:div>
    <w:div w:id="741486684">
      <w:bodyDiv w:val="1"/>
      <w:marLeft w:val="0"/>
      <w:marRight w:val="0"/>
      <w:marTop w:val="0"/>
      <w:marBottom w:val="0"/>
      <w:divBdr>
        <w:top w:val="none" w:sz="0" w:space="0" w:color="auto"/>
        <w:left w:val="none" w:sz="0" w:space="0" w:color="auto"/>
        <w:bottom w:val="none" w:sz="0" w:space="0" w:color="auto"/>
        <w:right w:val="none" w:sz="0" w:space="0" w:color="auto"/>
      </w:divBdr>
    </w:div>
    <w:div w:id="748118007">
      <w:bodyDiv w:val="1"/>
      <w:marLeft w:val="0"/>
      <w:marRight w:val="0"/>
      <w:marTop w:val="0"/>
      <w:marBottom w:val="0"/>
      <w:divBdr>
        <w:top w:val="none" w:sz="0" w:space="0" w:color="auto"/>
        <w:left w:val="none" w:sz="0" w:space="0" w:color="auto"/>
        <w:bottom w:val="none" w:sz="0" w:space="0" w:color="auto"/>
        <w:right w:val="none" w:sz="0" w:space="0" w:color="auto"/>
      </w:divBdr>
    </w:div>
    <w:div w:id="796219969">
      <w:bodyDiv w:val="1"/>
      <w:marLeft w:val="0"/>
      <w:marRight w:val="0"/>
      <w:marTop w:val="0"/>
      <w:marBottom w:val="0"/>
      <w:divBdr>
        <w:top w:val="none" w:sz="0" w:space="0" w:color="auto"/>
        <w:left w:val="none" w:sz="0" w:space="0" w:color="auto"/>
        <w:bottom w:val="none" w:sz="0" w:space="0" w:color="auto"/>
        <w:right w:val="none" w:sz="0" w:space="0" w:color="auto"/>
      </w:divBdr>
    </w:div>
    <w:div w:id="872498806">
      <w:bodyDiv w:val="1"/>
      <w:marLeft w:val="0"/>
      <w:marRight w:val="0"/>
      <w:marTop w:val="0"/>
      <w:marBottom w:val="0"/>
      <w:divBdr>
        <w:top w:val="none" w:sz="0" w:space="0" w:color="auto"/>
        <w:left w:val="none" w:sz="0" w:space="0" w:color="auto"/>
        <w:bottom w:val="none" w:sz="0" w:space="0" w:color="auto"/>
        <w:right w:val="none" w:sz="0" w:space="0" w:color="auto"/>
      </w:divBdr>
    </w:div>
    <w:div w:id="1014111794">
      <w:bodyDiv w:val="1"/>
      <w:marLeft w:val="0"/>
      <w:marRight w:val="0"/>
      <w:marTop w:val="0"/>
      <w:marBottom w:val="0"/>
      <w:divBdr>
        <w:top w:val="none" w:sz="0" w:space="0" w:color="auto"/>
        <w:left w:val="none" w:sz="0" w:space="0" w:color="auto"/>
        <w:bottom w:val="none" w:sz="0" w:space="0" w:color="auto"/>
        <w:right w:val="none" w:sz="0" w:space="0" w:color="auto"/>
      </w:divBdr>
    </w:div>
    <w:div w:id="1057971567">
      <w:bodyDiv w:val="1"/>
      <w:marLeft w:val="0"/>
      <w:marRight w:val="0"/>
      <w:marTop w:val="0"/>
      <w:marBottom w:val="0"/>
      <w:divBdr>
        <w:top w:val="none" w:sz="0" w:space="0" w:color="auto"/>
        <w:left w:val="none" w:sz="0" w:space="0" w:color="auto"/>
        <w:bottom w:val="none" w:sz="0" w:space="0" w:color="auto"/>
        <w:right w:val="none" w:sz="0" w:space="0" w:color="auto"/>
      </w:divBdr>
    </w:div>
    <w:div w:id="1101951990">
      <w:bodyDiv w:val="1"/>
      <w:marLeft w:val="0"/>
      <w:marRight w:val="0"/>
      <w:marTop w:val="0"/>
      <w:marBottom w:val="0"/>
      <w:divBdr>
        <w:top w:val="none" w:sz="0" w:space="0" w:color="auto"/>
        <w:left w:val="none" w:sz="0" w:space="0" w:color="auto"/>
        <w:bottom w:val="none" w:sz="0" w:space="0" w:color="auto"/>
        <w:right w:val="none" w:sz="0" w:space="0" w:color="auto"/>
      </w:divBdr>
    </w:div>
    <w:div w:id="1106076572">
      <w:bodyDiv w:val="1"/>
      <w:marLeft w:val="0"/>
      <w:marRight w:val="0"/>
      <w:marTop w:val="0"/>
      <w:marBottom w:val="0"/>
      <w:divBdr>
        <w:top w:val="none" w:sz="0" w:space="0" w:color="auto"/>
        <w:left w:val="none" w:sz="0" w:space="0" w:color="auto"/>
        <w:bottom w:val="none" w:sz="0" w:space="0" w:color="auto"/>
        <w:right w:val="none" w:sz="0" w:space="0" w:color="auto"/>
      </w:divBdr>
    </w:div>
    <w:div w:id="1192569579">
      <w:bodyDiv w:val="1"/>
      <w:marLeft w:val="0"/>
      <w:marRight w:val="0"/>
      <w:marTop w:val="0"/>
      <w:marBottom w:val="0"/>
      <w:divBdr>
        <w:top w:val="none" w:sz="0" w:space="0" w:color="auto"/>
        <w:left w:val="none" w:sz="0" w:space="0" w:color="auto"/>
        <w:bottom w:val="none" w:sz="0" w:space="0" w:color="auto"/>
        <w:right w:val="none" w:sz="0" w:space="0" w:color="auto"/>
      </w:divBdr>
    </w:div>
    <w:div w:id="1254165959">
      <w:bodyDiv w:val="1"/>
      <w:marLeft w:val="0"/>
      <w:marRight w:val="0"/>
      <w:marTop w:val="0"/>
      <w:marBottom w:val="0"/>
      <w:divBdr>
        <w:top w:val="none" w:sz="0" w:space="0" w:color="auto"/>
        <w:left w:val="none" w:sz="0" w:space="0" w:color="auto"/>
        <w:bottom w:val="none" w:sz="0" w:space="0" w:color="auto"/>
        <w:right w:val="none" w:sz="0" w:space="0" w:color="auto"/>
      </w:divBdr>
    </w:div>
    <w:div w:id="1308703200">
      <w:bodyDiv w:val="1"/>
      <w:marLeft w:val="0"/>
      <w:marRight w:val="0"/>
      <w:marTop w:val="0"/>
      <w:marBottom w:val="0"/>
      <w:divBdr>
        <w:top w:val="none" w:sz="0" w:space="0" w:color="auto"/>
        <w:left w:val="none" w:sz="0" w:space="0" w:color="auto"/>
        <w:bottom w:val="none" w:sz="0" w:space="0" w:color="auto"/>
        <w:right w:val="none" w:sz="0" w:space="0" w:color="auto"/>
      </w:divBdr>
    </w:div>
    <w:div w:id="1379476112">
      <w:bodyDiv w:val="1"/>
      <w:marLeft w:val="0"/>
      <w:marRight w:val="0"/>
      <w:marTop w:val="0"/>
      <w:marBottom w:val="0"/>
      <w:divBdr>
        <w:top w:val="none" w:sz="0" w:space="0" w:color="auto"/>
        <w:left w:val="none" w:sz="0" w:space="0" w:color="auto"/>
        <w:bottom w:val="none" w:sz="0" w:space="0" w:color="auto"/>
        <w:right w:val="none" w:sz="0" w:space="0" w:color="auto"/>
      </w:divBdr>
    </w:div>
    <w:div w:id="1552375794">
      <w:bodyDiv w:val="1"/>
      <w:marLeft w:val="0"/>
      <w:marRight w:val="0"/>
      <w:marTop w:val="0"/>
      <w:marBottom w:val="0"/>
      <w:divBdr>
        <w:top w:val="none" w:sz="0" w:space="0" w:color="auto"/>
        <w:left w:val="none" w:sz="0" w:space="0" w:color="auto"/>
        <w:bottom w:val="none" w:sz="0" w:space="0" w:color="auto"/>
        <w:right w:val="none" w:sz="0" w:space="0" w:color="auto"/>
      </w:divBdr>
    </w:div>
    <w:div w:id="1673530443">
      <w:bodyDiv w:val="1"/>
      <w:marLeft w:val="0"/>
      <w:marRight w:val="0"/>
      <w:marTop w:val="0"/>
      <w:marBottom w:val="0"/>
      <w:divBdr>
        <w:top w:val="none" w:sz="0" w:space="0" w:color="auto"/>
        <w:left w:val="none" w:sz="0" w:space="0" w:color="auto"/>
        <w:bottom w:val="none" w:sz="0" w:space="0" w:color="auto"/>
        <w:right w:val="none" w:sz="0" w:space="0" w:color="auto"/>
      </w:divBdr>
    </w:div>
    <w:div w:id="1719352785">
      <w:bodyDiv w:val="1"/>
      <w:marLeft w:val="0"/>
      <w:marRight w:val="0"/>
      <w:marTop w:val="0"/>
      <w:marBottom w:val="0"/>
      <w:divBdr>
        <w:top w:val="none" w:sz="0" w:space="0" w:color="auto"/>
        <w:left w:val="none" w:sz="0" w:space="0" w:color="auto"/>
        <w:bottom w:val="none" w:sz="0" w:space="0" w:color="auto"/>
        <w:right w:val="none" w:sz="0" w:space="0" w:color="auto"/>
      </w:divBdr>
    </w:div>
    <w:div w:id="1932657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TURITA%202021\&#352;ablona%20MP-RP%20201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E0C1649F91D04B73A2FA33DA646D9BF2"/>
        <w:category>
          <w:name w:val="Obecné"/>
          <w:gallery w:val="placeholder"/>
        </w:category>
        <w:types>
          <w:type w:val="bbPlcHdr"/>
        </w:types>
        <w:behaviors>
          <w:behavior w:val="content"/>
        </w:behaviors>
        <w:guid w:val="{926A3BBD-17A3-4839-8DE0-05FA8E04B675}"/>
      </w:docPartPr>
      <w:docPartBody>
        <w:p w:rsidR="00EB7135" w:rsidRDefault="00DB459E">
          <w:pPr>
            <w:pStyle w:val="E0C1649F91D04B73A2FA33DA646D9BF2"/>
          </w:pPr>
          <w:r w:rsidRPr="00DC335D">
            <w:rPr>
              <w:rStyle w:val="Zstupntext"/>
            </w:rPr>
            <w:t>[Autor]</w:t>
          </w:r>
        </w:p>
      </w:docPartBody>
    </w:docPart>
    <w:docPart>
      <w:docPartPr>
        <w:name w:val="0DC92CFE96744D08B0CEEC57C7B4C468"/>
        <w:category>
          <w:name w:val="Obecné"/>
          <w:gallery w:val="placeholder"/>
        </w:category>
        <w:types>
          <w:type w:val="bbPlcHdr"/>
        </w:types>
        <w:behaviors>
          <w:behavior w:val="content"/>
        </w:behaviors>
        <w:guid w:val="{89BA22BA-5AFA-493B-9DBE-2313E00649BA}"/>
      </w:docPartPr>
      <w:docPartBody>
        <w:p w:rsidR="00EB7135" w:rsidRDefault="00DB459E">
          <w:pPr>
            <w:pStyle w:val="0DC92CFE96744D08B0CEEC57C7B4C468"/>
          </w:pPr>
          <w:r w:rsidRPr="00DC335D">
            <w:rPr>
              <w:rStyle w:val="Zstupn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EE"/>
    <w:family w:val="roman"/>
    <w:pitch w:val="variable"/>
    <w:sig w:usb0="E00006FF" w:usb1="420024FF" w:usb2="02000000" w:usb3="00000000" w:csb0="0000019F"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00006FF" w:usb1="0000FCFF" w:usb2="00000001"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59E"/>
    <w:rsid w:val="00445E05"/>
    <w:rsid w:val="00931217"/>
    <w:rsid w:val="00DB459E"/>
    <w:rsid w:val="00EB7135"/>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cs-CZ" w:eastAsia="cs-CZ"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Zstupntext">
    <w:name w:val="Placeholder Text"/>
    <w:basedOn w:val="Standardnpsmoodstavce"/>
    <w:uiPriority w:val="99"/>
    <w:semiHidden/>
    <w:rPr>
      <w:color w:val="808080"/>
    </w:rPr>
  </w:style>
  <w:style w:type="paragraph" w:customStyle="1" w:styleId="E0C1649F91D04B73A2FA33DA646D9BF2">
    <w:name w:val="E0C1649F91D04B73A2FA33DA646D9BF2"/>
  </w:style>
  <w:style w:type="paragraph" w:customStyle="1" w:styleId="0DC92CFE96744D08B0CEEC57C7B4C468">
    <w:name w:val="0DC92CFE96744D08B0CEEC57C7B4C4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ASPNET</b:Tag>
    <b:SourceType>InternetSite</b:SourceType>
    <b:Guid>{028ABD11-1685-4850-B496-82BD435E90CB}</b:Guid>
    <b:Title>Dokumentace k ASP.NET Core</b:Title>
    <b:ProductionCompany>Microsoft</b:ProductionCompany>
    <b:YearAccessed>2021</b:YearAccessed>
    <b:MonthAccessed>02</b:MonthAccessed>
    <b:DayAccessed>15</b:DayAccessed>
    <b:URL>https://docs.microsoft.com/cs-cz/aspnet/core/?view=aspnetcore-5.0</b:URL>
    <b:InternetSiteTitle>Microsoft Docs.</b:InternetSiteTitle>
    <b:Author>
      <b:Author>
        <b:NameList>
          <b:Person>
            <b:Last>Microsoft</b:Last>
          </b:Person>
        </b:NameList>
      </b:Author>
    </b:Author>
    <b:RefOrder>1</b:RefOrder>
  </b:Source>
  <b:Source>
    <b:Tag>EFCore</b:Tag>
    <b:SourceType>InternetSite</b:SourceType>
    <b:Guid>{E73BCAA7-565D-4C4E-8948-915D72A4965A}</b:Guid>
    <b:Title>Dokumentace k EF Core</b:Title>
    <b:InternetSiteTitle>Microsoft Docs.</b:InternetSiteTitle>
    <b:ProductionCompany>Microsoft</b:ProductionCompany>
    <b:YearAccessed>2021</b:YearAccessed>
    <b:MonthAccessed>02</b:MonthAccessed>
    <b:DayAccessed>16</b:DayAccessed>
    <b:URL>https://docs.microsoft.com/cs-cz/ef/core/</b:URL>
    <b:Author>
      <b:Author>
        <b:NameList>
          <b:Person>
            <b:Last>Microsoft</b:Last>
          </b:Person>
        </b:NameList>
      </b:Author>
    </b:Author>
    <b:RefOrder>2</b:RefOrder>
  </b:Source>
  <b:Source>
    <b:Tag>React</b:Tag>
    <b:SourceType>InternetSite</b:SourceType>
    <b:Guid>{BF6BF8FB-35FA-4A6A-91E2-E0F6E9DD7470}</b:Guid>
    <b:Title>Getting started</b:Title>
    <b:InternetSiteTitle>React Docs.</b:InternetSiteTitle>
    <b:ProductionCompany>Facebook Inc.</b:ProductionCompany>
    <b:YearAccessed>2021</b:YearAccessed>
    <b:MonthAccessed>02</b:MonthAccessed>
    <b:DayAccessed>16</b:DayAccessed>
    <b:URL>https://reactjs.org/docs/getting-started.html</b:URL>
    <b:Author>
      <b:Author>
        <b:NameList>
          <b:Person>
            <b:Last>Facebook</b:Last>
          </b:Person>
        </b:NameList>
      </b:Author>
    </b:Author>
    <b:RefOrder>3</b:RefOrder>
  </b:Source>
</b:Sources>
</file>

<file path=customXml/itemProps1.xml><?xml version="1.0" encoding="utf-8"?>
<ds:datastoreItem xmlns:ds="http://schemas.openxmlformats.org/officeDocument/2006/customXml" ds:itemID="{0F332A94-781C-4763-A69E-7BC03C50FC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Šablona MP-RP 2017</Template>
  <TotalTime>48</TotalTime>
  <Pages>14</Pages>
  <Words>1252</Words>
  <Characters>7389</Characters>
  <Application>Microsoft Office Word</Application>
  <DocSecurity>0</DocSecurity>
  <Lines>61</Lines>
  <Paragraphs>17</Paragraphs>
  <ScaleCrop>false</ScaleCrop>
  <HeadingPairs>
    <vt:vector size="2" baseType="variant">
      <vt:variant>
        <vt:lpstr>Název</vt:lpstr>
      </vt:variant>
      <vt:variant>
        <vt:i4>1</vt:i4>
      </vt:variant>
    </vt:vector>
  </HeadingPairs>
  <TitlesOfParts>
    <vt:vector size="1" baseType="lpstr">
      <vt:lpstr>Databáze letů pro aeroklub liberec</vt:lpstr>
    </vt:vector>
  </TitlesOfParts>
  <Company>SPŠSE a VOŠ</Company>
  <LinksUpToDate>false</LinksUpToDate>
  <CharactersWithSpaces>8624</CharactersWithSpaces>
  <SharedDoc>false</SharedDoc>
  <HLinks>
    <vt:vector size="72" baseType="variant">
      <vt:variant>
        <vt:i4>4325407</vt:i4>
      </vt:variant>
      <vt:variant>
        <vt:i4>72</vt:i4>
      </vt:variant>
      <vt:variant>
        <vt:i4>0</vt:i4>
      </vt:variant>
      <vt:variant>
        <vt:i4>5</vt:i4>
      </vt:variant>
      <vt:variant>
        <vt:lpwstr>http://cs.wikipedia.org/w/index.php?title=St%C5%99edn%C3%AD_pr%C5%AFmyslov%C3%A1_%C5%A1kola_strojn%C3%AD_a_elektrotechnick%C3%A1_a_Vy%C5%A1%C5%A1%C3%AD_odborn%C3%A1_%C5%A1kola_Liberec&amp;oldid=5808505</vt:lpwstr>
      </vt:variant>
      <vt:variant>
        <vt:lpwstr/>
      </vt:variant>
      <vt:variant>
        <vt:i4>1769527</vt:i4>
      </vt:variant>
      <vt:variant>
        <vt:i4>65</vt:i4>
      </vt:variant>
      <vt:variant>
        <vt:i4>0</vt:i4>
      </vt:variant>
      <vt:variant>
        <vt:i4>5</vt:i4>
      </vt:variant>
      <vt:variant>
        <vt:lpwstr/>
      </vt:variant>
      <vt:variant>
        <vt:lpwstr>_Toc286558690</vt:lpwstr>
      </vt:variant>
      <vt:variant>
        <vt:i4>1703991</vt:i4>
      </vt:variant>
      <vt:variant>
        <vt:i4>59</vt:i4>
      </vt:variant>
      <vt:variant>
        <vt:i4>0</vt:i4>
      </vt:variant>
      <vt:variant>
        <vt:i4>5</vt:i4>
      </vt:variant>
      <vt:variant>
        <vt:lpwstr/>
      </vt:variant>
      <vt:variant>
        <vt:lpwstr>_Toc286558689</vt:lpwstr>
      </vt:variant>
      <vt:variant>
        <vt:i4>1703991</vt:i4>
      </vt:variant>
      <vt:variant>
        <vt:i4>53</vt:i4>
      </vt:variant>
      <vt:variant>
        <vt:i4>0</vt:i4>
      </vt:variant>
      <vt:variant>
        <vt:i4>5</vt:i4>
      </vt:variant>
      <vt:variant>
        <vt:lpwstr/>
      </vt:variant>
      <vt:variant>
        <vt:lpwstr>_Toc286558688</vt:lpwstr>
      </vt:variant>
      <vt:variant>
        <vt:i4>1703991</vt:i4>
      </vt:variant>
      <vt:variant>
        <vt:i4>47</vt:i4>
      </vt:variant>
      <vt:variant>
        <vt:i4>0</vt:i4>
      </vt:variant>
      <vt:variant>
        <vt:i4>5</vt:i4>
      </vt:variant>
      <vt:variant>
        <vt:lpwstr/>
      </vt:variant>
      <vt:variant>
        <vt:lpwstr>_Toc286558687</vt:lpwstr>
      </vt:variant>
      <vt:variant>
        <vt:i4>1703991</vt:i4>
      </vt:variant>
      <vt:variant>
        <vt:i4>41</vt:i4>
      </vt:variant>
      <vt:variant>
        <vt:i4>0</vt:i4>
      </vt:variant>
      <vt:variant>
        <vt:i4>5</vt:i4>
      </vt:variant>
      <vt:variant>
        <vt:lpwstr/>
      </vt:variant>
      <vt:variant>
        <vt:lpwstr>_Toc286558686</vt:lpwstr>
      </vt:variant>
      <vt:variant>
        <vt:i4>1703991</vt:i4>
      </vt:variant>
      <vt:variant>
        <vt:i4>35</vt:i4>
      </vt:variant>
      <vt:variant>
        <vt:i4>0</vt:i4>
      </vt:variant>
      <vt:variant>
        <vt:i4>5</vt:i4>
      </vt:variant>
      <vt:variant>
        <vt:lpwstr/>
      </vt:variant>
      <vt:variant>
        <vt:lpwstr>_Toc286558685</vt:lpwstr>
      </vt:variant>
      <vt:variant>
        <vt:i4>1703991</vt:i4>
      </vt:variant>
      <vt:variant>
        <vt:i4>29</vt:i4>
      </vt:variant>
      <vt:variant>
        <vt:i4>0</vt:i4>
      </vt:variant>
      <vt:variant>
        <vt:i4>5</vt:i4>
      </vt:variant>
      <vt:variant>
        <vt:lpwstr/>
      </vt:variant>
      <vt:variant>
        <vt:lpwstr>_Toc286558684</vt:lpwstr>
      </vt:variant>
      <vt:variant>
        <vt:i4>1703991</vt:i4>
      </vt:variant>
      <vt:variant>
        <vt:i4>23</vt:i4>
      </vt:variant>
      <vt:variant>
        <vt:i4>0</vt:i4>
      </vt:variant>
      <vt:variant>
        <vt:i4>5</vt:i4>
      </vt:variant>
      <vt:variant>
        <vt:lpwstr/>
      </vt:variant>
      <vt:variant>
        <vt:lpwstr>_Toc286558683</vt:lpwstr>
      </vt:variant>
      <vt:variant>
        <vt:i4>1703991</vt:i4>
      </vt:variant>
      <vt:variant>
        <vt:i4>17</vt:i4>
      </vt:variant>
      <vt:variant>
        <vt:i4>0</vt:i4>
      </vt:variant>
      <vt:variant>
        <vt:i4>5</vt:i4>
      </vt:variant>
      <vt:variant>
        <vt:lpwstr/>
      </vt:variant>
      <vt:variant>
        <vt:lpwstr>_Toc286558682</vt:lpwstr>
      </vt:variant>
      <vt:variant>
        <vt:i4>1703991</vt:i4>
      </vt:variant>
      <vt:variant>
        <vt:i4>11</vt:i4>
      </vt:variant>
      <vt:variant>
        <vt:i4>0</vt:i4>
      </vt:variant>
      <vt:variant>
        <vt:i4>5</vt:i4>
      </vt:variant>
      <vt:variant>
        <vt:lpwstr/>
      </vt:variant>
      <vt:variant>
        <vt:lpwstr>_Toc286558681</vt:lpwstr>
      </vt:variant>
      <vt:variant>
        <vt:i4>1703991</vt:i4>
      </vt:variant>
      <vt:variant>
        <vt:i4>5</vt:i4>
      </vt:variant>
      <vt:variant>
        <vt:i4>0</vt:i4>
      </vt:variant>
      <vt:variant>
        <vt:i4>5</vt:i4>
      </vt:variant>
      <vt:variant>
        <vt:lpwstr/>
      </vt:variant>
      <vt:variant>
        <vt:lpwstr>_Toc286558680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Databáze letů pro aeroklub liberec</dc:title>
  <dc:creator>Tomáš Kulhavý</dc:creator>
  <cp:lastModifiedBy>Tomáš Kulhavý</cp:lastModifiedBy>
  <cp:revision>4</cp:revision>
  <cp:lastPrinted>2010-11-16T15:22:00Z</cp:lastPrinted>
  <dcterms:created xsi:type="dcterms:W3CDTF">2021-02-15T17:20:00Z</dcterms:created>
  <dcterms:modified xsi:type="dcterms:W3CDTF">2021-02-16T11:51:00Z</dcterms:modified>
</cp:coreProperties>
</file>